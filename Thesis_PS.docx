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367" w:right="3347"/>
        <w:jc w:val="center"/>
        <w:rPr>
          <w:rFonts w:ascii="Courier" w:hAnsi="Courier" w:cs="Courier" w:eastAsia="Courier"/>
          <w:sz w:val="28"/>
          <w:szCs w:val="28"/>
        </w:rPr>
      </w:pPr>
      <w:rPr/>
      <w:r>
        <w:rPr>
          <w:rFonts w:ascii="Courier" w:hAnsi="Courier" w:cs="Courier" w:eastAsia="Courier"/>
          <w:sz w:val="28"/>
          <w:szCs w:val="28"/>
          <w:w w:val="162"/>
        </w:rPr>
        <w:t> </w:t>
      </w:r>
      <w:r>
        <w:rPr>
          <w:rFonts w:ascii="Courier" w:hAnsi="Courier" w:cs="Courier" w:eastAsia="Courier"/>
          <w:sz w:val="28"/>
          <w:szCs w:val="28"/>
          <w:w w:val="162"/>
        </w:rPr>
        <w:t> </w:t>
      </w:r>
      <w:r>
        <w:rPr>
          <w:rFonts w:ascii="Courier" w:hAnsi="Courier" w:cs="Courier" w:eastAsia="Courier"/>
          <w:sz w:val="28"/>
          <w:szCs w:val="28"/>
          <w:spacing w:val="-74"/>
          <w:w w:val="100"/>
        </w:rPr>
        <w:t> </w:t>
      </w:r>
      <w:r>
        <w:rPr>
          <w:rFonts w:ascii="Courier" w:hAnsi="Courier" w:cs="Courier" w:eastAsia="Courier"/>
          <w:sz w:val="28"/>
          <w:szCs w:val="28"/>
          <w:spacing w:val="0"/>
          <w:w w:val="162"/>
        </w:rPr>
        <w:t> </w:t>
      </w:r>
      <w:r>
        <w:rPr>
          <w:rFonts w:ascii="Menlo" w:hAnsi="Menlo" w:cs="Menlo" w:eastAsia="Menlo"/>
          <w:sz w:val="28"/>
          <w:szCs w:val="28"/>
          <w:spacing w:val="0"/>
          <w:w w:val="161"/>
        </w:rPr>
        <w:t> </w:t>
      </w:r>
      <w:r>
        <w:rPr>
          <w:rFonts w:ascii="Courier" w:hAnsi="Courier" w:cs="Courier" w:eastAsia="Courier"/>
          <w:sz w:val="28"/>
          <w:szCs w:val="28"/>
          <w:spacing w:val="0"/>
          <w:w w:val="162"/>
        </w:rPr>
        <w:t> </w:t>
      </w:r>
      <w:r>
        <w:rPr>
          <w:rFonts w:ascii="Courier" w:hAnsi="Courier" w:cs="Courier" w:eastAsia="Courier"/>
          <w:sz w:val="28"/>
          <w:szCs w:val="28"/>
          <w:spacing w:val="0"/>
          <w:w w:val="162"/>
        </w:rPr>
        <w:t> </w:t>
      </w:r>
      <w:r>
        <w:rPr>
          <w:rFonts w:ascii="Courier" w:hAnsi="Courier" w:cs="Courier" w:eastAsia="Courier"/>
          <w:sz w:val="28"/>
          <w:szCs w:val="28"/>
          <w:spacing w:val="0"/>
          <w:w w:val="100"/>
        </w:rPr>
      </w:r>
    </w:p>
    <w:p>
      <w:pPr>
        <w:spacing w:before="0" w:after="0" w:line="500" w:lineRule="exact"/>
        <w:ind w:left="3022" w:right="3003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7"/>
        </w:rPr>
        <w:t>Ph.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4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7"/>
        </w:rPr>
        <w:t>D.</w:t>
      </w:r>
      <w:r>
        <w:rPr>
          <w:rFonts w:ascii="Adobe Fangsong Std" w:hAnsi="Adobe Fangsong Std" w:cs="Adobe Fangsong Std" w:eastAsia="Adobe Fangsong Std"/>
          <w:sz w:val="28"/>
          <w:szCs w:val="28"/>
          <w:spacing w:val="56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9"/>
          <w:position w:val="-7"/>
        </w:rPr>
        <w:t>Disser</w:t>
      </w:r>
      <w:r>
        <w:rPr>
          <w:rFonts w:ascii="Adobe Fangsong Std" w:hAnsi="Adobe Fangsong Std" w:cs="Adobe Fangsong Std" w:eastAsia="Adobe Fangsong Std"/>
          <w:sz w:val="28"/>
          <w:szCs w:val="28"/>
          <w:spacing w:val="1"/>
          <w:w w:val="99"/>
          <w:position w:val="-7"/>
        </w:rPr>
        <w:t>t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7"/>
        </w:rPr>
        <w:t>ation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9" w:lineRule="exact"/>
        <w:ind w:left="455" w:right="435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Theoretical</w:t>
      </w:r>
      <w:r>
        <w:rPr>
          <w:rFonts w:ascii="Adobe Fangsong Std" w:hAnsi="Adobe Fangsong Std" w:cs="Adobe Fangsong Std" w:eastAsia="Adobe Fangsong Std"/>
          <w:sz w:val="28"/>
          <w:szCs w:val="28"/>
          <w:spacing w:val="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study</w:t>
      </w:r>
      <w:r>
        <w:rPr>
          <w:rFonts w:ascii="Adobe Fangsong Std" w:hAnsi="Adobe Fangsong Std" w:cs="Adobe Fangsong Std" w:eastAsia="Adobe Fangsong Std"/>
          <w:sz w:val="28"/>
          <w:szCs w:val="28"/>
          <w:spacing w:val="9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on</w:t>
      </w:r>
      <w:r>
        <w:rPr>
          <w:rFonts w:ascii="Adobe Fangsong Std" w:hAnsi="Adobe Fangsong Std" w:cs="Adobe Fangsong Std" w:eastAsia="Adobe Fangsong Std"/>
          <w:sz w:val="28"/>
          <w:szCs w:val="28"/>
          <w:spacing w:val="-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100"/>
          <w:position w:val="-3"/>
        </w:rPr>
        <w:t>h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ysical</w:t>
      </w:r>
      <w:r>
        <w:rPr>
          <w:rFonts w:ascii="Adobe Fangsong Std" w:hAnsi="Adobe Fangsong Std" w:cs="Adobe Fangsong Std" w:eastAsia="Adobe Fangsong Std"/>
          <w:sz w:val="28"/>
          <w:szCs w:val="28"/>
          <w:spacing w:val="-14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5"/>
          <w:position w:val="-3"/>
        </w:rPr>
        <w:t>pro</w:t>
      </w:r>
      <w:r>
        <w:rPr>
          <w:rFonts w:ascii="Adobe Fangsong Std" w:hAnsi="Adobe Fangsong Std" w:cs="Adobe Fangsong Std" w:eastAsia="Adobe Fangsong Std"/>
          <w:sz w:val="28"/>
          <w:szCs w:val="28"/>
          <w:spacing w:val="9"/>
          <w:w w:val="95"/>
          <w:position w:val="-3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5"/>
          <w:position w:val="-3"/>
        </w:rPr>
        <w:t>erties</w:t>
      </w:r>
      <w:r>
        <w:rPr>
          <w:rFonts w:ascii="Adobe Fangsong Std" w:hAnsi="Adobe Fangsong Std" w:cs="Adobe Fangsong Std" w:eastAsia="Adobe Fangsong Std"/>
          <w:sz w:val="28"/>
          <w:szCs w:val="28"/>
          <w:spacing w:val="20"/>
          <w:w w:val="95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-6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car</w:t>
      </w:r>
      <w:r>
        <w:rPr>
          <w:rFonts w:ascii="Adobe Fangsong Std" w:hAnsi="Adobe Fangsong Std" w:cs="Adobe Fangsong Std" w:eastAsia="Adobe Fangsong Std"/>
          <w:sz w:val="28"/>
          <w:szCs w:val="28"/>
          <w:spacing w:val="8"/>
          <w:w w:val="100"/>
          <w:position w:val="-3"/>
        </w:rPr>
        <w:t>b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on</w:t>
      </w:r>
      <w:r>
        <w:rPr>
          <w:rFonts w:ascii="Adobe Fangsong Std" w:hAnsi="Adobe Fangsong Std" w:cs="Adobe Fangsong Std" w:eastAsia="Adobe Fangsong Std"/>
          <w:sz w:val="28"/>
          <w:szCs w:val="28"/>
          <w:spacing w:val="-19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8"/>
          <w:position w:val="-3"/>
        </w:rPr>
        <w:t>nanotu</w:t>
      </w:r>
      <w:r>
        <w:rPr>
          <w:rFonts w:ascii="Adobe Fangsong Std" w:hAnsi="Adobe Fangsong Std" w:cs="Adobe Fangsong Std" w:eastAsia="Adobe Fangsong Std"/>
          <w:sz w:val="28"/>
          <w:szCs w:val="28"/>
          <w:spacing w:val="9"/>
          <w:w w:val="98"/>
          <w:position w:val="-3"/>
        </w:rPr>
        <w:t>b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89"/>
          <w:position w:val="-3"/>
        </w:rPr>
        <w:t>es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08" w:right="1890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Menlo" w:hAnsi="Menlo" w:cs="Menlo" w:eastAsia="Menlo"/>
          <w:sz w:val="28"/>
          <w:szCs w:val="28"/>
          <w:w w:val="161"/>
        </w:rPr>
        <w:t>�</w:t>
      </w:r>
      <w:r>
        <w:rPr>
          <w:rFonts w:ascii="Menlo" w:hAnsi="Menlo" w:cs="Menlo" w:eastAsia="Menlo"/>
          <w:sz w:val="28"/>
          <w:szCs w:val="28"/>
          <w:spacing w:val="-75"/>
          <w:w w:val="100"/>
        </w:rPr>
        <w:t> </w:t>
      </w:r>
      <w:r>
        <w:rPr>
          <w:rFonts w:ascii="Menlo" w:hAnsi="Menlo" w:cs="Menlo" w:eastAsia="Menlo"/>
          <w:sz w:val="28"/>
          <w:szCs w:val="28"/>
          <w:spacing w:val="0"/>
          <w:w w:val="161"/>
        </w:rPr>
        <w:t>%</w:t>
      </w:r>
      <w:r>
        <w:rPr>
          <w:rFonts w:ascii="Menlo" w:hAnsi="Menlo" w:cs="Menlo" w:eastAsia="Menlo"/>
          <w:sz w:val="28"/>
          <w:szCs w:val="28"/>
          <w:spacing w:val="-75"/>
          <w:w w:val="100"/>
        </w:rPr>
        <w:t> </w:t>
      </w:r>
      <w:r>
        <w:rPr>
          <w:rFonts w:ascii="Menlo" w:hAnsi="Menlo" w:cs="Menlo" w:eastAsia="Menlo"/>
          <w:sz w:val="28"/>
          <w:szCs w:val="28"/>
          <w:spacing w:val="0"/>
          <w:w w:val="161"/>
        </w:rPr>
        <w:t>�</w:t>
      </w:r>
      <w:r>
        <w:rPr>
          <w:rFonts w:ascii="Menlo" w:hAnsi="Menlo" w:cs="Menlo" w:eastAsia="Menlo"/>
          <w:sz w:val="28"/>
          <w:szCs w:val="28"/>
          <w:spacing w:val="-75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0"/>
        </w:rPr>
        <w:t>(</w:t>
      </w:r>
      <w:r>
        <w:rPr>
          <w:rFonts w:ascii="Menlo" w:hAnsi="Menlo" w:cs="Menlo" w:eastAsia="Menlo"/>
          <w:sz w:val="28"/>
          <w:szCs w:val="28"/>
          <w:spacing w:val="0"/>
          <w:w w:val="170"/>
        </w:rPr>
        <w:t>�</w:t>
      </w:r>
      <w:r>
        <w:rPr>
          <w:rFonts w:ascii="Menlo" w:hAnsi="Menlo" w:cs="Menlo" w:eastAsia="Menlo"/>
          <w:sz w:val="28"/>
          <w:szCs w:val="28"/>
          <w:spacing w:val="-75"/>
          <w:w w:val="100"/>
        </w:rPr>
        <w:t> </w:t>
      </w:r>
      <w:r>
        <w:rPr>
          <w:rFonts w:ascii="Courier" w:hAnsi="Courier" w:cs="Courier" w:eastAsia="Courier"/>
          <w:sz w:val="28"/>
          <w:szCs w:val="28"/>
          <w:spacing w:val="0"/>
          <w:w w:val="56"/>
        </w:rPr>
        <w:t>?(;</w:t>
      </w:r>
      <w:r>
        <w:rPr>
          <w:rFonts w:ascii="Courier" w:hAnsi="Courier" w:cs="Courier" w:eastAsia="Courier"/>
          <w:sz w:val="28"/>
          <w:szCs w:val="28"/>
          <w:spacing w:val="-74"/>
          <w:w w:val="100"/>
        </w:rPr>
        <w:t> </w:t>
      </w:r>
      <w:r>
        <w:rPr>
          <w:rFonts w:ascii="Courier" w:hAnsi="Courier" w:cs="Courier" w:eastAsia="Courier"/>
          <w:sz w:val="28"/>
          <w:szCs w:val="28"/>
          <w:spacing w:val="0"/>
          <w:w w:val="100"/>
        </w:rPr>
        <w:t>if</w:t>
      </w:r>
      <w:r>
        <w:rPr>
          <w:rFonts w:ascii="Courier" w:hAnsi="Courier" w:cs="Courier" w:eastAsia="Courier"/>
          <w:sz w:val="28"/>
          <w:szCs w:val="28"/>
          <w:spacing w:val="-31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Kim,</w:t>
      </w:r>
      <w:r>
        <w:rPr>
          <w:rFonts w:ascii="Adobe Fangsong Std" w:hAnsi="Adobe Fangsong Std" w:cs="Adobe Fangsong Std" w:eastAsia="Adobe Fangsong Std"/>
          <w:sz w:val="28"/>
          <w:szCs w:val="28"/>
          <w:spacing w:val="71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-23"/>
          <w:w w:val="119"/>
        </w:rPr>
        <w:t>Y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9"/>
        </w:rPr>
        <w:t>ong-Hyun)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41" w:right="3121"/>
        <w:jc w:val="center"/>
        <w:rPr>
          <w:rFonts w:ascii="Menlo" w:hAnsi="Menlo" w:cs="Menlo" w:eastAsia="Menlo"/>
          <w:sz w:val="28"/>
          <w:szCs w:val="28"/>
        </w:rPr>
      </w:pPr>
      <w:rPr/>
      <w:r>
        <w:rPr>
          <w:rFonts w:ascii="Courier" w:hAnsi="Courier" w:cs="Courier" w:eastAsia="Courier"/>
          <w:sz w:val="28"/>
          <w:szCs w:val="28"/>
          <w:w w:val="162"/>
        </w:rPr>
        <w:t> </w:t>
      </w:r>
      <w:r>
        <w:rPr>
          <w:rFonts w:ascii="Menlo" w:hAnsi="Menlo" w:cs="Menlo" w:eastAsia="Menlo"/>
          <w:sz w:val="28"/>
          <w:szCs w:val="28"/>
          <w:w w:val="161"/>
        </w:rPr>
        <w:t> </w:t>
      </w:r>
      <w:r>
        <w:rPr>
          <w:rFonts w:ascii="Menlo" w:hAnsi="Menlo" w:cs="Menlo" w:eastAsia="Menlo"/>
          <w:sz w:val="28"/>
          <w:szCs w:val="28"/>
          <w:w w:val="161"/>
        </w:rPr>
        <w:t> </w:t>
      </w:r>
      <w:r>
        <w:rPr>
          <w:rFonts w:ascii="Courier" w:hAnsi="Courier" w:cs="Courier" w:eastAsia="Courier"/>
          <w:sz w:val="28"/>
          <w:szCs w:val="28"/>
          <w:w w:val="162"/>
        </w:rPr>
        <w:t> </w:t>
      </w:r>
      <w:r>
        <w:rPr>
          <w:rFonts w:ascii="Courier" w:hAnsi="Courier" w:cs="Courier" w:eastAsia="Courier"/>
          <w:sz w:val="28"/>
          <w:szCs w:val="28"/>
          <w:w w:val="162"/>
        </w:rPr>
        <w:t> </w:t>
      </w:r>
      <w:r>
        <w:rPr>
          <w:rFonts w:ascii="Menlo" w:hAnsi="Menlo" w:cs="Menlo" w:eastAsia="Menlo"/>
          <w:sz w:val="28"/>
          <w:szCs w:val="28"/>
          <w:w w:val="161"/>
        </w:rPr>
        <w:t> </w:t>
      </w:r>
      <w:r>
        <w:rPr>
          <w:rFonts w:ascii="Courier" w:hAnsi="Courier" w:cs="Courier" w:eastAsia="Courier"/>
          <w:sz w:val="28"/>
          <w:szCs w:val="28"/>
          <w:w w:val="162"/>
        </w:rPr>
        <w:t> </w:t>
      </w:r>
      <w:r>
        <w:rPr>
          <w:rFonts w:ascii="Menlo" w:hAnsi="Menlo" w:cs="Menlo" w:eastAsia="Menlo"/>
          <w:sz w:val="28"/>
          <w:szCs w:val="28"/>
          <w:w w:val="161"/>
        </w:rPr>
        <w:t> </w:t>
      </w:r>
      <w:r>
        <w:rPr>
          <w:rFonts w:ascii="Menlo" w:hAnsi="Menlo" w:cs="Menlo" w:eastAsia="Menlo"/>
          <w:sz w:val="28"/>
          <w:szCs w:val="28"/>
          <w:w w:val="100"/>
        </w:rPr>
      </w:r>
    </w:p>
    <w:p>
      <w:pPr>
        <w:spacing w:before="0" w:after="0" w:line="500" w:lineRule="exact"/>
        <w:ind w:left="1644" w:right="1627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7"/>
        </w:rPr>
        <w:t>Departme</w:t>
      </w:r>
      <w:r>
        <w:rPr>
          <w:rFonts w:ascii="Adobe Fangsong Std" w:hAnsi="Adobe Fangsong Std" w:cs="Adobe Fangsong Std" w:eastAsia="Adobe Fangsong Std"/>
          <w:sz w:val="28"/>
          <w:szCs w:val="28"/>
          <w:spacing w:val="-6"/>
          <w:w w:val="100"/>
          <w:position w:val="-7"/>
        </w:rPr>
        <w:t>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7"/>
        </w:rPr>
        <w:t>t</w:t>
      </w:r>
      <w:r>
        <w:rPr>
          <w:rFonts w:ascii="Adobe Fangsong Std" w:hAnsi="Adobe Fangsong Std" w:cs="Adobe Fangsong Std" w:eastAsia="Adobe Fangsong Std"/>
          <w:sz w:val="28"/>
          <w:szCs w:val="28"/>
          <w:spacing w:val="16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7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7"/>
        </w:rPr>
        <w:t>Bio</w:t>
      </w:r>
      <w:r>
        <w:rPr>
          <w:rFonts w:ascii="Adobe Fangsong Std" w:hAnsi="Adobe Fangsong Std" w:cs="Adobe Fangsong Std" w:eastAsia="Adobe Fangsong Std"/>
          <w:sz w:val="28"/>
          <w:szCs w:val="28"/>
          <w:spacing w:val="36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7"/>
        </w:rPr>
        <w:t>and</w:t>
      </w:r>
      <w:r>
        <w:rPr>
          <w:rFonts w:ascii="Adobe Fangsong Std" w:hAnsi="Adobe Fangsong Std" w:cs="Adobe Fangsong Std" w:eastAsia="Adobe Fangsong Std"/>
          <w:sz w:val="28"/>
          <w:szCs w:val="28"/>
          <w:spacing w:val="7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7"/>
        </w:rPr>
        <w:t>Brain</w:t>
      </w:r>
      <w:r>
        <w:rPr>
          <w:rFonts w:ascii="Adobe Fangsong Std" w:hAnsi="Adobe Fangsong Std" w:cs="Adobe Fangsong Std" w:eastAsia="Adobe Fangsong Std"/>
          <w:sz w:val="28"/>
          <w:szCs w:val="28"/>
          <w:spacing w:val="36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7"/>
          <w:position w:val="-7"/>
        </w:rPr>
        <w:t>Engineering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7" w:right="3767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7"/>
        </w:rPr>
        <w:t>KAIST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950" w:right="3931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82"/>
        </w:rPr>
        <w:t>2003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560" w:bottom="280" w:left="16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9" w:lineRule="exact"/>
        <w:ind w:left="496" w:right="-20"/>
        <w:jc w:val="left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Theoretical</w:t>
      </w:r>
      <w:r>
        <w:rPr>
          <w:rFonts w:ascii="Adobe Fangsong Std" w:hAnsi="Adobe Fangsong Std" w:cs="Adobe Fangsong Std" w:eastAsia="Adobe Fangsong Std"/>
          <w:sz w:val="28"/>
          <w:szCs w:val="28"/>
          <w:spacing w:val="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study</w:t>
      </w:r>
      <w:r>
        <w:rPr>
          <w:rFonts w:ascii="Adobe Fangsong Std" w:hAnsi="Adobe Fangsong Std" w:cs="Adobe Fangsong Std" w:eastAsia="Adobe Fangsong Std"/>
          <w:sz w:val="28"/>
          <w:szCs w:val="28"/>
          <w:spacing w:val="9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on</w:t>
      </w:r>
      <w:r>
        <w:rPr>
          <w:rFonts w:ascii="Adobe Fangsong Std" w:hAnsi="Adobe Fangsong Std" w:cs="Adobe Fangsong Std" w:eastAsia="Adobe Fangsong Std"/>
          <w:sz w:val="28"/>
          <w:szCs w:val="28"/>
          <w:spacing w:val="-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100"/>
          <w:position w:val="-3"/>
        </w:rPr>
        <w:t>h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ysic</w:t>
      </w:r>
      <w:r>
        <w:rPr>
          <w:rFonts w:ascii="Adobe Fangsong Std" w:hAnsi="Adobe Fangsong Std" w:cs="Adobe Fangsong Std" w:eastAsia="Adobe Fangsong Std"/>
          <w:sz w:val="28"/>
          <w:szCs w:val="28"/>
          <w:spacing w:val="1"/>
          <w:w w:val="100"/>
          <w:position w:val="-3"/>
        </w:rPr>
        <w:t>a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l</w:t>
      </w:r>
      <w:r>
        <w:rPr>
          <w:rFonts w:ascii="Adobe Fangsong Std" w:hAnsi="Adobe Fangsong Std" w:cs="Adobe Fangsong Std" w:eastAsia="Adobe Fangsong Std"/>
          <w:sz w:val="28"/>
          <w:szCs w:val="28"/>
          <w:spacing w:val="-11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5"/>
          <w:position w:val="-3"/>
        </w:rPr>
        <w:t>pro</w:t>
      </w:r>
      <w:r>
        <w:rPr>
          <w:rFonts w:ascii="Adobe Fangsong Std" w:hAnsi="Adobe Fangsong Std" w:cs="Adobe Fangsong Std" w:eastAsia="Adobe Fangsong Std"/>
          <w:sz w:val="28"/>
          <w:szCs w:val="28"/>
          <w:spacing w:val="9"/>
          <w:w w:val="95"/>
          <w:position w:val="-3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5"/>
          <w:position w:val="-3"/>
        </w:rPr>
        <w:t>erties</w:t>
      </w:r>
      <w:r>
        <w:rPr>
          <w:rFonts w:ascii="Adobe Fangsong Std" w:hAnsi="Adobe Fangsong Std" w:cs="Adobe Fangsong Std" w:eastAsia="Adobe Fangsong Std"/>
          <w:sz w:val="28"/>
          <w:szCs w:val="28"/>
          <w:spacing w:val="20"/>
          <w:w w:val="95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-6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car</w:t>
      </w:r>
      <w:r>
        <w:rPr>
          <w:rFonts w:ascii="Adobe Fangsong Std" w:hAnsi="Adobe Fangsong Std" w:cs="Adobe Fangsong Std" w:eastAsia="Adobe Fangsong Std"/>
          <w:sz w:val="28"/>
          <w:szCs w:val="28"/>
          <w:spacing w:val="8"/>
          <w:w w:val="100"/>
          <w:position w:val="-3"/>
        </w:rPr>
        <w:t>b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on</w:t>
      </w:r>
      <w:r>
        <w:rPr>
          <w:rFonts w:ascii="Adobe Fangsong Std" w:hAnsi="Adobe Fangsong Std" w:cs="Adobe Fangsong Std" w:eastAsia="Adobe Fangsong Std"/>
          <w:sz w:val="28"/>
          <w:szCs w:val="28"/>
          <w:spacing w:val="-19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nanotu</w:t>
      </w:r>
      <w:r>
        <w:rPr>
          <w:rFonts w:ascii="Adobe Fangsong Std" w:hAnsi="Adobe Fangsong Std" w:cs="Adobe Fangsong Std" w:eastAsia="Adobe Fangsong Std"/>
          <w:sz w:val="28"/>
          <w:szCs w:val="28"/>
          <w:spacing w:val="9"/>
          <w:w w:val="100"/>
          <w:position w:val="-3"/>
        </w:rPr>
        <w:t>b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es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jc w:val="left"/>
        <w:spacing w:after="0"/>
        <w:sectPr>
          <w:pgSz w:w="11920" w:h="16840"/>
          <w:pgMar w:top="1560" w:bottom="280" w:left="1680" w:right="1680"/>
        </w:sectPr>
      </w:pPr>
      <w:rPr/>
    </w:p>
    <w:p>
      <w:pPr>
        <w:spacing w:before="0" w:after="0" w:line="459" w:lineRule="exact"/>
        <w:ind w:left="393" w:right="373"/>
        <w:jc w:val="center"/>
        <w:rPr>
          <w:rFonts w:ascii="Adobe Fangsong Std" w:hAnsi="Adobe Fangsong Std" w:cs="Adobe Fangsong Std" w:eastAsia="Adobe Fangsong Std"/>
          <w:sz w:val="41"/>
          <w:szCs w:val="41"/>
        </w:rPr>
      </w:pPr>
      <w:rPr/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Theoretical</w:t>
      </w:r>
      <w:r>
        <w:rPr>
          <w:rFonts w:ascii="Adobe Fangsong Std" w:hAnsi="Adobe Fangsong Std" w:cs="Adobe Fangsong Std" w:eastAsia="Adobe Fangsong Std"/>
          <w:sz w:val="41"/>
          <w:szCs w:val="41"/>
          <w:spacing w:val="87"/>
          <w:w w:val="8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study</w:t>
      </w:r>
      <w:r>
        <w:rPr>
          <w:rFonts w:ascii="Adobe Fangsong Std" w:hAnsi="Adobe Fangsong Std" w:cs="Adobe Fangsong Std" w:eastAsia="Adobe Fangsong Std"/>
          <w:sz w:val="41"/>
          <w:szCs w:val="41"/>
          <w:spacing w:val="55"/>
          <w:w w:val="8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on</w:t>
      </w:r>
      <w:r>
        <w:rPr>
          <w:rFonts w:ascii="Adobe Fangsong Std" w:hAnsi="Adobe Fangsong Std" w:cs="Adobe Fangsong Std" w:eastAsia="Adobe Fangsong Std"/>
          <w:sz w:val="41"/>
          <w:szCs w:val="41"/>
          <w:spacing w:val="20"/>
          <w:w w:val="8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p</w:t>
      </w:r>
      <w:r>
        <w:rPr>
          <w:rFonts w:ascii="Adobe Fangsong Std" w:hAnsi="Adobe Fangsong Std" w:cs="Adobe Fangsong Std" w:eastAsia="Adobe Fangsong Std"/>
          <w:sz w:val="41"/>
          <w:szCs w:val="41"/>
          <w:spacing w:val="-9"/>
          <w:w w:val="88"/>
          <w:position w:val="-4"/>
        </w:rPr>
        <w:t>h</w:t>
      </w:r>
      <w:r>
        <w:rPr>
          <w:rFonts w:ascii="Adobe Fangsong Std" w:hAnsi="Adobe Fangsong Std" w:cs="Adobe Fangsong Std" w:eastAsia="Adobe Fangsong Std"/>
          <w:sz w:val="41"/>
          <w:szCs w:val="41"/>
          <w:spacing w:val="1"/>
          <w:w w:val="88"/>
          <w:position w:val="-4"/>
        </w:rPr>
        <w:t>y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s</w:t>
      </w:r>
      <w:r>
        <w:rPr>
          <w:rFonts w:ascii="Adobe Fangsong Std" w:hAnsi="Adobe Fangsong Std" w:cs="Adobe Fangsong Std" w:eastAsia="Adobe Fangsong Std"/>
          <w:sz w:val="41"/>
          <w:szCs w:val="41"/>
          <w:spacing w:val="1"/>
          <w:w w:val="88"/>
          <w:position w:val="-4"/>
        </w:rPr>
        <w:t>i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c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al</w:t>
      </w:r>
      <w:r>
        <w:rPr>
          <w:rFonts w:ascii="Adobe Fangsong Std" w:hAnsi="Adobe Fangsong Std" w:cs="Adobe Fangsong Std" w:eastAsia="Adobe Fangsong Std"/>
          <w:sz w:val="41"/>
          <w:szCs w:val="41"/>
          <w:spacing w:val="40"/>
          <w:w w:val="8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pro</w:t>
      </w:r>
      <w:r>
        <w:rPr>
          <w:rFonts w:ascii="Adobe Fangsong Std" w:hAnsi="Adobe Fangsong Std" w:cs="Adobe Fangsong Std" w:eastAsia="Adobe Fangsong Std"/>
          <w:sz w:val="41"/>
          <w:szCs w:val="41"/>
          <w:spacing w:val="11"/>
          <w:w w:val="88"/>
          <w:position w:val="-4"/>
        </w:rPr>
        <w:t>p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e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r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ties</w:t>
      </w:r>
      <w:r>
        <w:rPr>
          <w:rFonts w:ascii="Adobe Fangsong Std" w:hAnsi="Adobe Fangsong Std" w:cs="Adobe Fangsong Std" w:eastAsia="Adobe Fangsong Std"/>
          <w:sz w:val="41"/>
          <w:szCs w:val="41"/>
          <w:spacing w:val="19"/>
          <w:w w:val="8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8"/>
          <w:position w:val="-4"/>
        </w:rPr>
        <w:t>of</w:t>
      </w:r>
      <w:r>
        <w:rPr>
          <w:rFonts w:ascii="Adobe Fangsong Std" w:hAnsi="Adobe Fangsong Std" w:cs="Adobe Fangsong Std" w:eastAsia="Adobe Fangsong Std"/>
          <w:sz w:val="41"/>
          <w:szCs w:val="41"/>
          <w:spacing w:val="10"/>
          <w:w w:val="8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9"/>
          <w:position w:val="-4"/>
        </w:rPr>
        <w:t>car</w:t>
      </w:r>
      <w:r>
        <w:rPr>
          <w:rFonts w:ascii="Adobe Fangsong Std" w:hAnsi="Adobe Fangsong Std" w:cs="Adobe Fangsong Std" w:eastAsia="Adobe Fangsong Std"/>
          <w:sz w:val="41"/>
          <w:szCs w:val="41"/>
          <w:spacing w:val="12"/>
          <w:w w:val="89"/>
          <w:position w:val="-4"/>
        </w:rPr>
        <w:t>b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7"/>
          <w:position w:val="-4"/>
        </w:rPr>
        <w:t>on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100"/>
          <w:position w:val="0"/>
        </w:rPr>
      </w:r>
    </w:p>
    <w:p>
      <w:pPr>
        <w:spacing w:before="0" w:after="0" w:line="544" w:lineRule="exact"/>
        <w:ind w:left="3713" w:right="3694"/>
        <w:jc w:val="center"/>
        <w:rPr>
          <w:rFonts w:ascii="Adobe Fangsong Std" w:hAnsi="Adobe Fangsong Std" w:cs="Adobe Fangsong Std" w:eastAsia="Adobe Fangsong Std"/>
          <w:sz w:val="41"/>
          <w:szCs w:val="41"/>
        </w:rPr>
      </w:pPr>
      <w:rPr/>
      <w:r>
        <w:rPr>
          <w:rFonts w:ascii="Adobe Fangsong Std" w:hAnsi="Adobe Fangsong Std" w:cs="Adobe Fangsong Std" w:eastAsia="Adobe Fangsong Std"/>
          <w:sz w:val="41"/>
          <w:szCs w:val="41"/>
          <w:w w:val="91"/>
          <w:position w:val="-6"/>
        </w:rPr>
        <w:t>nanotu</w:t>
      </w:r>
      <w:r>
        <w:rPr>
          <w:rFonts w:ascii="Adobe Fangsong Std" w:hAnsi="Adobe Fangsong Std" w:cs="Adobe Fangsong Std" w:eastAsia="Adobe Fangsong Std"/>
          <w:sz w:val="41"/>
          <w:szCs w:val="41"/>
          <w:spacing w:val="13"/>
          <w:w w:val="91"/>
          <w:position w:val="-6"/>
        </w:rPr>
        <w:t>b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82"/>
          <w:position w:val="-6"/>
        </w:rPr>
        <w:t>es</w:t>
      </w:r>
      <w:r>
        <w:rPr>
          <w:rFonts w:ascii="Adobe Fangsong Std" w:hAnsi="Adobe Fangsong Std" w:cs="Adobe Fangsong Std" w:eastAsia="Adobe Fangsong Std"/>
          <w:sz w:val="41"/>
          <w:szCs w:val="41"/>
          <w:spacing w:val="0"/>
          <w:w w:val="100"/>
          <w:position w:val="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2" w:lineRule="auto"/>
        <w:ind w:left="2169" w:right="2149"/>
        <w:jc w:val="center"/>
        <w:tabs>
          <w:tab w:pos="3360" w:val="left"/>
          <w:tab w:pos="3660" w:val="left"/>
        </w:tabs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Advisor</w:t>
        <w:tab/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7"/>
        </w:rPr>
        <w:t>: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Professor</w:t>
      </w:r>
      <w:r>
        <w:rPr>
          <w:rFonts w:ascii="Adobe Fangsong Std" w:hAnsi="Adobe Fangsong Std" w:cs="Adobe Fangsong Std" w:eastAsia="Adobe Fangsong Std"/>
          <w:sz w:val="28"/>
          <w:szCs w:val="28"/>
          <w:spacing w:val="51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Chang,</w:t>
      </w:r>
      <w:r>
        <w:rPr>
          <w:rFonts w:ascii="Adobe Fangsong Std" w:hAnsi="Adobe Fangsong Std" w:cs="Adobe Fangsong Std" w:eastAsia="Adobe Fangsong Std"/>
          <w:sz w:val="28"/>
          <w:szCs w:val="28"/>
          <w:spacing w:val="4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Kee</w:t>
      </w:r>
      <w:r>
        <w:rPr>
          <w:rFonts w:ascii="Adobe Fangsong Std" w:hAnsi="Adobe Fangsong Std" w:cs="Adobe Fangsong Std" w:eastAsia="Adobe Fangsong Std"/>
          <w:sz w:val="28"/>
          <w:szCs w:val="28"/>
          <w:spacing w:val="24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4"/>
        </w:rPr>
        <w:t>J</w:t>
      </w:r>
      <w:r>
        <w:rPr>
          <w:rFonts w:ascii="Adobe Fangsong Std" w:hAnsi="Adobe Fangsong Std" w:cs="Adobe Fangsong Std" w:eastAsia="Adobe Fangsong Std"/>
          <w:sz w:val="28"/>
          <w:szCs w:val="28"/>
          <w:spacing w:val="8"/>
          <w:w w:val="104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1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1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99"/>
        </w:rPr>
        <w:t>b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y</w:t>
      </w:r>
    </w:p>
    <w:p>
      <w:pPr>
        <w:spacing w:before="0" w:after="0" w:line="409" w:lineRule="exact"/>
        <w:ind w:left="3526" w:right="3507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5"/>
        </w:rPr>
        <w:t>Kim,</w:t>
      </w:r>
      <w:r>
        <w:rPr>
          <w:rFonts w:ascii="Adobe Fangsong Std" w:hAnsi="Adobe Fangsong Std" w:cs="Adobe Fangsong Std" w:eastAsia="Adobe Fangsong Std"/>
          <w:sz w:val="28"/>
          <w:szCs w:val="28"/>
          <w:spacing w:val="71"/>
          <w:w w:val="100"/>
          <w:position w:val="-5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-23"/>
          <w:w w:val="119"/>
          <w:position w:val="-5"/>
        </w:rPr>
        <w:t>Y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8"/>
          <w:position w:val="-5"/>
        </w:rPr>
        <w:t>ong-Hyun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466" w:lineRule="exact"/>
        <w:ind w:left="1984" w:right="1967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6"/>
        </w:rPr>
        <w:t>Departme</w:t>
      </w:r>
      <w:r>
        <w:rPr>
          <w:rFonts w:ascii="Adobe Fangsong Std" w:hAnsi="Adobe Fangsong Std" w:cs="Adobe Fangsong Std" w:eastAsia="Adobe Fangsong Std"/>
          <w:sz w:val="28"/>
          <w:szCs w:val="28"/>
          <w:spacing w:val="-6"/>
          <w:w w:val="100"/>
          <w:position w:val="-6"/>
        </w:rPr>
        <w:t>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6"/>
        </w:rPr>
        <w:t>t</w:t>
      </w:r>
      <w:r>
        <w:rPr>
          <w:rFonts w:ascii="Adobe Fangsong Std" w:hAnsi="Adobe Fangsong Std" w:cs="Adobe Fangsong Std" w:eastAsia="Adobe Fangsong Std"/>
          <w:sz w:val="28"/>
          <w:szCs w:val="28"/>
          <w:spacing w:val="16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6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6"/>
        </w:rPr>
        <w:t>Bio</w:t>
      </w:r>
      <w:r>
        <w:rPr>
          <w:rFonts w:ascii="Adobe Fangsong Std" w:hAnsi="Adobe Fangsong Std" w:cs="Adobe Fangsong Std" w:eastAsia="Adobe Fangsong Std"/>
          <w:sz w:val="28"/>
          <w:szCs w:val="28"/>
          <w:spacing w:val="36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6"/>
        </w:rPr>
        <w:t>and</w:t>
      </w:r>
      <w:r>
        <w:rPr>
          <w:rFonts w:ascii="Adobe Fangsong Std" w:hAnsi="Adobe Fangsong Std" w:cs="Adobe Fangsong Std" w:eastAsia="Adobe Fangsong Std"/>
          <w:sz w:val="28"/>
          <w:szCs w:val="28"/>
          <w:spacing w:val="7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6"/>
        </w:rPr>
        <w:t>Brain</w:t>
      </w:r>
      <w:r>
        <w:rPr>
          <w:rFonts w:ascii="Adobe Fangsong Std" w:hAnsi="Adobe Fangsong Std" w:cs="Adobe Fangsong Std" w:eastAsia="Adobe Fangsong Std"/>
          <w:sz w:val="28"/>
          <w:szCs w:val="28"/>
          <w:spacing w:val="36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7"/>
          <w:position w:val="-6"/>
        </w:rPr>
        <w:t>Engineering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466" w:lineRule="exact"/>
        <w:ind w:left="4127" w:right="4107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7"/>
          <w:position w:val="-6"/>
        </w:rPr>
        <w:t>KAIST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59" w:lineRule="auto"/>
        <w:ind w:left="100" w:right="-25" w:firstLine="668"/>
        <w:jc w:val="both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A</w:t>
      </w:r>
      <w:r>
        <w:rPr>
          <w:rFonts w:ascii="Adobe Fangsong Std" w:hAnsi="Adobe Fangsong Std" w:cs="Adobe Fangsong Std" w:eastAsia="Adobe Fangsong Std"/>
          <w:sz w:val="28"/>
          <w:szCs w:val="28"/>
          <w:spacing w:val="5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thesis</w:t>
      </w:r>
      <w:r>
        <w:rPr>
          <w:rFonts w:ascii="Adobe Fangsong Std" w:hAnsi="Adobe Fangsong Std" w:cs="Adobe Fangsong Std" w:eastAsia="Adobe Fangsong Std"/>
          <w:sz w:val="28"/>
          <w:szCs w:val="28"/>
          <w:spacing w:val="-5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submitted</w:t>
      </w:r>
      <w:r>
        <w:rPr>
          <w:rFonts w:ascii="Adobe Fangsong Std" w:hAnsi="Adobe Fangsong Std" w:cs="Adobe Fangsong Std" w:eastAsia="Adobe Fangsong Std"/>
          <w:sz w:val="28"/>
          <w:szCs w:val="28"/>
          <w:spacing w:val="13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to</w:t>
      </w:r>
      <w:r>
        <w:rPr>
          <w:rFonts w:ascii="Adobe Fangsong Std" w:hAnsi="Adobe Fangsong Std" w:cs="Adobe Fangsong Std" w:eastAsia="Adobe Fangsong Std"/>
          <w:sz w:val="28"/>
          <w:szCs w:val="28"/>
          <w:spacing w:val="25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8"/>
          <w:szCs w:val="28"/>
          <w:spacing w:val="15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facul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100"/>
        </w:rPr>
        <w:t>t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y</w:t>
      </w:r>
      <w:r>
        <w:rPr>
          <w:rFonts w:ascii="Adobe Fangsong Std" w:hAnsi="Adobe Fangsong Std" w:cs="Adobe Fangsong Std" w:eastAsia="Adobe Fangsong Std"/>
          <w:sz w:val="28"/>
          <w:szCs w:val="28"/>
          <w:spacing w:val="16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1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7"/>
        </w:rPr>
        <w:t>KAIST</w:t>
      </w:r>
      <w:r>
        <w:rPr>
          <w:rFonts w:ascii="Adobe Fangsong Std" w:hAnsi="Adobe Fangsong Std" w:cs="Adobe Fangsong Std" w:eastAsia="Adobe Fangsong Std"/>
          <w:sz w:val="28"/>
          <w:szCs w:val="28"/>
          <w:spacing w:val="10"/>
          <w:w w:val="11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8"/>
          <w:szCs w:val="28"/>
          <w:spacing w:val="21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partial</w:t>
      </w:r>
      <w:r>
        <w:rPr>
          <w:rFonts w:ascii="Adobe Fangsong Std" w:hAnsi="Adobe Fangsong Std" w:cs="Adobe Fangsong Std" w:eastAsia="Adobe Fangsong Std"/>
          <w:sz w:val="28"/>
          <w:szCs w:val="28"/>
          <w:spacing w:val="3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fulfillme</w:t>
      </w:r>
      <w:r>
        <w:rPr>
          <w:rFonts w:ascii="Adobe Fangsong Std" w:hAnsi="Adobe Fangsong Std" w:cs="Adobe Fangsong Std" w:eastAsia="Adobe Fangsong Std"/>
          <w:sz w:val="28"/>
          <w:szCs w:val="28"/>
          <w:spacing w:val="-6"/>
          <w:w w:val="100"/>
        </w:rPr>
        <w:t>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8"/>
          <w:szCs w:val="28"/>
          <w:spacing w:val="-1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5"/>
        </w:rPr>
        <w:t>requireme</w:t>
      </w:r>
      <w:r>
        <w:rPr>
          <w:rFonts w:ascii="Adobe Fangsong Std" w:hAnsi="Adobe Fangsong Std" w:cs="Adobe Fangsong Std" w:eastAsia="Adobe Fangsong Std"/>
          <w:sz w:val="28"/>
          <w:szCs w:val="28"/>
          <w:spacing w:val="-6"/>
          <w:w w:val="95"/>
        </w:rPr>
        <w:t>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5"/>
        </w:rPr>
        <w:t>ts</w:t>
      </w:r>
      <w:r>
        <w:rPr>
          <w:rFonts w:ascii="Adobe Fangsong Std" w:hAnsi="Adobe Fangsong Std" w:cs="Adobe Fangsong Std" w:eastAsia="Adobe Fangsong Std"/>
          <w:sz w:val="28"/>
          <w:szCs w:val="28"/>
          <w:spacing w:val="12"/>
          <w:w w:val="95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for</w:t>
      </w:r>
      <w:r>
        <w:rPr>
          <w:rFonts w:ascii="Adobe Fangsong Std" w:hAnsi="Adobe Fangsong Std" w:cs="Adobe Fangsong Std" w:eastAsia="Adobe Fangsong Std"/>
          <w:sz w:val="28"/>
          <w:szCs w:val="28"/>
          <w:spacing w:val="-29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8"/>
          <w:szCs w:val="28"/>
          <w:spacing w:val="-1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2"/>
        </w:rPr>
        <w:t>de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2"/>
        </w:rPr>
        <w:t>gree</w:t>
      </w:r>
      <w:r>
        <w:rPr>
          <w:rFonts w:ascii="Adobe Fangsong Std" w:hAnsi="Adobe Fangsong Std" w:cs="Adobe Fangsong Std" w:eastAsia="Adobe Fangsong Std"/>
          <w:sz w:val="28"/>
          <w:szCs w:val="28"/>
          <w:spacing w:val="3"/>
          <w:w w:val="9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-27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D</w:t>
      </w:r>
      <w:r>
        <w:rPr>
          <w:rFonts w:ascii="Adobe Fangsong Std" w:hAnsi="Adobe Fangsong Std" w:cs="Adobe Fangsong Std" w:eastAsia="Adobe Fangsong Std"/>
          <w:sz w:val="28"/>
          <w:szCs w:val="28"/>
          <w:spacing w:val="8"/>
          <w:w w:val="100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ctor</w:t>
      </w:r>
      <w:r>
        <w:rPr>
          <w:rFonts w:ascii="Adobe Fangsong Std" w:hAnsi="Adobe Fangsong Std" w:cs="Adobe Fangsong Std" w:eastAsia="Adobe Fangsong Std"/>
          <w:sz w:val="28"/>
          <w:szCs w:val="28"/>
          <w:spacing w:val="-4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-26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7"/>
        </w:rPr>
        <w:t>Phil</w:t>
      </w:r>
      <w:r>
        <w:rPr>
          <w:rFonts w:ascii="Adobe Fangsong Std" w:hAnsi="Adobe Fangsong Std" w:cs="Adobe Fangsong Std" w:eastAsia="Adobe Fangsong Std"/>
          <w:sz w:val="28"/>
          <w:szCs w:val="28"/>
          <w:spacing w:val="1"/>
          <w:w w:val="97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7"/>
        </w:rPr>
        <w:t>s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7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7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97"/>
        </w:rPr>
        <w:t>h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7"/>
        </w:rPr>
        <w:t>y</w:t>
      </w:r>
      <w:r>
        <w:rPr>
          <w:rFonts w:ascii="Adobe Fangsong Std" w:hAnsi="Adobe Fangsong Std" w:cs="Adobe Fangsong Std" w:eastAsia="Adobe Fangsong Std"/>
          <w:sz w:val="28"/>
          <w:szCs w:val="28"/>
          <w:spacing w:val="8"/>
          <w:w w:val="9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8"/>
          <w:szCs w:val="28"/>
          <w:spacing w:val="-6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8"/>
          <w:szCs w:val="28"/>
          <w:spacing w:val="-1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9"/>
        </w:rPr>
        <w:t>Departme</w:t>
      </w:r>
      <w:r>
        <w:rPr>
          <w:rFonts w:ascii="Adobe Fangsong Std" w:hAnsi="Adobe Fangsong Std" w:cs="Adobe Fangsong Std" w:eastAsia="Adobe Fangsong Std"/>
          <w:sz w:val="28"/>
          <w:szCs w:val="28"/>
          <w:spacing w:val="-6"/>
          <w:w w:val="99"/>
        </w:rPr>
        <w:t>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6"/>
        </w:rPr>
        <w:t>t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1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Bio</w:t>
      </w:r>
      <w:r>
        <w:rPr>
          <w:rFonts w:ascii="Adobe Fangsong Std" w:hAnsi="Adobe Fangsong Std" w:cs="Adobe Fangsong Std" w:eastAsia="Adobe Fangsong Std"/>
          <w:sz w:val="28"/>
          <w:szCs w:val="28"/>
          <w:spacing w:val="5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and</w:t>
      </w:r>
      <w:r>
        <w:rPr>
          <w:rFonts w:ascii="Adobe Fangsong Std" w:hAnsi="Adobe Fangsong Std" w:cs="Adobe Fangsong Std" w:eastAsia="Adobe Fangsong Std"/>
          <w:sz w:val="28"/>
          <w:szCs w:val="28"/>
          <w:spacing w:val="24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Bra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8"/>
          <w:szCs w:val="28"/>
          <w:spacing w:val="56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Engineering</w:t>
      </w:r>
      <w:r>
        <w:rPr>
          <w:rFonts w:ascii="Adobe Fangsong Std" w:hAnsi="Adobe Fangsong Std" w:cs="Adobe Fangsong Std" w:eastAsia="Adobe Fangsong Std"/>
          <w:sz w:val="28"/>
          <w:szCs w:val="28"/>
          <w:spacing w:val="-11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7"/>
        </w:rPr>
        <w:t>.</w:t>
      </w:r>
      <w:r>
        <w:rPr>
          <w:rFonts w:ascii="Adobe Fangsong Std" w:hAnsi="Adobe Fangsong Std" w:cs="Adobe Fangsong Std" w:eastAsia="Adobe Fangsong Std"/>
          <w:sz w:val="28"/>
          <w:szCs w:val="28"/>
          <w:spacing w:val="75"/>
          <w:w w:val="12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8"/>
          <w:szCs w:val="28"/>
          <w:spacing w:val="46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study</w:t>
      </w:r>
      <w:r>
        <w:rPr>
          <w:rFonts w:ascii="Adobe Fangsong Std" w:hAnsi="Adobe Fangsong Std" w:cs="Adobe Fangsong Std" w:eastAsia="Adobe Fangsong Std"/>
          <w:sz w:val="28"/>
          <w:szCs w:val="28"/>
          <w:spacing w:val="26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-8"/>
          <w:w w:val="100"/>
        </w:rPr>
        <w:t>w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a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s</w:t>
      </w:r>
      <w:r>
        <w:rPr>
          <w:rFonts w:ascii="Adobe Fangsong Std" w:hAnsi="Adobe Fangsong Std" w:cs="Adobe Fangsong Std" w:eastAsia="Adobe Fangsong Std"/>
          <w:sz w:val="28"/>
          <w:szCs w:val="28"/>
          <w:spacing w:val="6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conducted</w:t>
      </w:r>
      <w:r>
        <w:rPr>
          <w:rFonts w:ascii="Adobe Fangsong Std" w:hAnsi="Adobe Fangsong Std" w:cs="Adobe Fangsong Std" w:eastAsia="Adobe Fangsong Std"/>
          <w:sz w:val="28"/>
          <w:szCs w:val="28"/>
          <w:spacing w:val="-17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8"/>
          <w:szCs w:val="28"/>
          <w:spacing w:val="3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accordance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with</w:t>
      </w:r>
      <w:r>
        <w:rPr>
          <w:rFonts w:ascii="Adobe Fangsong Std" w:hAnsi="Adobe Fangsong Std" w:cs="Adobe Fangsong Std" w:eastAsia="Adobe Fangsong Std"/>
          <w:sz w:val="28"/>
          <w:szCs w:val="28"/>
          <w:spacing w:val="16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C</w:t>
      </w:r>
      <w:r>
        <w:rPr>
          <w:rFonts w:ascii="Adobe Fangsong Std" w:hAnsi="Adobe Fangsong Std" w:cs="Adobe Fangsong Std" w:eastAsia="Adobe Fangsong Std"/>
          <w:sz w:val="28"/>
          <w:szCs w:val="28"/>
          <w:spacing w:val="8"/>
          <w:w w:val="100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de</w:t>
      </w:r>
      <w:r>
        <w:rPr>
          <w:rFonts w:ascii="Adobe Fangsong Std" w:hAnsi="Adobe Fangsong Std" w:cs="Adobe Fangsong Std" w:eastAsia="Adobe Fangsong Std"/>
          <w:sz w:val="28"/>
          <w:szCs w:val="28"/>
          <w:spacing w:val="14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Resear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100"/>
        </w:rPr>
        <w:t>c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h</w:t>
      </w:r>
      <w:r>
        <w:rPr>
          <w:rFonts w:ascii="Adobe Fangsong Std" w:hAnsi="Adobe Fangsong Std" w:cs="Adobe Fangsong Std" w:eastAsia="Adobe Fangsong Std"/>
          <w:sz w:val="28"/>
          <w:szCs w:val="28"/>
          <w:spacing w:val="-2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3"/>
        </w:rPr>
        <w:t>Ethic</w:t>
      </w:r>
      <w:r>
        <w:rPr>
          <w:rFonts w:ascii="Adobe Fangsong Std" w:hAnsi="Adobe Fangsong Std" w:cs="Adobe Fangsong Std" w:eastAsia="Adobe Fangsong Std"/>
          <w:sz w:val="28"/>
          <w:szCs w:val="28"/>
          <w:spacing w:val="1"/>
          <w:w w:val="103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95"/>
          <w:position w:val="10"/>
        </w:rPr>
        <w:t>1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7"/>
          <w:position w:val="0"/>
        </w:rPr>
        <w:t>.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74" w:lineRule="exact"/>
        <w:ind w:left="4042" w:right="3482" w:firstLine="-110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85"/>
        </w:rPr>
        <w:t>2002.</w:t>
      </w:r>
      <w:r>
        <w:rPr>
          <w:rFonts w:ascii="Adobe Fangsong Std" w:hAnsi="Adobe Fangsong Std" w:cs="Adobe Fangsong Std" w:eastAsia="Adobe Fangsong Std"/>
          <w:sz w:val="28"/>
          <w:szCs w:val="28"/>
          <w:spacing w:val="59"/>
          <w:w w:val="85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12.</w:t>
      </w:r>
      <w:r>
        <w:rPr>
          <w:rFonts w:ascii="Adobe Fangsong Std" w:hAnsi="Adobe Fangsong Std" w:cs="Adobe Fangsong Std" w:eastAsia="Adobe Fangsong Std"/>
          <w:sz w:val="28"/>
          <w:szCs w:val="28"/>
          <w:spacing w:val="3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4"/>
        </w:rPr>
        <w:t>5.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4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Appr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100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-8"/>
          <w:w w:val="100"/>
        </w:rPr>
        <w:t>v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ed</w:t>
      </w:r>
      <w:r>
        <w:rPr>
          <w:rFonts w:ascii="Adobe Fangsong Std" w:hAnsi="Adobe Fangsong Std" w:cs="Adobe Fangsong Std" w:eastAsia="Adobe Fangsong Std"/>
          <w:sz w:val="28"/>
          <w:szCs w:val="28"/>
          <w:spacing w:val="4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99"/>
        </w:rPr>
        <w:t>b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y</w:t>
      </w:r>
    </w:p>
    <w:p>
      <w:pPr>
        <w:spacing w:before="0" w:after="0" w:line="493" w:lineRule="exact"/>
        <w:ind w:left="4095" w:right="-20"/>
        <w:jc w:val="left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5"/>
          <w:position w:val="-6"/>
        </w:rPr>
        <w:t>Professor</w:t>
      </w:r>
      <w:r>
        <w:rPr>
          <w:rFonts w:ascii="Adobe Fangsong Std" w:hAnsi="Adobe Fangsong Std" w:cs="Adobe Fangsong Std" w:eastAsia="Adobe Fangsong Std"/>
          <w:sz w:val="28"/>
          <w:szCs w:val="28"/>
          <w:spacing w:val="20"/>
          <w:w w:val="95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6"/>
        </w:rPr>
        <w:t>Chang,</w:t>
      </w:r>
      <w:r>
        <w:rPr>
          <w:rFonts w:ascii="Adobe Fangsong Std" w:hAnsi="Adobe Fangsong Std" w:cs="Adobe Fangsong Std" w:eastAsia="Adobe Fangsong Std"/>
          <w:sz w:val="28"/>
          <w:szCs w:val="28"/>
          <w:spacing w:val="42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6"/>
        </w:rPr>
        <w:t>Kee</w:t>
      </w:r>
      <w:r>
        <w:rPr>
          <w:rFonts w:ascii="Adobe Fangsong Std" w:hAnsi="Adobe Fangsong Std" w:cs="Adobe Fangsong Std" w:eastAsia="Adobe Fangsong Std"/>
          <w:sz w:val="28"/>
          <w:szCs w:val="28"/>
          <w:spacing w:val="24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6"/>
        </w:rPr>
        <w:t>J</w:t>
      </w:r>
      <w:r>
        <w:rPr>
          <w:rFonts w:ascii="Adobe Fangsong Std" w:hAnsi="Adobe Fangsong Std" w:cs="Adobe Fangsong Std" w:eastAsia="Adobe Fangsong Std"/>
          <w:sz w:val="28"/>
          <w:szCs w:val="28"/>
          <w:spacing w:val="8"/>
          <w:w w:val="100"/>
          <w:position w:val="-6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6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574" w:lineRule="exact"/>
        <w:ind w:left="4054" w:right="3961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/>
        <w:pict>
          <v:group style="position:absolute;margin-left:271.752014pt;margin-top:79.415985pt;width:198.563pt;height:.1pt;mso-position-horizontal-relative:page;mso-position-vertical-relative:paragraph;z-index:-2367" coordorigin="5435,1588" coordsize="3971,2">
            <v:shape style="position:absolute;left:5435;top:1588;width:3971;height:2" coordorigin="5435,1588" coordsize="3971,0" path="m5435,1588l9406,1588e" filled="f" stroked="t" strokeweight=".398pt" strokecolor="#000000">
              <v:path arrowok="t"/>
            </v:shape>
          </v:group>
          <w10:wrap type="none"/>
        </w:pic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8"/>
          <w:position w:val="-8"/>
        </w:rPr>
        <w:t>[Advisor]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1" w:after="0" w:line="310" w:lineRule="auto"/>
        <w:ind w:left="100" w:right="44" w:firstLine="222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72pt;margin-top:.742021pt;width:180.507pt;height:.1pt;mso-position-horizontal-relative:page;mso-position-vertical-relative:paragraph;z-index:-2366" coordorigin="1440,15" coordsize="3610,2">
            <v:shape style="position:absolute;left:1440;top:15;width:3610;height:2" coordorigin="1440,15" coordsize="3610,0" path="m1440,15l5050,15e" filled="f" stroked="t" strokeweight=".398pt" strokecolor="#000000">
              <v:path arrowok="t"/>
            </v:shape>
          </v:group>
          <w10:wrap type="none"/>
        </w:pict>
      </w:r>
      <w:r>
        <w:rPr>
          <w:rFonts w:ascii="Corsiva Hebrew" w:hAnsi="Corsiva Hebrew" w:cs="Corsiva Hebrew" w:eastAsia="Corsiva Hebrew"/>
          <w:sz w:val="12"/>
          <w:szCs w:val="12"/>
          <w:w w:val="152"/>
          <w:position w:val="6"/>
        </w:rPr>
        <w:t>1</w:t>
      </w:r>
      <w:r>
        <w:rPr>
          <w:rFonts w:ascii="Corsiva Hebrew" w:hAnsi="Corsiva Hebrew" w:cs="Corsiva Hebrew" w:eastAsia="Corsiva Hebrew"/>
          <w:sz w:val="12"/>
          <w:szCs w:val="12"/>
          <w:spacing w:val="-20"/>
          <w:w w:val="100"/>
          <w:position w:val="6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Declaration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Ethical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Conduct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Rese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I,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graduate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stude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9"/>
          <w:position w:val="0"/>
        </w:rPr>
        <w:t>KAIST,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19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here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declare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  <w:position w:val="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  <w:position w:val="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11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committed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acts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  <w:position w:val="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damage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credibili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0"/>
          <w:position w:val="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  <w:position w:val="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resear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These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include,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but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  <w:position w:val="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limited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to: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falsification,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thesis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written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someone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else,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distortion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resear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findings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  <w:position w:val="0"/>
        </w:rPr>
        <w:t>plagiarism.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  <w:position w:val="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affirm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  <w:position w:val="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thesis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tains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honest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conclusions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based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  <w:position w:val="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wn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careful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resear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under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  <w:position w:val="0"/>
        </w:rPr>
        <w:t>guidance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thesis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  <w:position w:val="0"/>
        </w:rPr>
        <w:t>advisor.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Sz w:w="11920" w:h="16840"/>
          <w:pgMar w:top="1560" w:bottom="280" w:left="1340" w:right="1340"/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3632" w:right="3612"/>
        <w:jc w:val="center"/>
        <w:rPr>
          <w:rFonts w:ascii="Menlo" w:hAnsi="Menlo" w:cs="Menlo" w:eastAsia="Menlo"/>
          <w:sz w:val="34"/>
          <w:szCs w:val="34"/>
        </w:rPr>
      </w:pPr>
      <w:rPr/>
      <w:r>
        <w:rPr>
          <w:rFonts w:ascii="Menlo" w:hAnsi="Menlo" w:cs="Menlo" w:eastAsia="Menlo"/>
          <w:sz w:val="34"/>
          <w:szCs w:val="34"/>
          <w:w w:val="159"/>
        </w:rPr>
        <w:t>�</w:t>
      </w:r>
      <w:r>
        <w:rPr>
          <w:rFonts w:ascii="Menlo" w:hAnsi="Menlo" w:cs="Menlo" w:eastAsia="Menlo"/>
          <w:sz w:val="34"/>
          <w:szCs w:val="34"/>
          <w:spacing w:val="-101"/>
          <w:w w:val="100"/>
        </w:rPr>
        <w:t> </w:t>
      </w:r>
      <w:r>
        <w:rPr>
          <w:rFonts w:ascii="Menlo" w:hAnsi="Menlo" w:cs="Menlo" w:eastAsia="Menlo"/>
          <w:sz w:val="34"/>
          <w:szCs w:val="34"/>
          <w:spacing w:val="0"/>
          <w:w w:val="159"/>
        </w:rPr>
        <w:t>%</w:t>
      </w:r>
      <w:r>
        <w:rPr>
          <w:rFonts w:ascii="Menlo" w:hAnsi="Menlo" w:cs="Menlo" w:eastAsia="Menlo"/>
          <w:sz w:val="34"/>
          <w:szCs w:val="34"/>
          <w:spacing w:val="-101"/>
          <w:w w:val="100"/>
        </w:rPr>
        <w:t> </w:t>
      </w:r>
      <w:r>
        <w:rPr>
          <w:rFonts w:ascii="Menlo" w:hAnsi="Menlo" w:cs="Menlo" w:eastAsia="Menlo"/>
          <w:sz w:val="34"/>
          <w:szCs w:val="34"/>
          <w:spacing w:val="0"/>
          <w:w w:val="159"/>
        </w:rPr>
        <w:t>�</w:t>
      </w:r>
      <w:r>
        <w:rPr>
          <w:rFonts w:ascii="Menlo" w:hAnsi="Menlo" w:cs="Menlo" w:eastAsia="Menlo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413" w:right="1481"/>
        <w:jc w:val="center"/>
        <w:tabs>
          <w:tab w:pos="3040" w:val="left"/>
          <w:tab w:pos="3860" w:val="left"/>
          <w:tab w:pos="6400" w:val="left"/>
        </w:tabs>
        <w:rPr>
          <w:rFonts w:ascii="Courier" w:hAnsi="Courier" w:cs="Courier" w:eastAsia="Courier"/>
          <w:sz w:val="28"/>
          <w:szCs w:val="28"/>
        </w:rPr>
      </w:pPr>
      <w:rPr/>
      <w:r>
        <w:rPr>
          <w:rFonts w:ascii="Menlo" w:hAnsi="Menlo" w:cs="Menlo" w:eastAsia="Menlo"/>
          <w:sz w:val="28"/>
          <w:szCs w:val="28"/>
          <w:w w:val="161"/>
        </w:rPr>
        <w:t> </w:t>
      </w:r>
      <w:r>
        <w:rPr>
          <w:rFonts w:ascii="Menlo" w:hAnsi="Menlo" w:cs="Menlo" w:eastAsia="Menlo"/>
          <w:sz w:val="28"/>
          <w:szCs w:val="28"/>
          <w:w w:val="100"/>
        </w:rPr>
        <w:tab/>
      </w:r>
      <w:r>
        <w:rPr>
          <w:rFonts w:ascii="Menlo" w:hAnsi="Menlo" w:cs="Menlo" w:eastAsia="Menlo"/>
          <w:sz w:val="28"/>
          <w:szCs w:val="28"/>
          <w:w w:val="100"/>
        </w:rPr>
      </w:r>
      <w:r>
        <w:rPr>
          <w:rFonts w:ascii="Courier" w:hAnsi="Courier" w:cs="Courier" w:eastAsia="Courier"/>
          <w:sz w:val="28"/>
          <w:szCs w:val="28"/>
          <w:w w:val="162"/>
        </w:rPr>
        <w:t> </w:t>
      </w:r>
      <w:r>
        <w:rPr>
          <w:rFonts w:ascii="Courier" w:hAnsi="Courier" w:cs="Courier" w:eastAsia="Courier"/>
          <w:sz w:val="28"/>
          <w:szCs w:val="28"/>
          <w:w w:val="100"/>
        </w:rPr>
        <w:tab/>
      </w:r>
      <w:r>
        <w:rPr>
          <w:rFonts w:ascii="Courier" w:hAnsi="Courier" w:cs="Courier" w:eastAsia="Courier"/>
          <w:sz w:val="28"/>
          <w:szCs w:val="28"/>
          <w:w w:val="100"/>
        </w:rPr>
      </w:r>
      <w:r>
        <w:rPr>
          <w:rFonts w:ascii="Menlo" w:hAnsi="Menlo" w:cs="Menlo" w:eastAsia="Menlo"/>
          <w:sz w:val="28"/>
          <w:szCs w:val="28"/>
          <w:w w:val="161"/>
        </w:rPr>
        <w:t> </w:t>
      </w:r>
      <w:r>
        <w:rPr>
          <w:rFonts w:ascii="Courier" w:hAnsi="Courier" w:cs="Courier" w:eastAsia="Courier"/>
          <w:sz w:val="28"/>
          <w:szCs w:val="28"/>
          <w:w w:val="162"/>
        </w:rPr>
        <w:t> </w:t>
      </w:r>
      <w:r>
        <w:rPr>
          <w:rFonts w:ascii="Menlo" w:hAnsi="Menlo" w:cs="Menlo" w:eastAsia="Menlo"/>
          <w:sz w:val="28"/>
          <w:szCs w:val="28"/>
          <w:w w:val="161"/>
        </w:rPr>
        <w:t> </w:t>
      </w:r>
      <w:r>
        <w:rPr>
          <w:rFonts w:ascii="Menlo" w:hAnsi="Menlo" w:cs="Menlo" w:eastAsia="Menlo"/>
          <w:sz w:val="28"/>
          <w:szCs w:val="28"/>
          <w:w w:val="100"/>
        </w:rPr>
        <w:tab/>
      </w:r>
      <w:r>
        <w:rPr>
          <w:rFonts w:ascii="Menlo" w:hAnsi="Menlo" w:cs="Menlo" w:eastAsia="Menlo"/>
          <w:sz w:val="28"/>
          <w:szCs w:val="28"/>
          <w:w w:val="100"/>
        </w:rPr>
      </w:r>
      <w:r>
        <w:rPr>
          <w:rFonts w:ascii="Menlo" w:hAnsi="Menlo" w:cs="Menlo" w:eastAsia="Menlo"/>
          <w:sz w:val="28"/>
          <w:szCs w:val="28"/>
          <w:w w:val="161"/>
        </w:rPr>
        <w:t> </w:t>
      </w:r>
      <w:r>
        <w:rPr>
          <w:rFonts w:ascii="Courier" w:hAnsi="Courier" w:cs="Courier" w:eastAsia="Courier"/>
          <w:sz w:val="28"/>
          <w:szCs w:val="28"/>
          <w:w w:val="162"/>
        </w:rPr>
        <w:t> </w:t>
      </w:r>
      <w:r>
        <w:rPr>
          <w:rFonts w:ascii="Courier" w:hAnsi="Courier" w:cs="Courier" w:eastAsia="Courier"/>
          <w:sz w:val="28"/>
          <w:szCs w:val="28"/>
          <w:w w:val="100"/>
        </w:rPr>
      </w:r>
    </w:p>
    <w:p>
      <w:pPr>
        <w:spacing w:before="0" w:after="0" w:line="500" w:lineRule="exact"/>
        <w:ind w:left="2734" w:right="1624"/>
        <w:jc w:val="center"/>
        <w:tabs>
          <w:tab w:pos="3540" w:val="left"/>
          <w:tab w:pos="4360" w:val="left"/>
          <w:tab w:pos="5360" w:val="left"/>
          <w:tab w:pos="5920" w:val="left"/>
        </w:tabs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Courier" w:hAnsi="Courier" w:cs="Courier" w:eastAsia="Courier"/>
          <w:sz w:val="28"/>
          <w:szCs w:val="28"/>
          <w:w w:val="162"/>
          <w:position w:val="-7"/>
        </w:rPr>
        <w:t> </w:t>
      </w:r>
      <w:r>
        <w:rPr>
          <w:rFonts w:ascii="Courier" w:hAnsi="Courier" w:cs="Courier" w:eastAsia="Courier"/>
          <w:sz w:val="28"/>
          <w:szCs w:val="28"/>
          <w:w w:val="100"/>
          <w:position w:val="-7"/>
        </w:rPr>
        <w:tab/>
      </w:r>
      <w:r>
        <w:rPr>
          <w:rFonts w:ascii="Courier" w:hAnsi="Courier" w:cs="Courier" w:eastAsia="Courier"/>
          <w:sz w:val="28"/>
          <w:szCs w:val="28"/>
          <w:w w:val="100"/>
          <w:position w:val="-7"/>
        </w:rPr>
      </w:r>
      <w:r>
        <w:rPr>
          <w:rFonts w:ascii="Menlo" w:hAnsi="Menlo" w:cs="Menlo" w:eastAsia="Menlo"/>
          <w:sz w:val="28"/>
          <w:szCs w:val="28"/>
          <w:w w:val="161"/>
          <w:position w:val="-7"/>
        </w:rPr>
        <w:t> </w:t>
      </w:r>
      <w:r>
        <w:rPr>
          <w:rFonts w:ascii="Menlo" w:hAnsi="Menlo" w:cs="Menlo" w:eastAsia="Menlo"/>
          <w:sz w:val="28"/>
          <w:szCs w:val="28"/>
          <w:w w:val="161"/>
          <w:position w:val="-7"/>
        </w:rPr>
        <w:t> </w:t>
      </w:r>
      <w:r>
        <w:rPr>
          <w:rFonts w:ascii="Menlo" w:hAnsi="Menlo" w:cs="Menlo" w:eastAsia="Menlo"/>
          <w:sz w:val="28"/>
          <w:szCs w:val="28"/>
          <w:w w:val="100"/>
          <w:position w:val="-7"/>
        </w:rPr>
        <w:tab/>
      </w:r>
      <w:r>
        <w:rPr>
          <w:rFonts w:ascii="Menlo" w:hAnsi="Menlo" w:cs="Menlo" w:eastAsia="Menlo"/>
          <w:sz w:val="28"/>
          <w:szCs w:val="28"/>
          <w:w w:val="100"/>
          <w:position w:val="-7"/>
        </w:rPr>
      </w:r>
      <w:r>
        <w:rPr>
          <w:rFonts w:ascii="Courier" w:hAnsi="Courier" w:cs="Courier" w:eastAsia="Courier"/>
          <w:sz w:val="28"/>
          <w:szCs w:val="28"/>
          <w:w w:val="162"/>
          <w:position w:val="-7"/>
        </w:rPr>
        <w:t> </w:t>
      </w:r>
      <w:r>
        <w:rPr>
          <w:rFonts w:ascii="Courier" w:hAnsi="Courier" w:cs="Courier" w:eastAsia="Courier"/>
          <w:sz w:val="28"/>
          <w:szCs w:val="28"/>
          <w:spacing w:val="-74"/>
          <w:w w:val="100"/>
          <w:position w:val="-7"/>
        </w:rPr>
        <w:t> </w:t>
      </w:r>
      <w:r>
        <w:rPr>
          <w:rFonts w:ascii="Courier" w:hAnsi="Courier" w:cs="Courier" w:eastAsia="Courier"/>
          <w:sz w:val="28"/>
          <w:szCs w:val="28"/>
          <w:spacing w:val="0"/>
          <w:w w:val="162"/>
          <w:position w:val="-7"/>
        </w:rPr>
        <w:t> </w:t>
      </w:r>
      <w:r>
        <w:rPr>
          <w:rFonts w:ascii="Courier" w:hAnsi="Courier" w:cs="Courier" w:eastAsia="Courier"/>
          <w:sz w:val="28"/>
          <w:szCs w:val="28"/>
          <w:spacing w:val="0"/>
          <w:w w:val="100"/>
          <w:position w:val="-7"/>
        </w:rPr>
        <w:tab/>
      </w:r>
      <w:r>
        <w:rPr>
          <w:rFonts w:ascii="Courier" w:hAnsi="Courier" w:cs="Courier" w:eastAsia="Courier"/>
          <w:sz w:val="28"/>
          <w:szCs w:val="28"/>
          <w:spacing w:val="0"/>
          <w:w w:val="100"/>
          <w:position w:val="-7"/>
        </w:rPr>
      </w:r>
      <w:r>
        <w:rPr>
          <w:rFonts w:ascii="Courier" w:hAnsi="Courier" w:cs="Courier" w:eastAsia="Courier"/>
          <w:sz w:val="28"/>
          <w:szCs w:val="28"/>
          <w:spacing w:val="0"/>
          <w:w w:val="162"/>
          <w:position w:val="-7"/>
        </w:rPr>
        <w:t> </w:t>
      </w:r>
      <w:r>
        <w:rPr>
          <w:rFonts w:ascii="Courier" w:hAnsi="Courier" w:cs="Courier" w:eastAsia="Courier"/>
          <w:sz w:val="28"/>
          <w:szCs w:val="28"/>
          <w:spacing w:val="0"/>
          <w:w w:val="100"/>
          <w:position w:val="-7"/>
        </w:rPr>
        <w:tab/>
      </w:r>
      <w:r>
        <w:rPr>
          <w:rFonts w:ascii="Courier" w:hAnsi="Courier" w:cs="Courier" w:eastAsia="Courier"/>
          <w:sz w:val="28"/>
          <w:szCs w:val="28"/>
          <w:spacing w:val="0"/>
          <w:w w:val="100"/>
          <w:position w:val="-7"/>
        </w:rPr>
      </w:r>
      <w:r>
        <w:rPr>
          <w:rFonts w:ascii="Courier" w:hAnsi="Courier" w:cs="Courier" w:eastAsia="Courier"/>
          <w:sz w:val="28"/>
          <w:szCs w:val="28"/>
          <w:spacing w:val="0"/>
          <w:w w:val="162"/>
          <w:position w:val="-7"/>
        </w:rPr>
        <w:t> </w:t>
      </w:r>
      <w:r>
        <w:rPr>
          <w:rFonts w:ascii="Menlo" w:hAnsi="Menlo" w:cs="Menlo" w:eastAsia="Menlo"/>
          <w:sz w:val="28"/>
          <w:szCs w:val="28"/>
          <w:spacing w:val="0"/>
          <w:w w:val="161"/>
          <w:position w:val="-7"/>
        </w:rPr>
        <w:t> </w:t>
      </w:r>
      <w:r>
        <w:rPr>
          <w:rFonts w:ascii="Menlo" w:hAnsi="Menlo" w:cs="Menlo" w:eastAsia="Menlo"/>
          <w:sz w:val="28"/>
          <w:szCs w:val="28"/>
          <w:spacing w:val="0"/>
          <w:w w:val="161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7"/>
          <w:position w:val="-7"/>
        </w:rPr>
        <w:t>.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499" w:right="-20"/>
        <w:jc w:val="left"/>
        <w:rPr>
          <w:rFonts w:ascii="Menlo" w:hAnsi="Menlo" w:cs="Menlo" w:eastAsia="Menlo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w w:val="82"/>
        </w:rPr>
        <w:t>200</w:t>
      </w:r>
      <w:r>
        <w:rPr>
          <w:rFonts w:ascii="Adobe Fangsong Std" w:hAnsi="Adobe Fangsong Std" w:cs="Adobe Fangsong Std" w:eastAsia="Adobe Fangsong Std"/>
          <w:sz w:val="28"/>
          <w:szCs w:val="28"/>
          <w:spacing w:val="1"/>
          <w:w w:val="82"/>
        </w:rPr>
        <w:t>2</w:t>
      </w:r>
      <w:r>
        <w:rPr>
          <w:rFonts w:ascii="Courier" w:hAnsi="Courier" w:cs="Courier" w:eastAsia="Courier"/>
          <w:sz w:val="28"/>
          <w:szCs w:val="28"/>
          <w:spacing w:val="0"/>
          <w:w w:val="54"/>
        </w:rPr>
        <w:t>1{!</w:t>
      </w:r>
      <w:r>
        <w:rPr>
          <w:rFonts w:ascii="Courier" w:hAnsi="Courier" w:cs="Courier" w:eastAsia="Courier"/>
          <w:sz w:val="28"/>
          <w:szCs w:val="28"/>
          <w:spacing w:val="-74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82"/>
        </w:rPr>
        <w:t>11</w:t>
      </w:r>
      <w:r>
        <w:rPr>
          <w:rFonts w:ascii="Menlo" w:hAnsi="Menlo" w:cs="Menlo" w:eastAsia="Menlo"/>
          <w:sz w:val="28"/>
          <w:szCs w:val="28"/>
          <w:spacing w:val="0"/>
          <w:w w:val="161"/>
        </w:rPr>
        <w:t>�</w:t>
      </w:r>
      <w:r>
        <w:rPr>
          <w:rFonts w:ascii="Menlo" w:hAnsi="Menlo" w:cs="Menlo" w:eastAsia="Menlo"/>
          <w:sz w:val="28"/>
          <w:szCs w:val="28"/>
          <w:spacing w:val="-75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82"/>
        </w:rPr>
        <w:t>30</w:t>
      </w:r>
      <w:r>
        <w:rPr>
          <w:rFonts w:ascii="Menlo" w:hAnsi="Menlo" w:cs="Menlo" w:eastAsia="Menlo"/>
          <w:sz w:val="28"/>
          <w:szCs w:val="28"/>
          <w:spacing w:val="0"/>
          <w:w w:val="161"/>
        </w:rPr>
        <w:t>�</w:t>
      </w:r>
      <w:r>
        <w:rPr>
          <w:rFonts w:ascii="Menlo" w:hAnsi="Menlo" w:cs="Menlo" w:eastAsia="Menlo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157.420044" w:type="dxa"/>
      </w:tblPr>
      <w:tblGrid/>
      <w:tr>
        <w:trPr>
          <w:trHeight w:val="635" w:hRule="exact"/>
        </w:trPr>
        <w:tc>
          <w:tcPr>
            <w:tcW w:w="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40" w:right="-83"/>
              <w:jc w:val="left"/>
              <w:rPr>
                <w:rFonts w:ascii="Courier" w:hAnsi="Courier" w:cs="Courier" w:eastAsia="Courier"/>
                <w:sz w:val="28"/>
                <w:szCs w:val="28"/>
              </w:rPr>
            </w:pPr>
            <w:rPr/>
            <w:r>
              <w:rPr>
                <w:rFonts w:ascii="Courier" w:hAnsi="Courier" w:cs="Courier" w:eastAsia="Courier"/>
                <w:sz w:val="28"/>
                <w:szCs w:val="28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w w:val="100"/>
              </w:rPr>
            </w:r>
          </w:p>
        </w:tc>
        <w:tc>
          <w:tcPr>
            <w:tcW w:w="4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36" w:right="-20"/>
              <w:jc w:val="left"/>
              <w:rPr>
                <w:rFonts w:ascii="Menlo" w:hAnsi="Menlo" w:cs="Menlo" w:eastAsia="Menlo"/>
                <w:sz w:val="28"/>
                <w:szCs w:val="28"/>
              </w:rPr>
            </w:pPr>
            <w:rPr/>
            <w:r>
              <w:rPr>
                <w:rFonts w:ascii="Menlo" w:hAnsi="Menlo" w:cs="Menlo" w:eastAsia="Menlo"/>
                <w:sz w:val="28"/>
                <w:szCs w:val="28"/>
                <w:w w:val="161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w w:val="161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w w:val="100"/>
              </w:rPr>
            </w:r>
          </w:p>
        </w:tc>
        <w:tc>
          <w:tcPr>
            <w:tcW w:w="13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Courier" w:hAnsi="Courier" w:cs="Courier" w:eastAsia="Courier"/>
                <w:sz w:val="28"/>
                <w:szCs w:val="28"/>
              </w:rPr>
            </w:pPr>
            <w:rPr/>
            <w:r>
              <w:rPr>
                <w:rFonts w:ascii="Menlo" w:hAnsi="Menlo" w:cs="Menlo" w:eastAsia="Menlo"/>
                <w:sz w:val="28"/>
                <w:szCs w:val="28"/>
                <w:w w:val="161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spacing w:val="-75"/>
                <w:w w:val="100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spacing w:val="0"/>
                <w:w w:val="161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spacing w:val="-75"/>
                <w:w w:val="100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0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66" w:lineRule="exact"/>
              <w:ind w:left="166" w:right="-46"/>
              <w:jc w:val="left"/>
              <w:rPr>
                <w:rFonts w:ascii="Adobe Fangsong Std" w:hAnsi="Adobe Fangsong Std" w:cs="Adobe Fangsong Std" w:eastAsia="Adobe Fangsong Std"/>
                <w:sz w:val="28"/>
                <w:szCs w:val="28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00"/>
                <w:position w:val="-4"/>
              </w:rPr>
              <w:t>(</w:t>
            </w:r>
            <w:r>
              <w:rPr>
                <w:rFonts w:ascii="Menlo" w:hAnsi="Menlo" w:cs="Menlo" w:eastAsia="Menlo"/>
                <w:sz w:val="28"/>
                <w:szCs w:val="28"/>
                <w:spacing w:val="121"/>
                <w:w w:val="100"/>
                <w:position w:val="-4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20"/>
                <w:position w:val="-4"/>
              </w:rPr>
              <w:t>)</w:t>
            </w:r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00"/>
                <w:position w:val="0"/>
              </w:rPr>
            </w:r>
          </w:p>
        </w:tc>
      </w:tr>
      <w:tr>
        <w:trPr>
          <w:trHeight w:val="765" w:hRule="exact"/>
        </w:trPr>
        <w:tc>
          <w:tcPr>
            <w:tcW w:w="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right="-20"/>
              <w:jc w:val="left"/>
              <w:rPr>
                <w:rFonts w:ascii="Courier" w:hAnsi="Courier" w:cs="Courier" w:eastAsia="Courier"/>
                <w:sz w:val="28"/>
                <w:szCs w:val="28"/>
              </w:rPr>
            </w:pPr>
            <w:rPr/>
            <w:r>
              <w:rPr>
                <w:rFonts w:ascii="Courier" w:hAnsi="Courier" w:cs="Courier" w:eastAsia="Courier"/>
                <w:sz w:val="28"/>
                <w:szCs w:val="28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w w:val="100"/>
              </w:rPr>
            </w:r>
          </w:p>
        </w:tc>
        <w:tc>
          <w:tcPr>
            <w:tcW w:w="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9" w:right="-20"/>
              <w:jc w:val="left"/>
              <w:rPr>
                <w:rFonts w:ascii="Menlo" w:hAnsi="Menlo" w:cs="Menlo" w:eastAsia="Menlo"/>
                <w:sz w:val="28"/>
                <w:szCs w:val="28"/>
              </w:rPr>
            </w:pPr>
            <w:rPr/>
            <w:r>
              <w:rPr>
                <w:rFonts w:ascii="Menlo" w:hAnsi="Menlo" w:cs="Menlo" w:eastAsia="Menlo"/>
                <w:sz w:val="28"/>
                <w:szCs w:val="28"/>
                <w:w w:val="161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w w:val="100"/>
              </w:rPr>
            </w:r>
          </w:p>
        </w:tc>
        <w:tc>
          <w:tcPr>
            <w:tcW w:w="13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Courier" w:hAnsi="Courier" w:cs="Courier" w:eastAsia="Courier"/>
                <w:sz w:val="28"/>
                <w:szCs w:val="28"/>
              </w:rPr>
            </w:pPr>
            <w:rPr/>
            <w:r>
              <w:rPr>
                <w:rFonts w:ascii="Menlo" w:hAnsi="Menlo" w:cs="Menlo" w:eastAsia="Menlo"/>
                <w:sz w:val="28"/>
                <w:szCs w:val="28"/>
                <w:w w:val="161"/>
              </w:rPr>
              <w:t>�</w:t>
            </w:r>
            <w:r>
              <w:rPr>
                <w:rFonts w:ascii="Menlo" w:hAnsi="Menlo" w:cs="Menlo" w:eastAsia="Menlo"/>
                <w:sz w:val="28"/>
                <w:szCs w:val="28"/>
                <w:spacing w:val="-75"/>
                <w:w w:val="100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0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-74"/>
                <w:w w:val="100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0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496" w:lineRule="exact"/>
              <w:ind w:left="166" w:right="-46"/>
              <w:jc w:val="left"/>
              <w:rPr>
                <w:rFonts w:ascii="Adobe Fangsong Std" w:hAnsi="Adobe Fangsong Std" w:cs="Adobe Fangsong Std" w:eastAsia="Adobe Fangsong Std"/>
                <w:sz w:val="28"/>
                <w:szCs w:val="28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00"/>
                <w:position w:val="-7"/>
              </w:rPr>
              <w:t>(</w:t>
            </w:r>
            <w:r>
              <w:rPr>
                <w:rFonts w:ascii="Menlo" w:hAnsi="Menlo" w:cs="Menlo" w:eastAsia="Menlo"/>
                <w:sz w:val="28"/>
                <w:szCs w:val="28"/>
                <w:spacing w:val="121"/>
                <w:w w:val="100"/>
                <w:position w:val="-7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20"/>
                <w:position w:val="-7"/>
              </w:rPr>
              <w:t>)</w:t>
            </w:r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00"/>
                <w:position w:val="0"/>
              </w:rPr>
            </w:r>
          </w:p>
        </w:tc>
      </w:tr>
      <w:tr>
        <w:trPr>
          <w:trHeight w:val="765" w:hRule="exact"/>
        </w:trPr>
        <w:tc>
          <w:tcPr>
            <w:tcW w:w="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right="-20"/>
              <w:jc w:val="left"/>
              <w:rPr>
                <w:rFonts w:ascii="Courier" w:hAnsi="Courier" w:cs="Courier" w:eastAsia="Courier"/>
                <w:sz w:val="28"/>
                <w:szCs w:val="28"/>
              </w:rPr>
            </w:pPr>
            <w:rPr/>
            <w:r>
              <w:rPr>
                <w:rFonts w:ascii="Courier" w:hAnsi="Courier" w:cs="Courier" w:eastAsia="Courier"/>
                <w:sz w:val="28"/>
                <w:szCs w:val="28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w w:val="100"/>
              </w:rPr>
            </w:r>
          </w:p>
        </w:tc>
        <w:tc>
          <w:tcPr>
            <w:tcW w:w="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9" w:right="-20"/>
              <w:jc w:val="left"/>
              <w:rPr>
                <w:rFonts w:ascii="Menlo" w:hAnsi="Menlo" w:cs="Menlo" w:eastAsia="Menlo"/>
                <w:sz w:val="28"/>
                <w:szCs w:val="28"/>
              </w:rPr>
            </w:pPr>
            <w:rPr/>
            <w:r>
              <w:rPr>
                <w:rFonts w:ascii="Menlo" w:hAnsi="Menlo" w:cs="Menlo" w:eastAsia="Menlo"/>
                <w:sz w:val="28"/>
                <w:szCs w:val="28"/>
                <w:w w:val="161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w w:val="100"/>
              </w:rPr>
            </w:r>
          </w:p>
        </w:tc>
        <w:tc>
          <w:tcPr>
            <w:tcW w:w="13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66" w:right="-20"/>
              <w:jc w:val="left"/>
              <w:tabs>
                <w:tab w:pos="880" w:val="left"/>
              </w:tabs>
              <w:rPr>
                <w:rFonts w:ascii="Courier" w:hAnsi="Courier" w:cs="Courier" w:eastAsia="Courier"/>
                <w:sz w:val="28"/>
                <w:szCs w:val="28"/>
              </w:rPr>
            </w:pPr>
            <w:rPr/>
            <w:r>
              <w:rPr>
                <w:rFonts w:ascii="Courier" w:hAnsi="Courier" w:cs="Courier" w:eastAsia="Courier"/>
                <w:sz w:val="28"/>
                <w:szCs w:val="28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w w:val="100"/>
              </w:rPr>
              <w:tab/>
            </w:r>
            <w:r>
              <w:rPr>
                <w:rFonts w:ascii="Courier" w:hAnsi="Courier" w:cs="Courier" w:eastAsia="Courier"/>
                <w:sz w:val="28"/>
                <w:szCs w:val="28"/>
                <w:w w:val="100"/>
              </w:rPr>
            </w:r>
            <w:r>
              <w:rPr>
                <w:rFonts w:ascii="Courier" w:hAnsi="Courier" w:cs="Courier" w:eastAsia="Courier"/>
                <w:sz w:val="28"/>
                <w:szCs w:val="28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496" w:lineRule="exact"/>
              <w:ind w:left="166" w:right="-46"/>
              <w:jc w:val="left"/>
              <w:rPr>
                <w:rFonts w:ascii="Adobe Fangsong Std" w:hAnsi="Adobe Fangsong Std" w:cs="Adobe Fangsong Std" w:eastAsia="Adobe Fangsong Std"/>
                <w:sz w:val="28"/>
                <w:szCs w:val="28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00"/>
                <w:position w:val="-7"/>
              </w:rPr>
              <w:t>(</w:t>
            </w:r>
            <w:r>
              <w:rPr>
                <w:rFonts w:ascii="Menlo" w:hAnsi="Menlo" w:cs="Menlo" w:eastAsia="Menlo"/>
                <w:sz w:val="28"/>
                <w:szCs w:val="28"/>
                <w:spacing w:val="121"/>
                <w:w w:val="100"/>
                <w:position w:val="-7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20"/>
                <w:position w:val="-7"/>
              </w:rPr>
              <w:t>)</w:t>
            </w:r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00"/>
                <w:position w:val="0"/>
              </w:rPr>
            </w:r>
          </w:p>
        </w:tc>
      </w:tr>
      <w:tr>
        <w:trPr>
          <w:trHeight w:val="765" w:hRule="exact"/>
        </w:trPr>
        <w:tc>
          <w:tcPr>
            <w:tcW w:w="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right="-20"/>
              <w:jc w:val="left"/>
              <w:rPr>
                <w:rFonts w:ascii="Courier" w:hAnsi="Courier" w:cs="Courier" w:eastAsia="Courier"/>
                <w:sz w:val="28"/>
                <w:szCs w:val="28"/>
              </w:rPr>
            </w:pPr>
            <w:rPr/>
            <w:r>
              <w:rPr>
                <w:rFonts w:ascii="Courier" w:hAnsi="Courier" w:cs="Courier" w:eastAsia="Courier"/>
                <w:sz w:val="28"/>
                <w:szCs w:val="28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w w:val="100"/>
              </w:rPr>
            </w:r>
          </w:p>
        </w:tc>
        <w:tc>
          <w:tcPr>
            <w:tcW w:w="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9" w:right="-20"/>
              <w:jc w:val="left"/>
              <w:rPr>
                <w:rFonts w:ascii="Menlo" w:hAnsi="Menlo" w:cs="Menlo" w:eastAsia="Menlo"/>
                <w:sz w:val="28"/>
                <w:szCs w:val="28"/>
              </w:rPr>
            </w:pPr>
            <w:rPr/>
            <w:r>
              <w:rPr>
                <w:rFonts w:ascii="Menlo" w:hAnsi="Menlo" w:cs="Menlo" w:eastAsia="Menlo"/>
                <w:sz w:val="28"/>
                <w:szCs w:val="28"/>
                <w:w w:val="161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w w:val="100"/>
              </w:rPr>
            </w:r>
          </w:p>
        </w:tc>
        <w:tc>
          <w:tcPr>
            <w:tcW w:w="13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Menlo" w:hAnsi="Menlo" w:cs="Menlo" w:eastAsia="Menlo"/>
                <w:sz w:val="28"/>
                <w:szCs w:val="28"/>
              </w:rPr>
            </w:pPr>
            <w:rPr/>
            <w:r>
              <w:rPr>
                <w:rFonts w:ascii="Courier" w:hAnsi="Courier" w:cs="Courier" w:eastAsia="Courier"/>
                <w:sz w:val="28"/>
                <w:szCs w:val="28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-74"/>
                <w:w w:val="100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0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-74"/>
                <w:w w:val="100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spacing w:val="0"/>
                <w:w w:val="161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496" w:lineRule="exact"/>
              <w:ind w:left="166" w:right="-46"/>
              <w:jc w:val="left"/>
              <w:rPr>
                <w:rFonts w:ascii="Adobe Fangsong Std" w:hAnsi="Adobe Fangsong Std" w:cs="Adobe Fangsong Std" w:eastAsia="Adobe Fangsong Std"/>
                <w:sz w:val="28"/>
                <w:szCs w:val="28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00"/>
                <w:position w:val="-7"/>
              </w:rPr>
              <w:t>(</w:t>
            </w:r>
            <w:r>
              <w:rPr>
                <w:rFonts w:ascii="Menlo" w:hAnsi="Menlo" w:cs="Menlo" w:eastAsia="Menlo"/>
                <w:sz w:val="28"/>
                <w:szCs w:val="28"/>
                <w:spacing w:val="121"/>
                <w:w w:val="100"/>
                <w:position w:val="-7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20"/>
                <w:position w:val="-7"/>
              </w:rPr>
              <w:t>)</w:t>
            </w:r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00"/>
                <w:position w:val="0"/>
              </w:rPr>
            </w:r>
          </w:p>
        </w:tc>
      </w:tr>
      <w:tr>
        <w:trPr>
          <w:trHeight w:val="635" w:hRule="exact"/>
        </w:trPr>
        <w:tc>
          <w:tcPr>
            <w:tcW w:w="3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right="-20"/>
              <w:jc w:val="left"/>
              <w:rPr>
                <w:rFonts w:ascii="Courier" w:hAnsi="Courier" w:cs="Courier" w:eastAsia="Courier"/>
                <w:sz w:val="28"/>
                <w:szCs w:val="28"/>
              </w:rPr>
            </w:pPr>
            <w:rPr/>
            <w:r>
              <w:rPr>
                <w:rFonts w:ascii="Courier" w:hAnsi="Courier" w:cs="Courier" w:eastAsia="Courier"/>
                <w:sz w:val="28"/>
                <w:szCs w:val="28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w w:val="100"/>
              </w:rPr>
            </w:r>
          </w:p>
        </w:tc>
        <w:tc>
          <w:tcPr>
            <w:tcW w:w="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9" w:right="-20"/>
              <w:jc w:val="left"/>
              <w:rPr>
                <w:rFonts w:ascii="Menlo" w:hAnsi="Menlo" w:cs="Menlo" w:eastAsia="Menlo"/>
                <w:sz w:val="28"/>
                <w:szCs w:val="28"/>
              </w:rPr>
            </w:pPr>
            <w:rPr/>
            <w:r>
              <w:rPr>
                <w:rFonts w:ascii="Menlo" w:hAnsi="Menlo" w:cs="Menlo" w:eastAsia="Menlo"/>
                <w:sz w:val="28"/>
                <w:szCs w:val="28"/>
                <w:w w:val="161"/>
              </w:rPr>
              <w:t> </w:t>
            </w:r>
            <w:r>
              <w:rPr>
                <w:rFonts w:ascii="Menlo" w:hAnsi="Menlo" w:cs="Menlo" w:eastAsia="Menlo"/>
                <w:sz w:val="28"/>
                <w:szCs w:val="28"/>
                <w:w w:val="100"/>
              </w:rPr>
            </w:r>
          </w:p>
        </w:tc>
        <w:tc>
          <w:tcPr>
            <w:tcW w:w="13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533" w:right="-20"/>
              <w:jc w:val="left"/>
              <w:rPr>
                <w:rFonts w:ascii="Courier" w:hAnsi="Courier" w:cs="Courier" w:eastAsia="Courier"/>
                <w:sz w:val="28"/>
                <w:szCs w:val="28"/>
              </w:rPr>
            </w:pPr>
            <w:rPr/>
            <w:r>
              <w:rPr>
                <w:rFonts w:ascii="Courier" w:hAnsi="Courier" w:cs="Courier" w:eastAsia="Courier"/>
                <w:sz w:val="28"/>
                <w:szCs w:val="28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-74"/>
                <w:w w:val="100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0"/>
                <w:w w:val="162"/>
              </w:rPr>
              <w:t> </w:t>
            </w:r>
            <w:r>
              <w:rPr>
                <w:rFonts w:ascii="Courier" w:hAnsi="Courier" w:cs="Courier" w:eastAsia="Courier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496" w:lineRule="exact"/>
              <w:ind w:left="166" w:right="-46"/>
              <w:jc w:val="left"/>
              <w:rPr>
                <w:rFonts w:ascii="Adobe Fangsong Std" w:hAnsi="Adobe Fangsong Std" w:cs="Adobe Fangsong Std" w:eastAsia="Adobe Fangsong Std"/>
                <w:sz w:val="28"/>
                <w:szCs w:val="28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00"/>
                <w:position w:val="-7"/>
              </w:rPr>
              <w:t>(</w:t>
            </w:r>
            <w:r>
              <w:rPr>
                <w:rFonts w:ascii="Menlo" w:hAnsi="Menlo" w:cs="Menlo" w:eastAsia="Menlo"/>
                <w:sz w:val="28"/>
                <w:szCs w:val="28"/>
                <w:spacing w:val="121"/>
                <w:w w:val="100"/>
                <w:position w:val="-7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20"/>
                <w:position w:val="-7"/>
              </w:rPr>
              <w:t>)</w:t>
            </w:r>
            <w:r>
              <w:rPr>
                <w:rFonts w:ascii="Adobe Fangsong Std" w:hAnsi="Adobe Fangsong Std" w:cs="Adobe Fangsong Std" w:eastAsia="Adobe Fangsong Std"/>
                <w:sz w:val="28"/>
                <w:szCs w:val="28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Sz w:w="11920" w:h="16840"/>
          <w:pgMar w:top="1560" w:bottom="280" w:left="1680" w:right="1680"/>
        </w:sectPr>
      </w:pPr>
      <w:rPr/>
    </w:p>
    <w:p>
      <w:pPr>
        <w:spacing w:before="0" w:after="0" w:line="372" w:lineRule="exact"/>
        <w:ind w:left="120" w:right="-20"/>
        <w:jc w:val="left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5"/>
          <w:position w:val="-4"/>
        </w:rPr>
        <w:t>DBIS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466" w:lineRule="exact"/>
        <w:ind w:left="120" w:right="-83"/>
        <w:jc w:val="left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82"/>
          <w:position w:val="-6"/>
        </w:rPr>
        <w:t>20134765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328" w:lineRule="exact"/>
        <w:ind w:right="-20"/>
        <w:jc w:val="left"/>
        <w:tabs>
          <w:tab w:pos="2620" w:val="left"/>
        </w:tabs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/>
        <w:br w:type="column"/>
      </w:r>
      <w:r>
        <w:rPr>
          <w:rFonts w:ascii="Courier" w:hAnsi="Courier" w:cs="Courier" w:eastAsia="Courier"/>
          <w:sz w:val="20"/>
          <w:szCs w:val="20"/>
          <w:spacing w:val="0"/>
          <w:w w:val="78"/>
          <w:position w:val="-2"/>
        </w:rPr>
        <w:t>fJ</w:t>
      </w:r>
      <w:r>
        <w:rPr>
          <w:rFonts w:ascii="Courier" w:hAnsi="Courier" w:cs="Courier" w:eastAsia="Courier"/>
          <w:sz w:val="20"/>
          <w:szCs w:val="20"/>
          <w:spacing w:val="-14"/>
          <w:w w:val="78"/>
          <w:position w:val="-2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78"/>
          <w:position w:val="-2"/>
        </w:rPr>
        <w:t>.g</w:t>
      </w:r>
      <w:r>
        <w:rPr>
          <w:rFonts w:ascii="Courier" w:hAnsi="Courier" w:cs="Courier" w:eastAsia="Courier"/>
          <w:sz w:val="20"/>
          <w:szCs w:val="20"/>
          <w:spacing w:val="-14"/>
          <w:w w:val="78"/>
          <w:position w:val="-2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47"/>
          <w:position w:val="-2"/>
        </w:rPr>
        <w:t>�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47"/>
          <w:position w:val="-2"/>
        </w:rPr>
        <w:t>.</w:t>
      </w:r>
      <w:r>
        <w:rPr>
          <w:rFonts w:ascii="Adobe Fangsong Std" w:hAnsi="Adobe Fangsong Std" w:cs="Adobe Fangsong Std" w:eastAsia="Adobe Fangsong Std"/>
          <w:sz w:val="20"/>
          <w:szCs w:val="20"/>
          <w:spacing w:val="49"/>
          <w:w w:val="147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Kim,</w:t>
      </w:r>
      <w:r>
        <w:rPr>
          <w:rFonts w:ascii="Adobe Fangsong Std" w:hAnsi="Adobe Fangsong Std" w:cs="Adobe Fangsong Std" w:eastAsia="Adobe Fangsong Std"/>
          <w:sz w:val="20"/>
          <w:szCs w:val="20"/>
          <w:spacing w:val="29"/>
          <w:w w:val="10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16"/>
          <w:w w:val="100"/>
          <w:position w:val="-2"/>
        </w:rPr>
        <w:t>Y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ong-Hyun.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ab/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3"/>
          <w:position w:val="-2"/>
        </w:rPr>
        <w:t>The</w:t>
      </w:r>
      <w:r>
        <w:rPr>
          <w:rFonts w:ascii="Adobe Fangsong Std" w:hAnsi="Adobe Fangsong Std" w:cs="Adobe Fangsong Std" w:eastAsia="Adobe Fangsong Std"/>
          <w:sz w:val="20"/>
          <w:szCs w:val="20"/>
          <w:spacing w:val="-5"/>
          <w:w w:val="93"/>
          <w:position w:val="-2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3"/>
          <w:position w:val="-2"/>
        </w:rPr>
        <w:t>retical</w:t>
      </w:r>
      <w:r>
        <w:rPr>
          <w:rFonts w:ascii="Adobe Fangsong Std" w:hAnsi="Adobe Fangsong Std" w:cs="Adobe Fangsong Std" w:eastAsia="Adobe Fangsong Std"/>
          <w:sz w:val="20"/>
          <w:szCs w:val="20"/>
          <w:spacing w:val="36"/>
          <w:w w:val="93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study</w:t>
      </w:r>
      <w:r>
        <w:rPr>
          <w:rFonts w:ascii="Adobe Fangsong Std" w:hAnsi="Adobe Fangsong Std" w:cs="Adobe Fangsong Std" w:eastAsia="Adobe Fangsong Std"/>
          <w:sz w:val="20"/>
          <w:szCs w:val="20"/>
          <w:spacing w:val="-19"/>
          <w:w w:val="10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on</w:t>
      </w:r>
      <w:r>
        <w:rPr>
          <w:rFonts w:ascii="Adobe Fangsong Std" w:hAnsi="Adobe Fangsong Std" w:cs="Adobe Fangsong Std" w:eastAsia="Adobe Fangsong Std"/>
          <w:sz w:val="20"/>
          <w:szCs w:val="20"/>
          <w:spacing w:val="2"/>
          <w:w w:val="10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9"/>
          <w:position w:val="-2"/>
        </w:rPr>
        <w:t>physical</w:t>
      </w:r>
      <w:r>
        <w:rPr>
          <w:rFonts w:ascii="Adobe Fangsong Std" w:hAnsi="Adobe Fangsong Std" w:cs="Adobe Fangsong Std" w:eastAsia="Adobe Fangsong Std"/>
          <w:sz w:val="20"/>
          <w:szCs w:val="20"/>
          <w:spacing w:val="31"/>
          <w:w w:val="89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4"/>
          <w:w w:val="89"/>
          <w:position w:val="-2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9"/>
          <w:position w:val="-2"/>
        </w:rPr>
        <w:t>ro</w:t>
      </w:r>
      <w:r>
        <w:rPr>
          <w:rFonts w:ascii="Adobe Fangsong Std" w:hAnsi="Adobe Fangsong Std" w:cs="Adobe Fangsong Std" w:eastAsia="Adobe Fangsong Std"/>
          <w:sz w:val="20"/>
          <w:szCs w:val="20"/>
          <w:spacing w:val="5"/>
          <w:w w:val="89"/>
          <w:position w:val="-2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9"/>
          <w:position w:val="-2"/>
        </w:rPr>
        <w:t>erties</w:t>
      </w:r>
      <w:r>
        <w:rPr>
          <w:rFonts w:ascii="Adobe Fangsong Std" w:hAnsi="Adobe Fangsong Std" w:cs="Adobe Fangsong Std" w:eastAsia="Adobe Fangsong Std"/>
          <w:sz w:val="20"/>
          <w:szCs w:val="20"/>
          <w:spacing w:val="33"/>
          <w:w w:val="89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9"/>
          <w:w w:val="10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0"/>
          <w:position w:val="-2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-4"/>
          <w:w w:val="90"/>
          <w:position w:val="-2"/>
        </w:rPr>
        <w:t>a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0"/>
          <w:position w:val="-2"/>
        </w:rPr>
        <w:t>r</w:t>
      </w:r>
      <w:r>
        <w:rPr>
          <w:rFonts w:ascii="Adobe Fangsong Std" w:hAnsi="Adobe Fangsong Std" w:cs="Adobe Fangsong Std" w:eastAsia="Adobe Fangsong Std"/>
          <w:sz w:val="20"/>
          <w:szCs w:val="20"/>
          <w:spacing w:val="5"/>
          <w:w w:val="90"/>
          <w:position w:val="-2"/>
        </w:rPr>
        <w:t>b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0"/>
          <w:position w:val="-2"/>
        </w:rPr>
        <w:t>on</w:t>
      </w:r>
      <w:r>
        <w:rPr>
          <w:rFonts w:ascii="Adobe Fangsong Std" w:hAnsi="Adobe Fangsong Std" w:cs="Adobe Fangsong Std" w:eastAsia="Adobe Fangsong Std"/>
          <w:sz w:val="20"/>
          <w:szCs w:val="20"/>
          <w:spacing w:val="34"/>
          <w:w w:val="9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nan-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0"/>
        </w:rPr>
      </w:r>
    </w:p>
    <w:p>
      <w:pPr>
        <w:spacing w:before="0" w:after="0" w:line="311" w:lineRule="exact"/>
        <w:ind w:right="-20"/>
        <w:jc w:val="left"/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otu</w:t>
      </w:r>
      <w:r>
        <w:rPr>
          <w:rFonts w:ascii="Adobe Fangsong Std" w:hAnsi="Adobe Fangsong Std" w:cs="Adobe Fangsong Std" w:eastAsia="Adobe Fangsong Std"/>
          <w:sz w:val="20"/>
          <w:szCs w:val="20"/>
          <w:spacing w:val="6"/>
          <w:w w:val="100"/>
          <w:position w:val="-1"/>
        </w:rPr>
        <w:t>b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es.</w:t>
      </w:r>
      <w:r>
        <w:rPr>
          <w:rFonts w:ascii="Adobe Fangsong Std" w:hAnsi="Adobe Fangsong Std" w:cs="Adobe Fangsong Std" w:eastAsia="Adobe Fangsong Std"/>
          <w:sz w:val="20"/>
          <w:szCs w:val="20"/>
          <w:spacing w:val="10"/>
          <w:w w:val="100"/>
          <w:position w:val="-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79"/>
          <w:position w:val="-1"/>
        </w:rPr>
        <w:t>'H</w:t>
      </w:r>
      <w:r>
        <w:rPr>
          <w:rFonts w:ascii="Courier" w:hAnsi="Courier" w:cs="Courier" w:eastAsia="Courier"/>
          <w:sz w:val="20"/>
          <w:szCs w:val="20"/>
          <w:spacing w:val="0"/>
          <w:w w:val="79"/>
          <w:position w:val="-1"/>
        </w:rPr>
        <w:t>±.</w:t>
      </w:r>
      <w:r>
        <w:rPr>
          <w:rFonts w:ascii="Courier" w:hAnsi="Courier" w:cs="Courier" w:eastAsia="Courier"/>
          <w:sz w:val="20"/>
          <w:szCs w:val="20"/>
          <w:spacing w:val="-21"/>
          <w:w w:val="79"/>
          <w:position w:val="-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6"/>
          <w:position w:val="-1"/>
        </w:rPr>
        <w:t>q</w:t>
      </w:r>
      <w:r>
        <w:rPr>
          <w:rFonts w:ascii="Courier" w:hAnsi="Courier" w:cs="Courier" w:eastAsia="Courier"/>
          <w:sz w:val="20"/>
          <w:szCs w:val="20"/>
          <w:spacing w:val="0"/>
          <w:w w:val="52"/>
          <w:position w:val="-1"/>
        </w:rPr>
        <w:t>.!:</w:t>
      </w:r>
      <w:r>
        <w:rPr>
          <w:rFonts w:ascii="Menlo" w:hAnsi="Menlo" w:cs="Menlo" w:eastAsia="Menlo"/>
          <w:sz w:val="20"/>
          <w:szCs w:val="20"/>
          <w:spacing w:val="0"/>
          <w:w w:val="51"/>
          <w:position w:val="-1"/>
        </w:rPr>
        <w:t>Ji%</w:t>
      </w:r>
      <w:r>
        <w:rPr>
          <w:rFonts w:ascii="Courier" w:hAnsi="Courier" w:cs="Courier" w:eastAsia="Courier"/>
          <w:sz w:val="20"/>
          <w:szCs w:val="20"/>
          <w:spacing w:val="0"/>
          <w:w w:val="78"/>
          <w:position w:val="-1"/>
        </w:rPr>
        <w:t>1:</w:t>
      </w:r>
      <w:r>
        <w:rPr>
          <w:rFonts w:ascii="Courier" w:hAnsi="Courier" w:cs="Courier" w:eastAsia="Courier"/>
          <w:sz w:val="20"/>
          <w:szCs w:val="20"/>
          <w:spacing w:val="0"/>
          <w:w w:val="156"/>
          <w:position w:val="-1"/>
        </w:rPr>
        <w:t>0</w:t>
      </w:r>
      <w:r>
        <w:rPr>
          <w:rFonts w:ascii="Courier" w:hAnsi="Courier" w:cs="Courier" w:eastAsia="Courier"/>
          <w:sz w:val="20"/>
          <w:szCs w:val="20"/>
          <w:spacing w:val="-48"/>
          <w:w w:val="100"/>
          <w:position w:val="-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5"/>
          <w:position w:val="-1"/>
        </w:rPr>
        <w:t>�</w:t>
      </w:r>
      <w:r>
        <w:rPr>
          <w:rFonts w:ascii="Courier" w:hAnsi="Courier" w:cs="Courier" w:eastAsia="Courier"/>
          <w:sz w:val="20"/>
          <w:szCs w:val="20"/>
          <w:spacing w:val="0"/>
          <w:w w:val="78"/>
          <w:position w:val="-1"/>
        </w:rPr>
        <w:t>2.</w:t>
      </w:r>
      <w:r>
        <w:rPr>
          <w:rFonts w:ascii="Menlo" w:hAnsi="Menlo" w:cs="Menlo" w:eastAsia="Menlo"/>
          <w:sz w:val="20"/>
          <w:szCs w:val="20"/>
          <w:spacing w:val="0"/>
          <w:w w:val="155"/>
          <w:position w:val="-1"/>
        </w:rPr>
        <w:t>�</w:t>
      </w:r>
      <w:r>
        <w:rPr>
          <w:rFonts w:ascii="Menlo" w:hAnsi="Menlo" w:cs="Menlo" w:eastAsia="Menlo"/>
          <w:sz w:val="20"/>
          <w:szCs w:val="20"/>
          <w:spacing w:val="-48"/>
          <w:w w:val="100"/>
          <w:position w:val="-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5"/>
          <w:position w:val="-1"/>
        </w:rPr>
        <w:t>�</w:t>
      </w:r>
      <w:r>
        <w:rPr>
          <w:rFonts w:ascii="Courier" w:hAnsi="Courier" w:cs="Courier" w:eastAsia="Courier"/>
          <w:sz w:val="20"/>
          <w:szCs w:val="20"/>
          <w:spacing w:val="0"/>
          <w:w w:val="78"/>
          <w:position w:val="-1"/>
        </w:rPr>
        <w:t>{]</w:t>
      </w:r>
      <w:r>
        <w:rPr>
          <w:rFonts w:ascii="Courier" w:hAnsi="Courier" w:cs="Courier" w:eastAsia="Courier"/>
          <w:sz w:val="20"/>
          <w:szCs w:val="20"/>
          <w:spacing w:val="0"/>
          <w:w w:val="156"/>
          <w:position w:val="-1"/>
        </w:rPr>
        <w:t>O</w:t>
      </w:r>
      <w:r>
        <w:rPr>
          <w:rFonts w:ascii="Courier" w:hAnsi="Courier" w:cs="Courier" w:eastAsia="Courier"/>
          <w:sz w:val="20"/>
          <w:szCs w:val="20"/>
          <w:spacing w:val="-48"/>
          <w:w w:val="100"/>
          <w:position w:val="-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5"/>
          <w:position w:val="-1"/>
        </w:rPr>
        <w:t>C</w:t>
      </w:r>
      <w:r>
        <w:rPr>
          <w:rFonts w:ascii="Menlo" w:hAnsi="Menlo" w:cs="Menlo" w:eastAsia="Menlo"/>
          <w:sz w:val="20"/>
          <w:szCs w:val="20"/>
          <w:spacing w:val="0"/>
          <w:w w:val="155"/>
          <w:position w:val="-1"/>
        </w:rPr>
        <w:t>�</w:t>
      </w:r>
      <w:r>
        <w:rPr>
          <w:rFonts w:ascii="Menlo" w:hAnsi="Menlo" w:cs="Menlo" w:eastAsia="Menlo"/>
          <w:sz w:val="20"/>
          <w:szCs w:val="20"/>
          <w:spacing w:val="-113"/>
          <w:w w:val="155"/>
          <w:position w:val="-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6"/>
          <w:position w:val="-1"/>
        </w:rPr>
        <w:t>0</w:t>
      </w:r>
      <w:r>
        <w:rPr>
          <w:rFonts w:ascii="Courier" w:hAnsi="Courier" w:cs="Courier" w:eastAsia="Courier"/>
          <w:sz w:val="20"/>
          <w:szCs w:val="20"/>
          <w:spacing w:val="0"/>
          <w:w w:val="78"/>
          <w:position w:val="-1"/>
        </w:rPr>
        <w:t>-e</w:t>
      </w:r>
      <w:r>
        <w:rPr>
          <w:rFonts w:ascii="Courier" w:hAnsi="Courier" w:cs="Courier" w:eastAsia="Courier"/>
          <w:sz w:val="20"/>
          <w:szCs w:val="20"/>
          <w:spacing w:val="-48"/>
          <w:w w:val="100"/>
          <w:position w:val="-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78"/>
          <w:position w:val="-1"/>
        </w:rPr>
        <w:t>&lt;2</w:t>
      </w:r>
      <w:r>
        <w:rPr>
          <w:rFonts w:ascii="Courier" w:hAnsi="Courier" w:cs="Courier" w:eastAsia="Courier"/>
          <w:sz w:val="20"/>
          <w:szCs w:val="20"/>
          <w:spacing w:val="0"/>
          <w:w w:val="52"/>
          <w:position w:val="-1"/>
        </w:rPr>
        <w:t>-ll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26"/>
          <w:position w:val="-1"/>
        </w:rPr>
        <w:t>.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7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3"/>
          <w:position w:val="-1"/>
        </w:rPr>
        <w:t>Dep</w:t>
      </w:r>
      <w:r>
        <w:rPr>
          <w:rFonts w:ascii="Adobe Fangsong Std" w:hAnsi="Adobe Fangsong Std" w:cs="Adobe Fangsong Std" w:eastAsia="Adobe Fangsong Std"/>
          <w:sz w:val="20"/>
          <w:szCs w:val="20"/>
          <w:spacing w:val="-5"/>
          <w:w w:val="93"/>
          <w:position w:val="-1"/>
        </w:rPr>
        <w:t>a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3"/>
          <w:position w:val="-1"/>
        </w:rPr>
        <w:t>rtment</w:t>
      </w:r>
      <w:r>
        <w:rPr>
          <w:rFonts w:ascii="Adobe Fangsong Std" w:hAnsi="Adobe Fangsong Std" w:cs="Adobe Fangsong Std" w:eastAsia="Adobe Fangsong Std"/>
          <w:sz w:val="20"/>
          <w:szCs w:val="20"/>
          <w:spacing w:val="29"/>
          <w:w w:val="93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Bio</w:t>
      </w:r>
      <w:r>
        <w:rPr>
          <w:rFonts w:ascii="Adobe Fangsong Std" w:hAnsi="Adobe Fangsong Std" w:cs="Adobe Fangsong Std" w:eastAsia="Adobe Fangsong Std"/>
          <w:sz w:val="20"/>
          <w:szCs w:val="20"/>
          <w:spacing w:val="13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and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Brain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0"/>
        </w:rPr>
      </w:r>
    </w:p>
    <w:p>
      <w:pPr>
        <w:spacing w:before="0" w:after="0" w:line="286" w:lineRule="exact"/>
        <w:ind w:right="-20"/>
        <w:jc w:val="left"/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1"/>
          <w:position w:val="-3"/>
        </w:rPr>
        <w:t>Engineering</w:t>
      </w:r>
      <w:r>
        <w:rPr>
          <w:rFonts w:ascii="Adobe Fangsong Std" w:hAnsi="Adobe Fangsong Std" w:cs="Adobe Fangsong Std" w:eastAsia="Adobe Fangsong Std"/>
          <w:sz w:val="20"/>
          <w:szCs w:val="20"/>
          <w:spacing w:val="16"/>
          <w:w w:val="91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26"/>
          <w:position w:val="-3"/>
        </w:rPr>
        <w:t>.</w:t>
      </w:r>
      <w:r>
        <w:rPr>
          <w:rFonts w:ascii="Adobe Fangsong Std" w:hAnsi="Adobe Fangsong Std" w:cs="Adobe Fangsong Std" w:eastAsia="Adobe Fangsong Std"/>
          <w:sz w:val="20"/>
          <w:szCs w:val="20"/>
          <w:spacing w:val="18"/>
          <w:w w:val="126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5"/>
          <w:position w:val="-3"/>
        </w:rPr>
        <w:t>2003.</w:t>
      </w:r>
      <w:r>
        <w:rPr>
          <w:rFonts w:ascii="Adobe Fangsong Std" w:hAnsi="Adobe Fangsong Std" w:cs="Adobe Fangsong Std" w:eastAsia="Adobe Fangsong Std"/>
          <w:sz w:val="20"/>
          <w:szCs w:val="20"/>
          <w:spacing w:val="41"/>
          <w:w w:val="85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13p.</w:t>
      </w:r>
      <w:r>
        <w:rPr>
          <w:rFonts w:ascii="Adobe Fangsong Std" w:hAnsi="Adobe Fangsong Std" w:cs="Adobe Fangsong Std" w:eastAsia="Adobe Fangsong Std"/>
          <w:sz w:val="20"/>
          <w:szCs w:val="20"/>
          <w:spacing w:val="-15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0"/>
          <w:position w:val="-3"/>
        </w:rPr>
        <w:t>Advis</w:t>
      </w:r>
      <w:r>
        <w:rPr>
          <w:rFonts w:ascii="Adobe Fangsong Std" w:hAnsi="Adobe Fangsong Std" w:cs="Adobe Fangsong Std" w:eastAsia="Adobe Fangsong Std"/>
          <w:sz w:val="20"/>
          <w:szCs w:val="20"/>
          <w:spacing w:val="-4"/>
          <w:w w:val="90"/>
          <w:position w:val="-3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0"/>
          <w:position w:val="-3"/>
        </w:rPr>
        <w:t>r</w:t>
      </w:r>
      <w:r>
        <w:rPr>
          <w:rFonts w:ascii="Adobe Fangsong Std" w:hAnsi="Adobe Fangsong Std" w:cs="Adobe Fangsong Std" w:eastAsia="Adobe Fangsong Std"/>
          <w:sz w:val="20"/>
          <w:szCs w:val="20"/>
          <w:spacing w:val="22"/>
          <w:w w:val="9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Prof.</w:t>
      </w:r>
      <w:r>
        <w:rPr>
          <w:rFonts w:ascii="Adobe Fangsong Std" w:hAnsi="Adobe Fangsong Std" w:cs="Adobe Fangsong Std" w:eastAsia="Adobe Fangsong Std"/>
          <w:sz w:val="20"/>
          <w:szCs w:val="20"/>
          <w:spacing w:val="-2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Chang,</w:t>
      </w:r>
      <w:r>
        <w:rPr>
          <w:rFonts w:ascii="Adobe Fangsong Std" w:hAnsi="Adobe Fangsong Std" w:cs="Adobe Fangsong Std" w:eastAsia="Adobe Fangsong Std"/>
          <w:sz w:val="20"/>
          <w:szCs w:val="20"/>
          <w:spacing w:val="-1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Kee</w:t>
      </w:r>
      <w:r>
        <w:rPr>
          <w:rFonts w:ascii="Adobe Fangsong Std" w:hAnsi="Adobe Fangsong Std" w:cs="Adobe Fangsong Std" w:eastAsia="Adobe Fangsong Std"/>
          <w:sz w:val="20"/>
          <w:szCs w:val="20"/>
          <w:spacing w:val="1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J</w:t>
      </w:r>
      <w:r>
        <w:rPr>
          <w:rFonts w:ascii="Adobe Fangsong Std" w:hAnsi="Adobe Fangsong Std" w:cs="Adobe Fangsong Std" w:eastAsia="Adobe Fangsong Std"/>
          <w:sz w:val="20"/>
          <w:szCs w:val="20"/>
          <w:spacing w:val="6"/>
          <w:w w:val="100"/>
          <w:position w:val="-3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o.</w:t>
      </w:r>
      <w:r>
        <w:rPr>
          <w:rFonts w:ascii="Adobe Fangsong Std" w:hAnsi="Adobe Fangsong Std" w:cs="Adobe Fangsong Std" w:eastAsia="Adobe Fangsong Std"/>
          <w:sz w:val="20"/>
          <w:szCs w:val="20"/>
          <w:spacing w:val="3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16"/>
          <w:w w:val="100"/>
          <w:position w:val="-3"/>
        </w:rPr>
        <w:t>T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ext</w:t>
      </w:r>
      <w:r>
        <w:rPr>
          <w:rFonts w:ascii="Adobe Fangsong Std" w:hAnsi="Adobe Fangsong Std" w:cs="Adobe Fangsong Std" w:eastAsia="Adobe Fangsong Std"/>
          <w:sz w:val="20"/>
          <w:szCs w:val="20"/>
          <w:spacing w:val="1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in</w:t>
      </w:r>
      <w:r>
        <w:rPr>
          <w:rFonts w:ascii="Adobe Fangsong Std" w:hAnsi="Adobe Fangsong Std" w:cs="Adobe Fangsong Std" w:eastAsia="Adobe Fangsong Std"/>
          <w:sz w:val="20"/>
          <w:szCs w:val="20"/>
          <w:spacing w:val="-8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English.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69" w:right="-20"/>
        <w:jc w:val="left"/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w w:val="133"/>
        </w:rPr>
        <w:t>ABSTR</w:t>
      </w:r>
      <w:r>
        <w:rPr>
          <w:rFonts w:ascii="Adobe Fangsong Std" w:hAnsi="Adobe Fangsong Std" w:cs="Adobe Fangsong Std" w:eastAsia="Adobe Fangsong Std"/>
          <w:sz w:val="20"/>
          <w:szCs w:val="20"/>
          <w:spacing w:val="-6"/>
          <w:w w:val="133"/>
        </w:rPr>
        <w:t>A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33"/>
        </w:rPr>
        <w:t>CT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792" w:header="0" w:top="1560" w:bottom="980" w:left="1320" w:right="1340"/>
          <w:footerReference w:type="default" r:id="rId7"/>
          <w:pgSz w:w="11920" w:h="16840"/>
          <w:cols w:num="2" w:equalWidth="0">
            <w:col w:w="1243" w:space="578"/>
            <w:col w:w="743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1" w:after="0" w:line="310" w:lineRule="auto"/>
        <w:ind w:left="120" w:right="44" w:firstLine="199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Correlate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activities,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oscillation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orta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eys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unication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brain.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er,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question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-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dulate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2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these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activi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8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affe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ct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from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another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differe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co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1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erge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1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conditions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clearly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underst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pa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empl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computer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realistic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address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question.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0" w:lineRule="auto"/>
        <w:ind w:left="120" w:right="44" w:firstLine="199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ts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ers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conductance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based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single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del,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source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target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statistical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wiring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diagram,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8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nec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tiv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6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end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distance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target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when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pro</w:t>
      </w:r>
      <w:r>
        <w:rPr>
          <w:rFonts w:ascii="Chaparral Pro" w:hAnsi="Chaparral Pro" w:cs="Chaparral Pro" w:eastAsia="Chaparral Pro"/>
          <w:sz w:val="20"/>
          <w:szCs w:val="20"/>
          <w:spacing w:val="-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jected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source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source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7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olling,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buil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other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meth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ds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while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fixed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consta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connectivi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4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13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consta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anoth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99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negati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distribution.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 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onse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function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measured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arious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pattern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source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Then,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from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one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another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measured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from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arious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conditions.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8"/>
          <w:w w:val="113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study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one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ecific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ions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trols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ork,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conduct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functions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when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not.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0" w:lineRule="auto"/>
        <w:ind w:left="120" w:right="44" w:firstLine="199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ed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facilitates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neuronal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compared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5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trolled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system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inde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ende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trains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oscillating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7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found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when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system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high,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information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target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erge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connection.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0" w:lineRule="auto"/>
        <w:ind w:left="120" w:right="44" w:firstLine="199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summar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found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ld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selecti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ely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information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from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ecific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syn-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another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1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5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dulated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alciu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nel.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pa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suggest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more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study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understand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information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brain.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560" w:bottom="280" w:left="1320" w:right="13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exact"/>
        <w:ind w:left="3870" w:right="3831"/>
        <w:jc w:val="center"/>
        <w:rPr>
          <w:rFonts w:ascii="Adobe Fangsong Std" w:hAnsi="Adobe Fangsong Std" w:cs="Adobe Fangsong Std" w:eastAsia="Adobe Fangsong Std"/>
          <w:sz w:val="34"/>
          <w:szCs w:val="34"/>
        </w:rPr>
      </w:pPr>
      <w:rPr/>
      <w:r>
        <w:rPr>
          <w:rFonts w:ascii="Adobe Fangsong Std" w:hAnsi="Adobe Fangsong Std" w:cs="Adobe Fangsong Std" w:eastAsia="Adobe Fangsong Std"/>
          <w:sz w:val="34"/>
          <w:szCs w:val="34"/>
          <w:w w:val="116"/>
          <w:position w:val="-3"/>
        </w:rPr>
        <w:t>Co</w:t>
      </w:r>
      <w:r>
        <w:rPr>
          <w:rFonts w:ascii="Adobe Fangsong Std" w:hAnsi="Adobe Fangsong Std" w:cs="Adobe Fangsong Std" w:eastAsia="Adobe Fangsong Std"/>
          <w:sz w:val="34"/>
          <w:szCs w:val="34"/>
          <w:spacing w:val="-10"/>
          <w:w w:val="116"/>
          <w:position w:val="-3"/>
        </w:rPr>
        <w:t>n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3"/>
          <w:position w:val="-3"/>
        </w:rPr>
        <w:t>te</w:t>
      </w:r>
      <w:r>
        <w:rPr>
          <w:rFonts w:ascii="Adobe Fangsong Std" w:hAnsi="Adobe Fangsong Std" w:cs="Adobe Fangsong Std" w:eastAsia="Adobe Fangsong Std"/>
          <w:sz w:val="34"/>
          <w:szCs w:val="34"/>
          <w:spacing w:val="-11"/>
          <w:w w:val="113"/>
          <w:position w:val="-3"/>
        </w:rPr>
        <w:t>n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4"/>
          <w:position w:val="-3"/>
        </w:rPr>
        <w:t>ts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0" w:type="dxa"/>
      </w:tblPr>
      <w:tblGrid/>
      <w:tr>
        <w:trPr>
          <w:trHeight w:val="401" w:hRule="exact"/>
        </w:trPr>
        <w:tc>
          <w:tcPr>
            <w:tcW w:w="1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5"/>
                <w:position w:val="-3"/>
              </w:rPr>
              <w:t>Abstract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5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4"/>
                <w:w w:val="115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5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0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right="20"/>
              <w:jc w:val="righ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i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63" w:hRule="exact"/>
        </w:trPr>
        <w:tc>
          <w:tcPr>
            <w:tcW w:w="1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Co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12"/>
                <w:position w:val="-3"/>
              </w:rPr>
              <w:t>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te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12"/>
                <w:position w:val="-3"/>
              </w:rPr>
              <w:t>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ts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1"/>
                <w:w w:val="11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5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0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233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ii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63" w:hRule="exact"/>
        </w:trPr>
        <w:tc>
          <w:tcPr>
            <w:tcW w:w="1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List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4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of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22"/>
                <w:w w:val="130"/>
                <w:position w:val="-3"/>
              </w:rPr>
              <w:t>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6"/>
                <w:position w:val="-3"/>
              </w:rPr>
              <w:t>ables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5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0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239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1"/>
                <w:position w:val="-3"/>
              </w:rPr>
              <w:t>v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401" w:hRule="exact"/>
        </w:trPr>
        <w:tc>
          <w:tcPr>
            <w:tcW w:w="17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List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4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of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0"/>
                <w:position w:val="-3"/>
              </w:rPr>
              <w:t>Figures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0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74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vi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</w:tbl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0" w:lineRule="exact"/>
        <w:ind w:left="160" w:right="-20"/>
        <w:jc w:val="left"/>
        <w:tabs>
          <w:tab w:pos="1900" w:val="left"/>
          <w:tab w:pos="904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>Chapter</w:t>
      </w:r>
      <w:r>
        <w:rPr>
          <w:rFonts w:ascii="Adobe Fangsong Std" w:hAnsi="Adobe Fangsong Std" w:cs="Adobe Fangsong Std" w:eastAsia="Adobe Fangsong Std"/>
          <w:sz w:val="24"/>
          <w:szCs w:val="24"/>
          <w:spacing w:val="46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>1.</w:t>
      </w:r>
      <w:r>
        <w:rPr>
          <w:rFonts w:ascii="Adobe Fangsong Std" w:hAnsi="Adobe Fangsong Std" w:cs="Adobe Fangsong Std" w:eastAsia="Adobe Fangsong Std"/>
          <w:sz w:val="24"/>
          <w:szCs w:val="24"/>
          <w:spacing w:val="-6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>Intr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3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>duction</w:t>
      </w:r>
      <w:r>
        <w:rPr>
          <w:rFonts w:ascii="Adobe Fangsong Std" w:hAnsi="Adobe Fangsong Std" w:cs="Adobe Fangsong Std" w:eastAsia="Adobe Fangsong Std"/>
          <w:sz w:val="24"/>
          <w:szCs w:val="24"/>
          <w:spacing w:val="-54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>1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563" w:right="-20"/>
        <w:jc w:val="left"/>
        <w:tabs>
          <w:tab w:pos="118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1.1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Old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I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tro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1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563" w:right="-20"/>
        <w:jc w:val="left"/>
        <w:tabs>
          <w:tab w:pos="118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1.2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New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I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tro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according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to</w:t>
      </w:r>
      <w:r>
        <w:rPr>
          <w:rFonts w:ascii="Adobe Fangsong Std" w:hAnsi="Adobe Fangsong Std" w:cs="Adobe Fangsong Std" w:eastAsia="Adobe Fangsong Std"/>
          <w:sz w:val="24"/>
          <w:szCs w:val="24"/>
          <w:spacing w:val="5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professor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on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15.05.29</w:t>
      </w:r>
      <w:r>
        <w:rPr>
          <w:rFonts w:ascii="Adobe Fangsong Std" w:hAnsi="Adobe Fangsong Std" w:cs="Adobe Fangsong Std" w:eastAsia="Adobe Fangsong Std"/>
          <w:sz w:val="24"/>
          <w:szCs w:val="24"/>
          <w:spacing w:val="4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1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5" w:after="0" w:line="50" w:lineRule="exact"/>
        <w:jc w:val="left"/>
        <w:rPr>
          <w:sz w:val="5"/>
          <w:szCs w:val="5"/>
        </w:rPr>
      </w:pPr>
      <w:rPr/>
      <w:r>
        <w:rPr>
          <w:sz w:val="5"/>
          <w:szCs w:val="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23.479996" w:type="dxa"/>
      </w:tblPr>
      <w:tblGrid/>
      <w:tr>
        <w:trPr>
          <w:trHeight w:val="401" w:hRule="exact"/>
        </w:trPr>
        <w:tc>
          <w:tcPr>
            <w:tcW w:w="5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1.3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555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138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9"/>
                <w:position w:val="-3"/>
              </w:rPr>
              <w:t>Computational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5"/>
                <w:w w:val="109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9"/>
                <w:position w:val="-3"/>
              </w:rPr>
              <w:t>Neuroscience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8"/>
                <w:w w:val="109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21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79"/>
                <w:position w:val="-3"/>
              </w:rPr>
              <w:t>2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63" w:hRule="exact"/>
        </w:trPr>
        <w:tc>
          <w:tcPr>
            <w:tcW w:w="5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1.4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555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38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Realistic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3"/>
                <w:w w:val="11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Neural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5"/>
                <w:w w:val="11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Ne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12"/>
                <w:position w:val="-3"/>
              </w:rPr>
              <w:t>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12"/>
                <w:position w:val="-3"/>
              </w:rPr>
              <w:t>w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ork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6"/>
                <w:w w:val="11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si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8"/>
                <w:position w:val="-3"/>
              </w:rPr>
              <w:t>m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1"/>
                <w:position w:val="-3"/>
              </w:rPr>
              <w:t>ulation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21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79"/>
                <w:position w:val="-3"/>
              </w:rPr>
              <w:t>2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63" w:hRule="exact"/>
        </w:trPr>
        <w:tc>
          <w:tcPr>
            <w:tcW w:w="5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1.5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555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38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The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2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7"/>
                <w:position w:val="-3"/>
              </w:rPr>
              <w:t>NEU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17"/>
                <w:position w:val="-3"/>
              </w:rPr>
              <w:t>R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7"/>
                <w:position w:val="-3"/>
              </w:rPr>
              <w:t>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7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2"/>
                <w:w w:val="117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7"/>
                <w:position w:val="-3"/>
              </w:rPr>
              <w:t>si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17"/>
                <w:position w:val="-3"/>
              </w:rPr>
              <w:t>m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7"/>
                <w:position w:val="-3"/>
              </w:rPr>
              <w:t>ulator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0"/>
                <w:w w:val="117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21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79"/>
                <w:position w:val="-3"/>
              </w:rPr>
              <w:t>2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63" w:hRule="exact"/>
        </w:trPr>
        <w:tc>
          <w:tcPr>
            <w:tcW w:w="5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1.6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555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38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The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2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3"/>
                <w:position w:val="-3"/>
              </w:rPr>
              <w:t>Correlated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"/>
                <w:w w:val="113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3"/>
                <w:position w:val="-3"/>
              </w:rPr>
              <w:t>Neural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7"/>
                <w:w w:val="113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3"/>
                <w:position w:val="-3"/>
              </w:rPr>
              <w:t>Activities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3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1"/>
                <w:w w:val="113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21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79"/>
                <w:position w:val="-3"/>
              </w:rPr>
              <w:t>2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63" w:hRule="exact"/>
        </w:trPr>
        <w:tc>
          <w:tcPr>
            <w:tcW w:w="5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1.7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6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38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The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2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6"/>
                <w:position w:val="-3"/>
              </w:rPr>
              <w:t>syn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6"/>
                <w:position w:val="-3"/>
              </w:rPr>
              <w:t>c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0"/>
                <w:position w:val="-3"/>
              </w:rPr>
              <w:t>hronization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73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21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79"/>
                <w:position w:val="-3"/>
              </w:rPr>
              <w:t>2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401" w:hRule="exact"/>
        </w:trPr>
        <w:tc>
          <w:tcPr>
            <w:tcW w:w="5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1.8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6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38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27"/>
                <w:position w:val="-3"/>
              </w:rPr>
              <w:t>P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92"/>
                <w:position w:val="-3"/>
              </w:rPr>
              <w:t>arkinson’s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Disease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73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4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6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3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21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79"/>
                <w:position w:val="-3"/>
              </w:rPr>
              <w:t>2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</w:tbl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0" w:lineRule="exact"/>
        <w:ind w:left="160" w:right="-20"/>
        <w:jc w:val="left"/>
        <w:tabs>
          <w:tab w:pos="1900" w:val="left"/>
          <w:tab w:pos="904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>Chapter</w:t>
      </w:r>
      <w:r>
        <w:rPr>
          <w:rFonts w:ascii="Adobe Fangsong Std" w:hAnsi="Adobe Fangsong Std" w:cs="Adobe Fangsong Std" w:eastAsia="Adobe Fangsong Std"/>
          <w:sz w:val="24"/>
          <w:szCs w:val="24"/>
          <w:spacing w:val="46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>2.</w:t>
      </w:r>
      <w:r>
        <w:rPr>
          <w:rFonts w:ascii="Adobe Fangsong Std" w:hAnsi="Adobe Fangsong Std" w:cs="Adobe Fangsong Std" w:eastAsia="Adobe Fangsong Std"/>
          <w:sz w:val="24"/>
          <w:szCs w:val="24"/>
          <w:spacing w:val="-6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>Meth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3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>dology</w:t>
      </w:r>
      <w:r>
        <w:rPr>
          <w:rFonts w:ascii="Adobe Fangsong Std" w:hAnsi="Adobe Fangsong Std" w:cs="Adobe Fangsong Std" w:eastAsia="Adobe Fangsong Std"/>
          <w:sz w:val="24"/>
          <w:szCs w:val="24"/>
          <w:spacing w:val="-54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3"/>
        </w:rPr>
        <w:t>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563" w:right="-20"/>
        <w:jc w:val="left"/>
        <w:tabs>
          <w:tab w:pos="118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2.1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Prof</w:t>
      </w:r>
      <w:r>
        <w:rPr>
          <w:rFonts w:ascii="Adobe Fangsong Std" w:hAnsi="Adobe Fangsong Std" w:cs="Adobe Fangsong Std" w:eastAsia="Adobe Fangsong Std"/>
          <w:sz w:val="24"/>
          <w:szCs w:val="24"/>
          <w:spacing w:val="1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52"/>
          <w:position w:val="-4"/>
        </w:rPr>
        <w:t>’s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5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5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suggestion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2.1.1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Single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 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410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2.1.2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Ne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2"/>
          <w:position w:val="-4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2"/>
          <w:position w:val="-4"/>
        </w:rPr>
        <w:t>w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ork</w:t>
      </w:r>
      <w:r>
        <w:rPr>
          <w:rFonts w:ascii="Adobe Fangsong Std" w:hAnsi="Adobe Fangsong Std" w:cs="Adobe Fangsong Std" w:eastAsia="Adobe Fangsong Std"/>
          <w:sz w:val="24"/>
          <w:szCs w:val="24"/>
          <w:spacing w:val="16"/>
          <w:w w:val="11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2.1.3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Connectivi</w:t>
      </w:r>
      <w:r>
        <w:rPr>
          <w:rFonts w:ascii="Adobe Fangsong Std" w:hAnsi="Adobe Fangsong Std" w:cs="Adobe Fangsong Std" w:eastAsia="Adobe Fangsong Std"/>
          <w:sz w:val="24"/>
          <w:szCs w:val="24"/>
          <w:spacing w:val="-9"/>
          <w:w w:val="123"/>
          <w:position w:val="-4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-34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3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-73"/>
          <w:w w:val="12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682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2.1.4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Activi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8"/>
          <w:position w:val="-4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itself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4"/>
          <w:position w:val="-4"/>
        </w:rPr>
        <w:t>(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osc</w:t>
      </w:r>
      <w:r>
        <w:rPr>
          <w:rFonts w:ascii="Adobe Fangsong Std" w:hAnsi="Adobe Fangsong Std" w:cs="Adobe Fangsong Std" w:eastAsia="Adobe Fangsong Std"/>
          <w:sz w:val="24"/>
          <w:szCs w:val="24"/>
          <w:spacing w:val="3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5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not</w:t>
      </w:r>
      <w:r>
        <w:rPr>
          <w:rFonts w:ascii="Adobe Fangsong Std" w:hAnsi="Adobe Fangsong Std" w:cs="Adobe Fangsong Std" w:eastAsia="Adobe Fangsong Std"/>
          <w:sz w:val="24"/>
          <w:szCs w:val="24"/>
          <w:spacing w:val="6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osc)</w:t>
      </w:r>
      <w:r>
        <w:rPr>
          <w:rFonts w:ascii="Adobe Fangsong Std" w:hAnsi="Adobe Fangsong Std" w:cs="Adobe Fangsong Std" w:eastAsia="Adobe Fangsong Std"/>
          <w:sz w:val="24"/>
          <w:szCs w:val="24"/>
          <w:spacing w:val="-3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2.1.5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i</w:t>
      </w:r>
      <w:r>
        <w:rPr>
          <w:rFonts w:ascii="Adobe Fangsong Std" w:hAnsi="Adobe Fangsong Std" w:cs="Adobe Fangsong Std" w:eastAsia="Adobe Fangsong Std"/>
          <w:sz w:val="24"/>
          <w:szCs w:val="24"/>
          <w:spacing w:val="1"/>
          <w:w w:val="113"/>
          <w:position w:val="-4"/>
        </w:rPr>
        <w:t>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tribution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1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Mosaics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720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2.1.6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Activi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8"/>
          <w:position w:val="-4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-</w:t>
      </w:r>
      <w:r>
        <w:rPr>
          <w:rFonts w:ascii="Adobe Fangsong Std" w:hAnsi="Adobe Fangsong Std" w:cs="Adobe Fangsong Std" w:eastAsia="Adobe Fangsong Std"/>
          <w:sz w:val="24"/>
          <w:szCs w:val="24"/>
          <w:spacing w:val="3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M1</w:t>
      </w:r>
      <w:r>
        <w:rPr>
          <w:rFonts w:ascii="Adobe Fangsong Std" w:hAnsi="Adobe Fangsong Std" w:cs="Adobe Fangsong Std" w:eastAsia="Adobe Fangsong Std"/>
          <w:sz w:val="24"/>
          <w:szCs w:val="24"/>
          <w:spacing w:val="4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5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conne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ctio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n</w:t>
      </w:r>
      <w:r>
        <w:rPr>
          <w:rFonts w:ascii="Adobe Fangsong Std" w:hAnsi="Adobe Fangsong Std" w:cs="Adobe Fangsong Std" w:eastAsia="Adobe Fangsong Std"/>
          <w:sz w:val="24"/>
          <w:szCs w:val="24"/>
          <w:spacing w:val="-3"/>
          <w:w w:val="10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09"/>
          <w:position w:val="-4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09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e</w:t>
      </w:r>
      <w:r>
        <w:rPr>
          <w:rFonts w:ascii="Adobe Fangsong Std" w:hAnsi="Adobe Fangsong Std" w:cs="Adobe Fangsong Std" w:eastAsia="Adobe Fangsong Std"/>
          <w:sz w:val="24"/>
          <w:szCs w:val="24"/>
          <w:spacing w:val="-63"/>
          <w:w w:val="10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563" w:right="-20"/>
        <w:jc w:val="left"/>
        <w:tabs>
          <w:tab w:pos="1180" w:val="left"/>
          <w:tab w:pos="352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2.2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Single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4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2.2.1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-9"/>
          <w:w w:val="112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arameter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1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sear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6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for</w:t>
      </w:r>
      <w:r>
        <w:rPr>
          <w:rFonts w:ascii="Adobe Fangsong Std" w:hAnsi="Adobe Fangsong Std" w:cs="Adobe Fangsong Std" w:eastAsia="Adobe Fangsong Std"/>
          <w:sz w:val="24"/>
          <w:szCs w:val="24"/>
          <w:spacing w:val="4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single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4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65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5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563" w:right="-20"/>
        <w:jc w:val="left"/>
        <w:tabs>
          <w:tab w:pos="1180" w:val="left"/>
          <w:tab w:pos="352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1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  <w:position w:val="-4"/>
        </w:rPr>
        <w:t>opulation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1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6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2.3.1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neuronal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mosaics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6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506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2.3.2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Baseline</w:t>
      </w:r>
      <w:r>
        <w:rPr>
          <w:rFonts w:ascii="Adobe Fangsong Std" w:hAnsi="Adobe Fangsong Std" w:cs="Adobe Fangsong Std" w:eastAsia="Adobe Fangsong Std"/>
          <w:sz w:val="24"/>
          <w:szCs w:val="24"/>
          <w:spacing w:val="-31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activi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5"/>
          <w:position w:val="-4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-74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-63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6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2.3.3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-9"/>
          <w:w w:val="112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arameter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1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sear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6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for</w:t>
      </w:r>
      <w:r>
        <w:rPr>
          <w:rFonts w:ascii="Adobe Fangsong Std" w:hAnsi="Adobe Fangsong Std" w:cs="Adobe Fangsong Std" w:eastAsia="Adobe Fangsong Std"/>
          <w:sz w:val="24"/>
          <w:szCs w:val="24"/>
          <w:spacing w:val="4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8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opulation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 </w:t>
      </w:r>
      <w:r>
        <w:rPr>
          <w:rFonts w:ascii="Adobe Fangsong Std" w:hAnsi="Adobe Fangsong Std" w:cs="Adobe Fangsong Std" w:eastAsia="Adobe Fangsong Std"/>
          <w:sz w:val="24"/>
          <w:szCs w:val="24"/>
          <w:spacing w:val="1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6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563" w:right="-20"/>
        <w:jc w:val="left"/>
        <w:tabs>
          <w:tab w:pos="118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2.4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  <w:position w:val="-4"/>
        </w:rPr>
        <w:t>Connection</w:t>
      </w:r>
      <w:r>
        <w:rPr>
          <w:rFonts w:ascii="Adobe Fangsong Std" w:hAnsi="Adobe Fangsong Std" w:cs="Adobe Fangsong Std" w:eastAsia="Adobe Fangsong Std"/>
          <w:sz w:val="24"/>
          <w:szCs w:val="24"/>
          <w:spacing w:val="16"/>
          <w:w w:val="11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delling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 </w:t>
      </w:r>
      <w:r>
        <w:rPr>
          <w:rFonts w:ascii="Adobe Fangsong Std" w:hAnsi="Adobe Fangsong Std" w:cs="Adobe Fangsong Std" w:eastAsia="Adobe Fangsong Std"/>
          <w:sz w:val="24"/>
          <w:szCs w:val="24"/>
          <w:spacing w:val="3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6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546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2.4.1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Sta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ti</w:t>
      </w:r>
      <w:r>
        <w:rPr>
          <w:rFonts w:ascii="Adobe Fangsong Std" w:hAnsi="Adobe Fangsong Std" w:cs="Adobe Fangsong Std" w:eastAsia="Adobe Fangsong Std"/>
          <w:sz w:val="24"/>
          <w:szCs w:val="24"/>
          <w:spacing w:val="1"/>
          <w:w w:val="118"/>
          <w:position w:val="-4"/>
        </w:rPr>
        <w:t>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tical</w:t>
      </w:r>
      <w:r>
        <w:rPr>
          <w:rFonts w:ascii="Adobe Fangsong Std" w:hAnsi="Adobe Fangsong Std" w:cs="Adobe Fangsong Std" w:eastAsia="Adobe Fangsong Std"/>
          <w:sz w:val="24"/>
          <w:szCs w:val="24"/>
          <w:spacing w:val="-24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Wiring</w:t>
      </w:r>
      <w:r>
        <w:rPr>
          <w:rFonts w:ascii="Adobe Fangsong Std" w:hAnsi="Adobe Fangsong Std" w:cs="Adobe Fangsong Std" w:eastAsia="Adobe Fangsong Std"/>
          <w:sz w:val="24"/>
          <w:szCs w:val="24"/>
          <w:spacing w:val="-3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Dia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gram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-67"/>
          <w:w w:val="11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6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2.4.2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Later</w:t>
      </w:r>
      <w:r>
        <w:rPr>
          <w:rFonts w:ascii="Adobe Fangsong Std" w:hAnsi="Adobe Fangsong Std" w:cs="Adobe Fangsong Std" w:eastAsia="Adobe Fangsong Std"/>
          <w:sz w:val="24"/>
          <w:szCs w:val="24"/>
          <w:spacing w:val="1"/>
          <w:w w:val="109"/>
          <w:position w:val="-4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l</w:t>
      </w:r>
      <w:r>
        <w:rPr>
          <w:rFonts w:ascii="Adobe Fangsong Std" w:hAnsi="Adobe Fangsong Std" w:cs="Adobe Fangsong Std" w:eastAsia="Adobe Fangsong Std"/>
          <w:sz w:val="24"/>
          <w:szCs w:val="24"/>
          <w:spacing w:val="41"/>
          <w:w w:val="10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connection</w:t>
      </w:r>
      <w:r>
        <w:rPr>
          <w:rFonts w:ascii="Adobe Fangsong Std" w:hAnsi="Adobe Fangsong Std" w:cs="Adobe Fangsong Std" w:eastAsia="Adobe Fangsong Std"/>
          <w:sz w:val="24"/>
          <w:szCs w:val="24"/>
          <w:spacing w:val="-6"/>
          <w:w w:val="10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delling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  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6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82" w:right="-20"/>
        <w:jc w:val="left"/>
        <w:tabs>
          <w:tab w:pos="2040" w:val="left"/>
          <w:tab w:pos="9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2.4.3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Tha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lam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1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cortical</w:t>
      </w:r>
      <w:r>
        <w:rPr>
          <w:rFonts w:ascii="Adobe Fangsong Std" w:hAnsi="Adobe Fangsong Std" w:cs="Adobe Fangsong Std" w:eastAsia="Adobe Fangsong Std"/>
          <w:sz w:val="24"/>
          <w:szCs w:val="24"/>
          <w:spacing w:val="29"/>
          <w:w w:val="11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Connection</w:t>
      </w:r>
      <w:r>
        <w:rPr>
          <w:rFonts w:ascii="Adobe Fangsong Std" w:hAnsi="Adobe Fangsong Std" w:cs="Adobe Fangsong Std" w:eastAsia="Adobe Fangsong Std"/>
          <w:sz w:val="24"/>
          <w:szCs w:val="24"/>
          <w:spacing w:val="28"/>
          <w:w w:val="11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(i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0"/>
          <w:position w:val="-4"/>
        </w:rPr>
        <w:t>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terl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0"/>
          <w:position w:val="-4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0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ers</w:t>
      </w:r>
      <w:r>
        <w:rPr>
          <w:rFonts w:ascii="Adobe Fangsong Std" w:hAnsi="Adobe Fangsong Std" w:cs="Adobe Fangsong Std" w:eastAsia="Adobe Fangsong Std"/>
          <w:sz w:val="24"/>
          <w:szCs w:val="24"/>
          <w:spacing w:val="34"/>
          <w:w w:val="11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connection)</w:t>
      </w:r>
      <w:r>
        <w:rPr>
          <w:rFonts w:ascii="Adobe Fangsong Std" w:hAnsi="Adobe Fangsong Std" w:cs="Adobe Fangsong Std" w:eastAsia="Adobe Fangsong Std"/>
          <w:sz w:val="24"/>
          <w:szCs w:val="24"/>
          <w:spacing w:val="48"/>
          <w:w w:val="11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6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footer="792" w:header="0" w:top="1560" w:bottom="980" w:left="1280" w:right="1300"/>
          <w:footerReference w:type="default" r:id="rId8"/>
          <w:pgSz w:w="11920" w:h="16840"/>
        </w:sectPr>
      </w:pPr>
      <w:rPr/>
    </w:p>
    <w:p>
      <w:pPr>
        <w:spacing w:before="0" w:after="0" w:line="351" w:lineRule="exact"/>
        <w:ind w:left="1122" w:right="-20"/>
        <w:jc w:val="left"/>
        <w:tabs>
          <w:tab w:pos="198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2.4.4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Syn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0"/>
          <w:position w:val="-4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hronization</w:t>
      </w:r>
      <w:r>
        <w:rPr>
          <w:rFonts w:ascii="Adobe Fangsong Std" w:hAnsi="Adobe Fangsong Std" w:cs="Adobe Fangsong Std" w:eastAsia="Adobe Fangsong Std"/>
          <w:sz w:val="24"/>
          <w:szCs w:val="24"/>
          <w:spacing w:val="64"/>
          <w:w w:val="11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information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transfer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 </w:t>
      </w:r>
      <w:r>
        <w:rPr>
          <w:rFonts w:ascii="Adobe Fangsong Std" w:hAnsi="Adobe Fangsong Std" w:cs="Adobe Fangsong Std" w:eastAsia="Adobe Fangsong Std"/>
          <w:sz w:val="24"/>
          <w:szCs w:val="24"/>
          <w:spacing w:val="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5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net-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983" w:right="-20"/>
        <w:jc w:val="left"/>
        <w:tabs>
          <w:tab w:pos="4040" w:val="left"/>
          <w:tab w:pos="90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w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ork</w:t>
      </w:r>
      <w:r>
        <w:rPr>
          <w:rFonts w:ascii="Adobe Fangsong Std" w:hAnsi="Adobe Fangsong Std" w:cs="Adobe Fangsong Std" w:eastAsia="Adobe Fangsong Std"/>
          <w:sz w:val="24"/>
          <w:szCs w:val="24"/>
          <w:spacing w:val="6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delling</w:t>
      </w:r>
      <w:r>
        <w:rPr>
          <w:rFonts w:ascii="Adobe Fangsong Std" w:hAnsi="Adobe Fangsong Std" w:cs="Adobe Fangsong Std" w:eastAsia="Adobe Fangsong Std"/>
          <w:sz w:val="24"/>
          <w:szCs w:val="24"/>
          <w:spacing w:val="1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8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100" w:right="-20"/>
        <w:jc w:val="left"/>
        <w:tabs>
          <w:tab w:pos="1840" w:val="left"/>
          <w:tab w:pos="898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Chapter</w:t>
      </w:r>
      <w:r>
        <w:rPr>
          <w:rFonts w:ascii="Adobe Fangsong Std" w:hAnsi="Adobe Fangsong Std" w:cs="Adobe Fangsong Std" w:eastAsia="Adobe Fangsong Std"/>
          <w:sz w:val="24"/>
          <w:szCs w:val="24"/>
          <w:spacing w:val="4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3.</w:t>
      </w:r>
      <w:r>
        <w:rPr>
          <w:rFonts w:ascii="Adobe Fangsong Std" w:hAnsi="Adobe Fangsong Std" w:cs="Adobe Fangsong Std" w:eastAsia="Adobe Fangsong Std"/>
          <w:sz w:val="24"/>
          <w:szCs w:val="24"/>
          <w:spacing w:val="-6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Results</w:t>
      </w:r>
      <w:r>
        <w:rPr>
          <w:rFonts w:ascii="Adobe Fangsong Std" w:hAnsi="Adobe Fangsong Std" w:cs="Adobe Fangsong Std" w:eastAsia="Adobe Fangsong Std"/>
          <w:sz w:val="24"/>
          <w:szCs w:val="24"/>
          <w:spacing w:val="-5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9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0" w:after="0" w:line="363" w:lineRule="exact"/>
        <w:ind w:left="466" w:right="82"/>
        <w:jc w:val="center"/>
        <w:tabs>
          <w:tab w:pos="1080" w:val="left"/>
          <w:tab w:pos="89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3.1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Prof</w:t>
      </w:r>
      <w:r>
        <w:rPr>
          <w:rFonts w:ascii="Adobe Fangsong Std" w:hAnsi="Adobe Fangsong Std" w:cs="Adobe Fangsong Std" w:eastAsia="Adobe Fangsong Std"/>
          <w:sz w:val="24"/>
          <w:szCs w:val="24"/>
          <w:spacing w:val="1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52"/>
          <w:position w:val="-4"/>
        </w:rPr>
        <w:t>’s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5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5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suggestion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9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22" w:right="-20"/>
        <w:jc w:val="left"/>
        <w:tabs>
          <w:tab w:pos="1980" w:val="left"/>
          <w:tab w:pos="90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3.1.1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Pr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2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2"/>
          <w:position w:val="-4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ed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11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our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7"/>
          <w:position w:val="-4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07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  <w:position w:val="-4"/>
        </w:rPr>
        <w:t>othesis</w:t>
      </w:r>
      <w:r>
        <w:rPr>
          <w:rFonts w:ascii="Adobe Fangsong Std" w:hAnsi="Adobe Fangsong Std" w:cs="Adobe Fangsong Std" w:eastAsia="Adobe Fangsong Std"/>
          <w:sz w:val="24"/>
          <w:szCs w:val="24"/>
          <w:spacing w:val="3"/>
          <w:w w:val="107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9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503" w:right="-20"/>
        <w:jc w:val="left"/>
        <w:tabs>
          <w:tab w:pos="12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3.2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Ans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0"/>
          <w:position w:val="-4"/>
        </w:rPr>
        <w:t>w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er</w:t>
      </w:r>
      <w:r>
        <w:rPr>
          <w:rFonts w:ascii="Adobe Fangsong Std" w:hAnsi="Adobe Fangsong Std" w:cs="Adobe Fangsong Std" w:eastAsia="Adobe Fangsong Std"/>
          <w:sz w:val="24"/>
          <w:szCs w:val="24"/>
          <w:spacing w:val="34"/>
          <w:w w:val="11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to</w:t>
      </w:r>
      <w:r>
        <w:rPr>
          <w:rFonts w:ascii="Adobe Fangsong Std" w:hAnsi="Adobe Fangsong Std" w:cs="Adobe Fangsong Std" w:eastAsia="Adobe Fangsong Std"/>
          <w:sz w:val="24"/>
          <w:szCs w:val="24"/>
          <w:spacing w:val="6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9"/>
          <w:w w:val="126"/>
          <w:position w:val="-4"/>
        </w:rPr>
        <w:t>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Q1</w:t>
      </w:r>
      <w:r>
        <w:rPr>
          <w:rFonts w:ascii="Adobe Fangsong Std" w:hAnsi="Adobe Fangsong Std" w:cs="Adobe Fangsong Std" w:eastAsia="Adobe Fangsong Std"/>
          <w:sz w:val="24"/>
          <w:szCs w:val="24"/>
          <w:spacing w:val="-34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:</w:t>
      </w:r>
      <w:r>
        <w:rPr>
          <w:rFonts w:ascii="Adobe Fangsong Std" w:hAnsi="Adobe Fangsong Std" w:cs="Adobe Fangsong Std" w:eastAsia="Adobe Fangsong Std"/>
          <w:sz w:val="24"/>
          <w:szCs w:val="24"/>
          <w:spacing w:val="68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computer</w:t>
      </w:r>
      <w:r>
        <w:rPr>
          <w:rFonts w:ascii="Adobe Fangsong Std" w:hAnsi="Adobe Fangsong Std" w:cs="Adobe Fangsong Std" w:eastAsia="Adobe Fangsong Std"/>
          <w:sz w:val="24"/>
          <w:szCs w:val="24"/>
          <w:spacing w:val="29"/>
          <w:w w:val="10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si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09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42"/>
          <w:w w:val="10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rese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ble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ex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10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  <w:position w:val="-4"/>
        </w:rPr>
        <w:t>eri-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22" w:right="-20"/>
        <w:jc w:val="left"/>
        <w:tabs>
          <w:tab w:pos="90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me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tal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results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animal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study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9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22" w:right="-20"/>
        <w:jc w:val="left"/>
        <w:tabs>
          <w:tab w:pos="2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3.2.1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single</w:t>
      </w:r>
      <w:r>
        <w:rPr>
          <w:rFonts w:ascii="Adobe Fangsong Std" w:hAnsi="Adobe Fangsong Std" w:cs="Adobe Fangsong Std" w:eastAsia="Adobe Fangsong Std"/>
          <w:sz w:val="24"/>
          <w:szCs w:val="24"/>
          <w:spacing w:val="5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4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pro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08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erties</w:t>
      </w:r>
      <w:r>
        <w:rPr>
          <w:rFonts w:ascii="Adobe Fangsong Std" w:hAnsi="Adobe Fangsong Std" w:cs="Adobe Fangsong Std" w:eastAsia="Adobe Fangsong Std"/>
          <w:sz w:val="24"/>
          <w:szCs w:val="24"/>
          <w:spacing w:val="22"/>
          <w:w w:val="10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2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computa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tional</w:t>
      </w:r>
      <w:r>
        <w:rPr>
          <w:rFonts w:ascii="Adobe Fangsong Std" w:hAnsi="Adobe Fangsong Std" w:cs="Adobe Fangsong Std" w:eastAsia="Adobe Fangsong Std"/>
          <w:sz w:val="24"/>
          <w:szCs w:val="24"/>
          <w:spacing w:val="28"/>
          <w:w w:val="10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983" w:right="-20"/>
        <w:jc w:val="left"/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whole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pat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clamp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recording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sh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ws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6"/>
          <w:position w:val="-4"/>
        </w:rPr>
        <w:t>same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983" w:right="-20"/>
        <w:jc w:val="left"/>
        <w:tabs>
          <w:tab w:pos="90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8"/>
          <w:position w:val="-4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eh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08"/>
          <w:position w:val="-4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vior</w:t>
      </w:r>
      <w:r>
        <w:rPr>
          <w:rFonts w:ascii="Adobe Fangsong Std" w:hAnsi="Adobe Fangsong Std" w:cs="Adobe Fangsong Std" w:eastAsia="Adobe Fangsong Std"/>
          <w:sz w:val="24"/>
          <w:szCs w:val="24"/>
          <w:spacing w:val="13"/>
          <w:w w:val="10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9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22" w:right="-20"/>
        <w:jc w:val="left"/>
        <w:tabs>
          <w:tab w:pos="20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3.2.2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8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opulation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15"/>
          <w:w w:val="10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pro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08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erties</w:t>
      </w:r>
      <w:r>
        <w:rPr>
          <w:rFonts w:ascii="Adobe Fangsong Std" w:hAnsi="Adobe Fangsong Std" w:cs="Adobe Fangsong Std" w:eastAsia="Adobe Fangsong Std"/>
          <w:sz w:val="24"/>
          <w:szCs w:val="24"/>
          <w:spacing w:val="11"/>
          <w:w w:val="10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15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computational</w:t>
      </w:r>
      <w:r>
        <w:rPr>
          <w:rFonts w:ascii="Adobe Fangsong Std" w:hAnsi="Adobe Fangsong Std" w:cs="Adobe Fangsong Std" w:eastAsia="Adobe Fangsong Std"/>
          <w:sz w:val="24"/>
          <w:szCs w:val="24"/>
          <w:spacing w:val="5"/>
          <w:w w:val="11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7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983" w:right="-20"/>
        <w:jc w:val="left"/>
        <w:tabs>
          <w:tab w:pos="90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5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4"/>
          <w:position w:val="-4"/>
        </w:rPr>
        <w:t>MUA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2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cells</w:t>
      </w:r>
      <w:r>
        <w:rPr>
          <w:rFonts w:ascii="Adobe Fangsong Std" w:hAnsi="Adobe Fangsong Std" w:cs="Adobe Fangsong Std" w:eastAsia="Adobe Fangsong Std"/>
          <w:sz w:val="24"/>
          <w:szCs w:val="24"/>
          <w:spacing w:val="5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recording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sh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ws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same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8"/>
          <w:position w:val="-4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eh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08"/>
          <w:position w:val="-4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vior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0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9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22" w:right="-20"/>
        <w:jc w:val="left"/>
        <w:tabs>
          <w:tab w:pos="208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3.2.3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Neuron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activities</w:t>
      </w:r>
      <w:r>
        <w:rPr>
          <w:rFonts w:ascii="Adobe Fangsong Std" w:hAnsi="Adobe Fangsong Std" w:cs="Adobe Fangsong Std" w:eastAsia="Adobe Fangsong Std"/>
          <w:sz w:val="24"/>
          <w:szCs w:val="24"/>
          <w:spacing w:val="25"/>
          <w:w w:val="11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during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lig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t-off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eri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(no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photoac-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983" w:right="-20"/>
        <w:jc w:val="left"/>
        <w:tabs>
          <w:tab w:pos="90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ti</w:t>
      </w:r>
      <w:r>
        <w:rPr>
          <w:rFonts w:ascii="Adobe Fangsong Std" w:hAnsi="Adobe Fangsong Std" w:cs="Adobe Fangsong Std" w:eastAsia="Adobe Fangsong Std"/>
          <w:sz w:val="24"/>
          <w:szCs w:val="24"/>
          <w:spacing w:val="-17"/>
          <w:w w:val="121"/>
          <w:position w:val="-4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ation)</w:t>
      </w:r>
      <w:r>
        <w:rPr>
          <w:rFonts w:ascii="Adobe Fangsong Std" w:hAnsi="Adobe Fangsong Std" w:cs="Adobe Fangsong Std" w:eastAsia="Adobe Fangsong Std"/>
          <w:sz w:val="24"/>
          <w:szCs w:val="24"/>
          <w:spacing w:val="-38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1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-70"/>
          <w:w w:val="12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9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22" w:right="-20"/>
        <w:jc w:val="left"/>
        <w:tabs>
          <w:tab w:pos="2060" w:val="left"/>
          <w:tab w:pos="888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3.2.4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Neuron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5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activities</w:t>
      </w:r>
      <w:r>
        <w:rPr>
          <w:rFonts w:ascii="Adobe Fangsong Std" w:hAnsi="Adobe Fangsong Std" w:cs="Adobe Fangsong Std" w:eastAsia="Adobe Fangsong Std"/>
          <w:sz w:val="24"/>
          <w:szCs w:val="24"/>
          <w:spacing w:val="16"/>
          <w:w w:val="11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during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photoacti</w:t>
      </w:r>
      <w:r>
        <w:rPr>
          <w:rFonts w:ascii="Adobe Fangsong Std" w:hAnsi="Adobe Fangsong Std" w:cs="Adobe Fangsong Std" w:eastAsia="Adobe Fangsong Std"/>
          <w:sz w:val="24"/>
          <w:szCs w:val="24"/>
          <w:spacing w:val="-16"/>
          <w:w w:val="114"/>
          <w:position w:val="-4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ation</w:t>
      </w:r>
      <w:r>
        <w:rPr>
          <w:rFonts w:ascii="Adobe Fangsong Std" w:hAnsi="Adobe Fangsong Std" w:cs="Adobe Fangsong Std" w:eastAsia="Adobe Fangsong Std"/>
          <w:sz w:val="24"/>
          <w:szCs w:val="24"/>
          <w:spacing w:val="-27"/>
          <w:w w:val="11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7"/>
          <w:w w:val="11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7"/>
          <w:w w:val="11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7"/>
          <w:w w:val="11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7"/>
          <w:w w:val="11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7"/>
          <w:w w:val="11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7"/>
          <w:w w:val="11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7"/>
          <w:w w:val="11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57"/>
          <w:w w:val="11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14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10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22" w:right="-20"/>
        <w:jc w:val="left"/>
        <w:tabs>
          <w:tab w:pos="208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3.2.5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coherence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e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w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een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M1</w:t>
      </w:r>
      <w:r>
        <w:rPr>
          <w:rFonts w:ascii="Adobe Fangsong Std" w:hAnsi="Adobe Fangsong Std" w:cs="Adobe Fangsong Std" w:eastAsia="Adobe Fangsong Std"/>
          <w:sz w:val="24"/>
          <w:szCs w:val="24"/>
          <w:spacing w:val="6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l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er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sh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ws</w:t>
      </w:r>
      <w:r>
        <w:rPr>
          <w:rFonts w:ascii="Adobe Fangsong Std" w:hAnsi="Adobe Fangsong Std" w:cs="Adobe Fangsong Std" w:eastAsia="Adobe Fangsong Std"/>
          <w:sz w:val="24"/>
          <w:szCs w:val="24"/>
          <w:spacing w:val="6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6"/>
          <w:position w:val="-4"/>
        </w:rPr>
        <w:t>that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983" w:right="-20"/>
        <w:jc w:val="left"/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correlated</w:t>
      </w:r>
      <w:r>
        <w:rPr>
          <w:rFonts w:ascii="Adobe Fangsong Std" w:hAnsi="Adobe Fangsong Std" w:cs="Adobe Fangsong Std" w:eastAsia="Adobe Fangsong Std"/>
          <w:sz w:val="24"/>
          <w:szCs w:val="24"/>
          <w:spacing w:val="33"/>
          <w:w w:val="10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neural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activities</w:t>
      </w:r>
      <w:r>
        <w:rPr>
          <w:rFonts w:ascii="Adobe Fangsong Std" w:hAnsi="Adobe Fangsong Std" w:cs="Adobe Fangsong Std" w:eastAsia="Adobe Fangsong Std"/>
          <w:sz w:val="24"/>
          <w:szCs w:val="24"/>
          <w:spacing w:val="31"/>
          <w:w w:val="11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after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photoacti</w:t>
      </w:r>
      <w:r>
        <w:rPr>
          <w:rFonts w:ascii="Adobe Fangsong Std" w:hAnsi="Adobe Fangsong Std" w:cs="Adobe Fangsong Std" w:eastAsia="Adobe Fangsong Std"/>
          <w:sz w:val="24"/>
          <w:szCs w:val="24"/>
          <w:spacing w:val="-16"/>
          <w:w w:val="115"/>
          <w:position w:val="-4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ation</w:t>
      </w:r>
      <w:r>
        <w:rPr>
          <w:rFonts w:ascii="Adobe Fangsong Std" w:hAnsi="Adobe Fangsong Std" w:cs="Adobe Fangsong Std" w:eastAsia="Adobe Fangsong Std"/>
          <w:sz w:val="24"/>
          <w:szCs w:val="24"/>
          <w:spacing w:val="-36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(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983" w:right="-20"/>
        <w:jc w:val="left"/>
        <w:tabs>
          <w:tab w:pos="888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re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ound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bursting</w:t>
      </w:r>
      <w:r>
        <w:rPr>
          <w:rFonts w:ascii="Adobe Fangsong Std" w:hAnsi="Adobe Fangsong Std" w:cs="Adobe Fangsong Std" w:eastAsia="Adobe Fangsong Std"/>
          <w:sz w:val="24"/>
          <w:szCs w:val="24"/>
          <w:spacing w:val="16"/>
          <w:w w:val="11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spi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k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es)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dri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es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activi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5"/>
          <w:position w:val="-4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17"/>
          <w:w w:val="115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M1</w:t>
      </w:r>
      <w:r>
        <w:rPr>
          <w:rFonts w:ascii="Adobe Fangsong Std" w:hAnsi="Adobe Fangsong Std" w:cs="Adobe Fangsong Std" w:eastAsia="Adobe Fangsong Std"/>
          <w:sz w:val="24"/>
          <w:szCs w:val="24"/>
          <w:spacing w:val="3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4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10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503" w:right="-20"/>
        <w:jc w:val="left"/>
        <w:tabs>
          <w:tab w:pos="11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Ans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0"/>
          <w:position w:val="-4"/>
        </w:rPr>
        <w:t>w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er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1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to</w:t>
      </w:r>
      <w:r>
        <w:rPr>
          <w:rFonts w:ascii="Adobe Fangsong Std" w:hAnsi="Adobe Fangsong Std" w:cs="Adobe Fangsong Std" w:eastAsia="Adobe Fangsong Std"/>
          <w:sz w:val="24"/>
          <w:szCs w:val="24"/>
          <w:spacing w:val="3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9"/>
          <w:w w:val="122"/>
          <w:position w:val="-4"/>
        </w:rPr>
        <w:t>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2"/>
          <w:position w:val="-4"/>
        </w:rPr>
        <w:t>Q2</w:t>
      </w:r>
      <w:r>
        <w:rPr>
          <w:rFonts w:ascii="Adobe Fangsong Std" w:hAnsi="Adobe Fangsong Std" w:cs="Adobe Fangsong Std" w:eastAsia="Adobe Fangsong Std"/>
          <w:sz w:val="24"/>
          <w:szCs w:val="24"/>
          <w:spacing w:val="-38"/>
          <w:w w:val="12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2"/>
          <w:position w:val="-4"/>
        </w:rPr>
        <w:t>:</w:t>
      </w:r>
      <w:r>
        <w:rPr>
          <w:rFonts w:ascii="Adobe Fangsong Std" w:hAnsi="Adobe Fangsong Std" w:cs="Adobe Fangsong Std" w:eastAsia="Adobe Fangsong Std"/>
          <w:sz w:val="24"/>
          <w:szCs w:val="24"/>
          <w:spacing w:val="42"/>
          <w:w w:val="12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  <w:position w:val="-4"/>
        </w:rPr>
        <w:t>Computational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1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  <w:position w:val="-4"/>
        </w:rPr>
        <w:t>si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1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  <w:position w:val="-4"/>
        </w:rPr>
        <w:t>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11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predicts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causal</w:t>
      </w:r>
      <w:r>
        <w:rPr>
          <w:rFonts w:ascii="Adobe Fangsong Std" w:hAnsi="Adobe Fangsong Std" w:cs="Adobe Fangsong Std" w:eastAsia="Adobe Fangsong Std"/>
          <w:sz w:val="24"/>
          <w:szCs w:val="24"/>
          <w:spacing w:val="5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re-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22" w:right="-20"/>
        <w:jc w:val="left"/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  <w:position w:val="-4"/>
        </w:rPr>
        <w:t>lationship</w:t>
      </w:r>
      <w:r>
        <w:rPr>
          <w:rFonts w:ascii="Adobe Fangsong Std" w:hAnsi="Adobe Fangsong Std" w:cs="Adobe Fangsong Std" w:eastAsia="Adobe Fangsong Std"/>
          <w:sz w:val="24"/>
          <w:szCs w:val="24"/>
          <w:spacing w:val="-1"/>
          <w:w w:val="10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exceed</w:t>
      </w:r>
      <w:r>
        <w:rPr>
          <w:rFonts w:ascii="Adobe Fangsong Std" w:hAnsi="Adobe Fangsong Std" w:cs="Adobe Fangsong Std" w:eastAsia="Adobe Fangsong Std"/>
          <w:sz w:val="24"/>
          <w:szCs w:val="24"/>
          <w:spacing w:val="55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motor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command</w:t>
      </w:r>
      <w:r>
        <w:rPr>
          <w:rFonts w:ascii="Adobe Fangsong Std" w:hAnsi="Adobe Fangsong Std" w:cs="Adobe Fangsong Std" w:eastAsia="Adobe Fangsong Std"/>
          <w:sz w:val="24"/>
          <w:szCs w:val="24"/>
          <w:spacing w:val="-1"/>
          <w:w w:val="10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M1</w:t>
      </w:r>
      <w:r>
        <w:rPr>
          <w:rFonts w:ascii="Adobe Fangsong Std" w:hAnsi="Adobe Fangsong Std" w:cs="Adobe Fangsong Std" w:eastAsia="Adobe Fangsong Std"/>
          <w:sz w:val="24"/>
          <w:szCs w:val="24"/>
          <w:spacing w:val="2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from</w:t>
      </w:r>
      <w:r>
        <w:rPr>
          <w:rFonts w:ascii="Adobe Fangsong Std" w:hAnsi="Adobe Fangsong Std" w:cs="Adobe Fangsong Std" w:eastAsia="Adobe Fangsong Std"/>
          <w:sz w:val="24"/>
          <w:szCs w:val="24"/>
          <w:spacing w:val="4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5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27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  <w:position w:val="-4"/>
        </w:rPr>
        <w:t>arkin-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122" w:right="-20"/>
        <w:jc w:val="left"/>
        <w:tabs>
          <w:tab w:pos="888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son’s</w:t>
      </w:r>
      <w:r>
        <w:rPr>
          <w:rFonts w:ascii="Adobe Fangsong Std" w:hAnsi="Adobe Fangsong Std" w:cs="Adobe Fangsong Std" w:eastAsia="Adobe Fangsong Std"/>
          <w:sz w:val="24"/>
          <w:szCs w:val="24"/>
          <w:spacing w:val="37"/>
          <w:w w:val="79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disease</w:t>
      </w:r>
      <w:r>
        <w:rPr>
          <w:rFonts w:ascii="Adobe Fangsong Std" w:hAnsi="Adobe Fangsong Std" w:cs="Adobe Fangsong Std" w:eastAsia="Adobe Fangsong Std"/>
          <w:sz w:val="24"/>
          <w:szCs w:val="24"/>
          <w:spacing w:val="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patie</w:t>
      </w:r>
      <w:r>
        <w:rPr>
          <w:rFonts w:ascii="Adobe Fangsong Std" w:hAnsi="Adobe Fangsong Std" w:cs="Adobe Fangsong Std" w:eastAsia="Adobe Fangsong Std"/>
          <w:sz w:val="24"/>
          <w:szCs w:val="24"/>
          <w:spacing w:val="-9"/>
          <w:w w:val="126"/>
          <w:position w:val="-4"/>
        </w:rPr>
        <w:t>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-44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6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-76"/>
          <w:w w:val="126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10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5" w:after="0" w:line="50" w:lineRule="exact"/>
        <w:jc w:val="left"/>
        <w:rPr>
          <w:sz w:val="5"/>
          <w:szCs w:val="5"/>
        </w:rPr>
      </w:pPr>
      <w:rPr/>
      <w:r>
        <w:rPr>
          <w:sz w:val="5"/>
          <w:szCs w:val="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2.160034" w:type="dxa"/>
      </w:tblPr>
      <w:tblGrid/>
      <w:tr>
        <w:trPr>
          <w:trHeight w:val="401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1"/>
                <w:position w:val="-3"/>
              </w:rPr>
              <w:t>3.3.1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8" w:lineRule="exact"/>
              <w:ind w:left="232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The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high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4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9"/>
                <w:position w:val="-3"/>
              </w:rPr>
              <w:t>syn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09"/>
                <w:position w:val="-3"/>
              </w:rPr>
              <w:t>c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9"/>
                <w:position w:val="-3"/>
              </w:rPr>
              <w:t>hronization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"/>
                <w:w w:val="109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9"/>
                <w:position w:val="-3"/>
              </w:rPr>
              <w:t>(correlated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9"/>
                <w:w w:val="109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neural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4"/>
                <w:position w:val="-3"/>
              </w:rPr>
              <w:t>activities)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4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in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VL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9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but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6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not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5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0"/>
                <w:position w:val="-3"/>
              </w:rPr>
              <w:t>a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0"/>
                <w:position w:val="-3"/>
              </w:rPr>
              <w:t>v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erage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9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firing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rate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can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3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dri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0"/>
                <w:position w:val="-3"/>
              </w:rPr>
              <w:t>v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80"/>
                <w:position w:val="-3"/>
              </w:rPr>
              <w:t>M1’s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0"/>
                <w:w w:val="8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0"/>
                <w:position w:val="-3"/>
              </w:rPr>
              <w:t>motor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vMerge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4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command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8"/>
                <w:w w:val="108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2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79"/>
                <w:position w:val="-3"/>
              </w:rPr>
              <w:t>10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1"/>
                <w:position w:val="-3"/>
              </w:rPr>
              <w:t>3.3.2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299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The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high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4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syn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08"/>
                <w:position w:val="-3"/>
              </w:rPr>
              <w:t>c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hronization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5"/>
                <w:w w:val="108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le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0"/>
                <w:position w:val="-3"/>
              </w:rPr>
              <w:t>v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el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5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can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7"/>
                <w:w w:val="100"/>
                <w:position w:val="-3"/>
              </w:rPr>
              <w:t>b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a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0"/>
                <w:position w:val="-3"/>
              </w:rPr>
              <w:t>c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hie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0"/>
                <w:position w:val="-3"/>
              </w:rPr>
              <w:t>v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ed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10"/>
                <w:position w:val="-3"/>
              </w:rPr>
              <w:t>b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y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4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bursting.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74"/>
                <w:w w:val="11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The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1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7"/>
                <w:position w:val="-3"/>
              </w:rPr>
              <w:t>demolishing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8"/>
                <w:w w:val="107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of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6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0"/>
                <w:position w:val="-3"/>
              </w:rPr>
              <w:t>bursting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6"/>
                <w:w w:val="11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in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2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4"/>
                <w:position w:val="-3"/>
              </w:rPr>
              <w:t>WT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3"/>
                <w:w w:val="114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4"/>
                <w:position w:val="-3"/>
              </w:rPr>
              <w:t>neurons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4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result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in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3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the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abse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08"/>
                <w:position w:val="-3"/>
              </w:rPr>
              <w:t>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4"/>
                <w:w w:val="108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of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8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syn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08"/>
                <w:position w:val="-3"/>
              </w:rPr>
              <w:t>c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hronization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4"/>
                <w:w w:val="108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in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4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neuron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8"/>
                <w:w w:val="108"/>
                <w:position w:val="-3"/>
              </w:rPr>
              <w:t>p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op-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4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1"/>
                <w:position w:val="-3"/>
              </w:rPr>
              <w:t>ulation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"/>
                <w:w w:val="111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2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79"/>
                <w:position w:val="-3"/>
              </w:rPr>
              <w:t>10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1"/>
                <w:position w:val="-3"/>
              </w:rPr>
              <w:t>3.3.3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261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The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9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2"/>
                <w:position w:val="-3"/>
              </w:rPr>
              <w:t>Analysis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3"/>
                <w:w w:val="11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of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4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9"/>
                <w:position w:val="-3"/>
              </w:rPr>
              <w:t>information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5"/>
                <w:w w:val="109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transfer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9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from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9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VL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1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to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7"/>
                <w:position w:val="-3"/>
              </w:rPr>
              <w:t>M1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4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: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3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The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1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9"/>
                <w:position w:val="-3"/>
              </w:rPr>
              <w:t>information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7"/>
                <w:w w:val="109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in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2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VL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3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can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8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trans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"/>
                <w:w w:val="100"/>
                <w:position w:val="-3"/>
              </w:rPr>
              <w:t>f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er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6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to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9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M1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when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1"/>
                <w:position w:val="-3"/>
              </w:rPr>
              <w:t>the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4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neuron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9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8"/>
                <w:w w:val="108"/>
                <w:position w:val="-3"/>
              </w:rPr>
              <w:t>p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opulation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7"/>
                <w:w w:val="108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in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3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VL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are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7"/>
                <w:position w:val="-3"/>
              </w:rPr>
              <w:t>syn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7"/>
                <w:position w:val="-3"/>
              </w:rPr>
              <w:t>c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7"/>
                <w:position w:val="-3"/>
              </w:rPr>
              <w:t>hronized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7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8"/>
                <w:w w:val="107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2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79"/>
                <w:position w:val="-3"/>
              </w:rPr>
              <w:t>10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1"/>
                <w:position w:val="-3"/>
              </w:rPr>
              <w:t>3.3.4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233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0"/>
                <w:position w:val="-3"/>
              </w:rPr>
              <w:t>Artificially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0"/>
                <w:w w:val="11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0"/>
                <w:position w:val="-3"/>
              </w:rPr>
              <w:t>generated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16"/>
                <w:w w:val="11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0"/>
                <w:position w:val="-3"/>
              </w:rPr>
              <w:t>bursting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"/>
                <w:w w:val="11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in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2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9"/>
                <w:w w:val="127"/>
                <w:position w:val="-3"/>
              </w:rPr>
              <w:t>K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27"/>
                <w:position w:val="-3"/>
              </w:rPr>
              <w:t>O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3"/>
                <w:w w:val="127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neurons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4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result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5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10"/>
                <w:position w:val="-3"/>
              </w:rPr>
              <w:t>in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63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4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high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67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syn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8"/>
                <w:w w:val="108"/>
                <w:position w:val="-3"/>
              </w:rPr>
              <w:t>c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hronization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5"/>
                <w:w w:val="108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le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0"/>
                <w:position w:val="-3"/>
              </w:rPr>
              <w:t>v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el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1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of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8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neuron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8"/>
                <w:w w:val="108"/>
                <w:position w:val="-3"/>
              </w:rPr>
              <w:t>p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opulation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9"/>
                <w:w w:val="108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whi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8"/>
                <w:position w:val="-3"/>
              </w:rPr>
              <w:t>c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h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01" w:hRule="exact"/>
        </w:trPr>
        <w:tc>
          <w:tcPr>
            <w:tcW w:w="7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4" w:right="-20"/>
              <w:jc w:val="left"/>
              <w:tabs>
                <w:tab w:pos="4140" w:val="left"/>
              </w:tabs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can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49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dri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-7"/>
                <w:w w:val="100"/>
                <w:position w:val="-3"/>
              </w:rPr>
              <w:t>v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e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12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80"/>
                <w:position w:val="-3"/>
              </w:rPr>
              <w:t>M1’s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36"/>
                <w:w w:val="8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motor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0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8"/>
                <w:position w:val="-3"/>
              </w:rPr>
              <w:t>command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-3"/>
              </w:rPr>
              <w:tab/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24"/>
                <w:w w:val="142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42"/>
                <w:position w:val="-3"/>
              </w:rPr>
              <w:t>.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42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0" w:lineRule="exact"/>
              <w:ind w:left="152" w:right="-20"/>
              <w:jc w:val="left"/>
              <w:rPr>
                <w:rFonts w:ascii="Adobe Fangsong Std" w:hAnsi="Adobe Fangsong Std" w:cs="Adobe Fangsong Std" w:eastAsia="Adobe Fangsong Std"/>
                <w:sz w:val="24"/>
                <w:szCs w:val="24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79"/>
                <w:position w:val="-3"/>
              </w:rPr>
              <w:t>11</w:t>
            </w:r>
            <w:r>
              <w:rPr>
                <w:rFonts w:ascii="Adobe Fangsong Std" w:hAnsi="Adobe Fangsong Std" w:cs="Adobe Fangsong Std" w:eastAsia="Adobe Fangsong Std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NumType w:start="3"/>
          <w:pgMar w:footer="792" w:header="0" w:top="1560" w:bottom="980" w:left="1340" w:right="1300"/>
          <w:footerReference w:type="default" r:id="rId9"/>
          <w:pgSz w:w="11920" w:h="16840"/>
        </w:sectPr>
      </w:pPr>
      <w:rPr/>
    </w:p>
    <w:p>
      <w:pPr>
        <w:spacing w:before="0" w:after="0" w:line="351" w:lineRule="exact"/>
        <w:ind w:left="1122" w:right="-20"/>
        <w:jc w:val="left"/>
        <w:tabs>
          <w:tab w:pos="21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3.3.5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rtificia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lly</w:t>
      </w:r>
      <w:r>
        <w:rPr>
          <w:rFonts w:ascii="Adobe Fangsong Std" w:hAnsi="Adobe Fangsong Std" w:cs="Adobe Fangsong Std" w:eastAsia="Adobe Fangsong Std"/>
          <w:sz w:val="24"/>
          <w:szCs w:val="24"/>
          <w:spacing w:val="73"/>
          <w:w w:val="11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cti</w:t>
      </w:r>
      <w:r>
        <w:rPr>
          <w:rFonts w:ascii="Adobe Fangsong Std" w:hAnsi="Adobe Fangsong Std" w:cs="Adobe Fangsong Std" w:eastAsia="Adobe Fangsong Std"/>
          <w:sz w:val="24"/>
          <w:szCs w:val="24"/>
          <w:spacing w:val="-16"/>
          <w:w w:val="113"/>
          <w:position w:val="-4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ated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1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 </w:t>
      </w:r>
      <w:r>
        <w:rPr>
          <w:rFonts w:ascii="Adobe Fangsong Std" w:hAnsi="Adobe Fangsong Std" w:cs="Adobe Fangsong Std" w:eastAsia="Adobe Fangsong Std"/>
          <w:sz w:val="24"/>
          <w:szCs w:val="24"/>
          <w:spacing w:val="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neural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8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4"/>
        </w:rPr>
        <w:t>opulation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71"/>
          <w:w w:val="108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  <w:position w:val="-4"/>
        </w:rPr>
        <w:t>theta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983" w:right="-20"/>
        <w:jc w:val="left"/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00"/>
          <w:position w:val="-4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eta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frequencies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result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5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motor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  <w:position w:val="-4"/>
        </w:rPr>
        <w:t>command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  <w:position w:val="-4"/>
        </w:rPr>
        <w:t>from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983" w:right="-20"/>
        <w:jc w:val="left"/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M1with</w:t>
      </w:r>
      <w:r>
        <w:rPr>
          <w:rFonts w:ascii="Adobe Fangsong Std" w:hAnsi="Adobe Fangsong Std" w:cs="Adobe Fangsong Std" w:eastAsia="Adobe Fangsong Std"/>
          <w:sz w:val="24"/>
          <w:szCs w:val="24"/>
          <w:spacing w:val="31"/>
          <w:w w:val="11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same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frequency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5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band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with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what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  <w:position w:val="-4"/>
        </w:rPr>
        <w:t>obser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7"/>
          <w:position w:val="-4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  <w:position w:val="-4"/>
        </w:rPr>
        <w:t>ed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1983" w:right="-20"/>
        <w:jc w:val="left"/>
        <w:tabs>
          <w:tab w:pos="5780" w:val="left"/>
          <w:tab w:pos="888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27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92"/>
          <w:position w:val="-4"/>
        </w:rPr>
        <w:t>arkinson’s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disease</w:t>
      </w:r>
      <w:r>
        <w:rPr>
          <w:rFonts w:ascii="Adobe Fangsong Std" w:hAnsi="Adobe Fangsong Std" w:cs="Adobe Fangsong Std" w:eastAsia="Adobe Fangsong Std"/>
          <w:sz w:val="24"/>
          <w:szCs w:val="24"/>
          <w:spacing w:val="62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patie</w:t>
      </w:r>
      <w:r>
        <w:rPr>
          <w:rFonts w:ascii="Adobe Fangsong Std" w:hAnsi="Adobe Fangsong Std" w:cs="Adobe Fangsong Std" w:eastAsia="Adobe Fangsong Std"/>
          <w:sz w:val="24"/>
          <w:szCs w:val="24"/>
          <w:spacing w:val="-9"/>
          <w:w w:val="132"/>
          <w:position w:val="-4"/>
        </w:rPr>
        <w:t>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t.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2"/>
          <w:position w:val="-4"/>
        </w:rPr>
        <w:t>.</w:t>
      </w:r>
      <w:r>
        <w:rPr>
          <w:rFonts w:ascii="Adobe Fangsong Std" w:hAnsi="Adobe Fangsong Std" w:cs="Adobe Fangsong Std" w:eastAsia="Adobe Fangsong Std"/>
          <w:sz w:val="24"/>
          <w:szCs w:val="24"/>
          <w:spacing w:val="-83"/>
          <w:w w:val="13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79"/>
          <w:position w:val="-4"/>
        </w:rPr>
        <w:t>11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100" w:right="-20"/>
        <w:jc w:val="left"/>
        <w:tabs>
          <w:tab w:pos="1840" w:val="left"/>
          <w:tab w:pos="88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Chapter</w:t>
      </w:r>
      <w:r>
        <w:rPr>
          <w:rFonts w:ascii="Adobe Fangsong Std" w:hAnsi="Adobe Fangsong Std" w:cs="Adobe Fangsong Std" w:eastAsia="Adobe Fangsong Std"/>
          <w:sz w:val="24"/>
          <w:szCs w:val="24"/>
          <w:spacing w:val="4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4.</w:t>
      </w:r>
      <w:r>
        <w:rPr>
          <w:rFonts w:ascii="Adobe Fangsong Std" w:hAnsi="Adobe Fangsong Std" w:cs="Adobe Fangsong Std" w:eastAsia="Adobe Fangsong Std"/>
          <w:sz w:val="24"/>
          <w:szCs w:val="24"/>
          <w:spacing w:val="-6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Conclusion</w:t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12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29" w:after="0" w:line="240" w:lineRule="auto"/>
        <w:ind w:left="100" w:right="-20"/>
        <w:jc w:val="left"/>
        <w:tabs>
          <w:tab w:pos="88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References</w:t>
      </w:r>
      <w:r>
        <w:rPr>
          <w:rFonts w:ascii="Adobe Fangsong Std" w:hAnsi="Adobe Fangsong Std" w:cs="Adobe Fangsong Std" w:eastAsia="Adobe Fangsong Std"/>
          <w:sz w:val="24"/>
          <w:szCs w:val="24"/>
          <w:spacing w:val="-5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13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29" w:after="0" w:line="240" w:lineRule="auto"/>
        <w:ind w:left="100" w:right="-20"/>
        <w:jc w:val="left"/>
        <w:tabs>
          <w:tab w:pos="886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Summ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ry</w:t>
      </w:r>
      <w:r>
        <w:rPr>
          <w:rFonts w:ascii="Adobe Fangsong Std" w:hAnsi="Adobe Fangsong Std" w:cs="Adobe Fangsong Std" w:eastAsia="Adobe Fangsong Std"/>
          <w:sz w:val="24"/>
          <w:szCs w:val="24"/>
          <w:spacing w:val="37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(in</w:t>
      </w:r>
      <w:r>
        <w:rPr>
          <w:rFonts w:ascii="Adobe Fangsong Std" w:hAnsi="Adobe Fangsong Std" w:cs="Adobe Fangsong Std" w:eastAsia="Adobe Fangsong Std"/>
          <w:sz w:val="24"/>
          <w:szCs w:val="24"/>
          <w:spacing w:val="38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K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rean)</w:t>
      </w:r>
      <w:r>
        <w:rPr>
          <w:rFonts w:ascii="Adobe Fangsong Std" w:hAnsi="Adobe Fangsong Std" w:cs="Adobe Fangsong Std" w:eastAsia="Adobe Fangsong Std"/>
          <w:sz w:val="24"/>
          <w:szCs w:val="24"/>
          <w:spacing w:val="-2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14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92" w:top="1560" w:bottom="980" w:left="1340" w:right="1320"/>
          <w:pgSz w:w="11920" w:h="16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exact"/>
        <w:ind w:left="3141" w:right="3402"/>
        <w:jc w:val="center"/>
        <w:rPr>
          <w:rFonts w:ascii="Adobe Fangsong Std" w:hAnsi="Adobe Fangsong Std" w:cs="Adobe Fangsong Std" w:eastAsia="Adobe Fangsong Std"/>
          <w:sz w:val="34"/>
          <w:szCs w:val="34"/>
        </w:rPr>
      </w:pPr>
      <w:rPr/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>List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34"/>
          <w:szCs w:val="34"/>
          <w:spacing w:val="3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>of</w:t>
      </w:r>
      <w:r>
        <w:rPr>
          <w:rFonts w:ascii="Adobe Fangsong Std" w:hAnsi="Adobe Fangsong Std" w:cs="Adobe Fangsong Std" w:eastAsia="Adobe Fangsong Std"/>
          <w:sz w:val="34"/>
          <w:szCs w:val="34"/>
          <w:spacing w:val="46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34"/>
          <w:szCs w:val="34"/>
          <w:spacing w:val="-32"/>
          <w:w w:val="132"/>
          <w:position w:val="-3"/>
        </w:rPr>
        <w:t>T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8"/>
          <w:position w:val="-3"/>
        </w:rPr>
        <w:t>ables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3" w:lineRule="auto"/>
        <w:ind w:left="577" w:right="553" w:firstLine="-458"/>
        <w:jc w:val="both"/>
        <w:tabs>
          <w:tab w:pos="56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3.1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Energy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stabili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E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 </w:t>
      </w:r>
      <w:r>
        <w:rPr>
          <w:rFonts w:ascii="Times" w:hAnsi="Times" w:cs="Times" w:eastAsia="Times"/>
          <w:sz w:val="20"/>
          <w:szCs w:val="20"/>
          <w:spacing w:val="31"/>
          <w:w w:val="100"/>
          <w:i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(eV)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molecule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meta-stable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isomer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states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60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2"/>
          <w:position w:val="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  <w:position w:val="0"/>
        </w:rPr>
        <w:t>ening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pr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cess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forming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(5,5)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cap.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SW-I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  <w:position w:val="0"/>
        </w:rPr>
        <w:t>SW-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1"/>
          <w:position w:val="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  <w:position w:val="0"/>
        </w:rPr>
        <w:t>I,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11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ferromagnetic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  <w:position w:val="0"/>
        </w:rPr>
        <w:t>(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20"/>
          <w:position w:val="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0"/>
        </w:rPr>
        <w:t>erro)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paramagnetic</w:t>
      </w:r>
      <w:r>
        <w:rPr>
          <w:rFonts w:ascii="Chaparral Pro" w:hAnsi="Chaparral Pro" w:cs="Chaparral Pro" w:eastAsia="Chaparral Pro"/>
          <w:sz w:val="20"/>
          <w:szCs w:val="20"/>
          <w:spacing w:val="-1"/>
          <w:w w:val="109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(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9"/>
          <w:position w:val="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ara)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9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spin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configuratio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obtained,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only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  <w:position w:val="0"/>
        </w:rPr>
        <w:t>non-magnetic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configuration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obtained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5"/>
          <w:position w:val="0"/>
        </w:rPr>
        <w:t>BF,</w:t>
      </w:r>
      <w:r>
        <w:rPr>
          <w:rFonts w:ascii="Chaparral Pro" w:hAnsi="Chaparral Pro" w:cs="Chaparral Pro" w:eastAsia="Chaparral Pro"/>
          <w:sz w:val="20"/>
          <w:szCs w:val="20"/>
          <w:spacing w:val="50"/>
          <w:w w:val="115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5"/>
          <w:position w:val="0"/>
        </w:rPr>
        <w:t>SW-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5"/>
          <w:position w:val="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5"/>
          <w:position w:val="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5"/>
          <w:position w:val="0"/>
        </w:rPr>
        <w:t>I,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15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  <w:position w:val="0"/>
        </w:rPr>
        <w:t>CAP(5,5).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0"/>
          <w:w w:val="113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0"/>
        </w:rPr>
        <w:t>M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35"/>
          <w:w w:val="100"/>
          <w:i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total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0"/>
        </w:rPr>
        <w:t>magnetization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63" w:lineRule="exact"/>
        <w:ind w:left="577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up</w:t>
      </w:r>
      <w:r>
        <w:rPr>
          <w:rFonts w:ascii="Adobe Fangsong Std" w:hAnsi="Adobe Fangsong Std" w:cs="Adobe Fangsong Std" w:eastAsia="Adobe Fangsong Std"/>
          <w:sz w:val="14"/>
          <w:szCs w:val="14"/>
          <w:spacing w:val="4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-</w:t>
      </w:r>
      <w:r>
        <w:rPr>
          <w:rFonts w:ascii="Times" w:hAnsi="Times" w:cs="Times" w:eastAsia="Times"/>
          <w:sz w:val="20"/>
          <w:szCs w:val="20"/>
          <w:spacing w:val="0"/>
          <w:w w:val="109"/>
          <w:i/>
          <w:position w:val="0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9"/>
          <w:position w:val="-3"/>
        </w:rPr>
        <w:t>d</w:t>
      </w:r>
      <w:r>
        <w:rPr>
          <w:rFonts w:ascii="Adobe Fangsong Std" w:hAnsi="Adobe Fangsong Std" w:cs="Adobe Fangsong Std" w:eastAsia="Adobe Fangsong Std"/>
          <w:sz w:val="14"/>
          <w:szCs w:val="14"/>
          <w:spacing w:val="-4"/>
          <w:w w:val="109"/>
          <w:position w:val="-3"/>
        </w:rPr>
        <w:t>o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9"/>
          <w:position w:val="-3"/>
        </w:rPr>
        <w:t>wn</w:t>
      </w:r>
      <w:r>
        <w:rPr>
          <w:rFonts w:ascii="Adobe Fangsong Std" w:hAnsi="Adobe Fangsong Std" w:cs="Adobe Fangsong Std" w:eastAsia="Adobe Fangsong Std"/>
          <w:sz w:val="14"/>
          <w:szCs w:val="14"/>
          <w:spacing w:val="38"/>
          <w:w w:val="109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unit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4"/>
          <w:i/>
          <w:position w:val="0"/>
        </w:rPr>
        <w:t>µ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44"/>
          <w:position w:val="-3"/>
        </w:rPr>
        <w:t>B</w:t>
      </w:r>
      <w:r>
        <w:rPr>
          <w:rFonts w:ascii="Adobe Fangsong Std" w:hAnsi="Adobe Fangsong Std" w:cs="Adobe Fangsong Std" w:eastAsia="Adobe Fangsong Std"/>
          <w:sz w:val="14"/>
          <w:szCs w:val="14"/>
          <w:spacing w:val="-22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where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13"/>
          <w:i/>
          <w:position w:val="0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13"/>
          <w:position w:val="-3"/>
        </w:rPr>
        <w:t>up(d</w:t>
      </w:r>
      <w:r>
        <w:rPr>
          <w:rFonts w:ascii="Adobe Fangsong Std" w:hAnsi="Adobe Fangsong Std" w:cs="Adobe Fangsong Std" w:eastAsia="Adobe Fangsong Std"/>
          <w:sz w:val="14"/>
          <w:szCs w:val="14"/>
          <w:spacing w:val="-4"/>
          <w:w w:val="113"/>
          <w:position w:val="-3"/>
        </w:rPr>
        <w:t>o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13"/>
          <w:position w:val="-3"/>
        </w:rPr>
        <w:t>wn)</w:t>
      </w:r>
      <w:r>
        <w:rPr>
          <w:rFonts w:ascii="Adobe Fangsong Std" w:hAnsi="Adobe Fangsong Std" w:cs="Adobe Fangsong Std" w:eastAsia="Adobe Fangsong Std"/>
          <w:sz w:val="14"/>
          <w:szCs w:val="14"/>
          <w:spacing w:val="37"/>
          <w:w w:val="113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up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(d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wn)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spins.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 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11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NumType w:start="5"/>
          <w:pgMar w:footer="792" w:header="0" w:top="1560" w:bottom="980" w:left="1620" w:right="1340"/>
          <w:footerReference w:type="default" r:id="rId10"/>
          <w:pgSz w:w="11920" w:h="16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exact"/>
        <w:ind w:left="3056" w:right="3337"/>
        <w:jc w:val="center"/>
        <w:rPr>
          <w:rFonts w:ascii="Adobe Fangsong Std" w:hAnsi="Adobe Fangsong Std" w:cs="Adobe Fangsong Std" w:eastAsia="Adobe Fangsong Std"/>
          <w:sz w:val="34"/>
          <w:szCs w:val="34"/>
        </w:rPr>
      </w:pPr>
      <w:rPr/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>List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34"/>
          <w:szCs w:val="34"/>
          <w:spacing w:val="3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>of</w:t>
      </w:r>
      <w:r>
        <w:rPr>
          <w:rFonts w:ascii="Adobe Fangsong Std" w:hAnsi="Adobe Fangsong Std" w:cs="Adobe Fangsong Std" w:eastAsia="Adobe Fangsong Std"/>
          <w:sz w:val="34"/>
          <w:szCs w:val="34"/>
          <w:spacing w:val="46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2"/>
          <w:position w:val="-3"/>
        </w:rPr>
        <w:t>Figures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9" w:right="-20"/>
        <w:jc w:val="left"/>
        <w:tabs>
          <w:tab w:pos="560" w:val="left"/>
          <w:tab w:pos="87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Sample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 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-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6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310" w:lineRule="auto"/>
        <w:ind w:left="577" w:right="64" w:firstLine="-458"/>
        <w:jc w:val="left"/>
        <w:tabs>
          <w:tab w:pos="560" w:val="left"/>
          <w:tab w:pos="87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2.2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Connectivi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Gaussian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distribution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-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7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2" w:after="0" w:line="310" w:lineRule="auto"/>
        <w:ind w:left="577" w:right="64" w:firstLine="-458"/>
        <w:jc w:val="left"/>
        <w:tabs>
          <w:tab w:pos="560" w:val="left"/>
          <w:tab w:pos="87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2.3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Connectivi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uniform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distribution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-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7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119" w:right="-20"/>
        <w:jc w:val="left"/>
        <w:tabs>
          <w:tab w:pos="56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2.4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Uniform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Connectivi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Random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240" w:lineRule="auto"/>
        <w:ind w:left="577" w:right="-20"/>
        <w:jc w:val="left"/>
        <w:tabs>
          <w:tab w:pos="87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negati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distrib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-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7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9" w:right="-20"/>
        <w:jc w:val="left"/>
        <w:tabs>
          <w:tab w:pos="560" w:val="left"/>
          <w:tab w:pos="202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3.1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Sample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gure</w:t>
      </w:r>
      <w:r>
        <w:rPr>
          <w:rFonts w:ascii="Chaparral Pro" w:hAnsi="Chaparral Pro" w:cs="Chaparral Pro" w:eastAsia="Chaparral Pro"/>
          <w:sz w:val="20"/>
          <w:szCs w:val="20"/>
          <w:spacing w:val="-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10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92" w:top="1560" w:bottom="980" w:left="1620" w:right="1320"/>
          <w:pgSz w:w="11920" w:h="16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exact"/>
        <w:ind w:left="2455" w:right="-20"/>
        <w:jc w:val="left"/>
        <w:tabs>
          <w:tab w:pos="4040" w:val="left"/>
          <w:tab w:pos="4660" w:val="left"/>
        </w:tabs>
        <w:rPr>
          <w:rFonts w:ascii="Adobe Fangsong Std" w:hAnsi="Adobe Fangsong Std" w:cs="Adobe Fangsong Std" w:eastAsia="Adobe Fangsong Std"/>
          <w:sz w:val="34"/>
          <w:szCs w:val="34"/>
        </w:rPr>
      </w:pPr>
      <w:rPr/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6"/>
          <w:position w:val="-3"/>
        </w:rPr>
        <w:t>Chapter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>1.</w:t>
      </w:r>
      <w:r>
        <w:rPr>
          <w:rFonts w:ascii="Adobe Fangsong Std" w:hAnsi="Adobe Fangsong Std" w:cs="Adobe Fangsong Std" w:eastAsia="Adobe Fangsong Std"/>
          <w:sz w:val="34"/>
          <w:szCs w:val="34"/>
          <w:spacing w:val="-78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9"/>
          <w:position w:val="-3"/>
        </w:rPr>
        <w:t>I</w:t>
      </w:r>
      <w:r>
        <w:rPr>
          <w:rFonts w:ascii="Adobe Fangsong Std" w:hAnsi="Adobe Fangsong Std" w:cs="Adobe Fangsong Std" w:eastAsia="Adobe Fangsong Std"/>
          <w:sz w:val="34"/>
          <w:szCs w:val="34"/>
          <w:spacing w:val="-11"/>
          <w:w w:val="119"/>
          <w:position w:val="-3"/>
        </w:rPr>
        <w:t>n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5"/>
          <w:position w:val="-3"/>
        </w:rPr>
        <w:t>tr</w:t>
      </w:r>
      <w:r>
        <w:rPr>
          <w:rFonts w:ascii="Adobe Fangsong Std" w:hAnsi="Adobe Fangsong Std" w:cs="Adobe Fangsong Std" w:eastAsia="Adobe Fangsong Std"/>
          <w:sz w:val="34"/>
          <w:szCs w:val="34"/>
          <w:spacing w:val="12"/>
          <w:w w:val="115"/>
          <w:position w:val="-3"/>
        </w:rPr>
        <w:t>o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2"/>
          <w:position w:val="-3"/>
        </w:rPr>
        <w:t>duction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9" w:lineRule="exact"/>
        <w:ind w:left="120" w:right="-20"/>
        <w:jc w:val="left"/>
        <w:tabs>
          <w:tab w:pos="840" w:val="left"/>
        </w:tabs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1.1</w:t>
      </w:r>
      <w:r>
        <w:rPr>
          <w:rFonts w:ascii="Adobe Fangsong Std" w:hAnsi="Adobe Fangsong Std" w:cs="Adobe Fangsong Std" w:eastAsia="Adobe Fangsong Std"/>
          <w:sz w:val="28"/>
          <w:szCs w:val="28"/>
          <w:spacing w:val="-7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Old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29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0"/>
          <w:position w:val="-3"/>
        </w:rPr>
        <w:t>I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20"/>
          <w:position w:val="-3"/>
        </w:rPr>
        <w:t>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6"/>
          <w:position w:val="-3"/>
        </w:rPr>
        <w:t>tro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0" w:lineRule="auto"/>
        <w:ind w:left="120" w:right="4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Correlated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activities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oscillations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obser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arious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areas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brain.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studies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suggest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this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mig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ey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understand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arious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brain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functions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brain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diseases,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but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detailed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hanism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activi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8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syst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5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matically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troll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completely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underst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et.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stud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ulated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understand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activit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neur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dulated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activi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8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cifi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ion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Then,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examine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role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transmission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information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additio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examine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differe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affects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ati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across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neuronal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9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3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ers.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51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ob</w:t>
      </w:r>
      <w:r>
        <w:rPr>
          <w:rFonts w:ascii="Chaparral Pro" w:hAnsi="Chaparral Pro" w:cs="Chaparral Pro" w:eastAsia="Chaparral Pro"/>
          <w:sz w:val="20"/>
          <w:szCs w:val="20"/>
          <w:spacing w:val="-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jecti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5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240" w:lineRule="auto"/>
        <w:ind w:left="51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Repr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duce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arkinson’s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Disease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animal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240" w:lineRule="auto"/>
        <w:ind w:left="51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Study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rsting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vior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thalamic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without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9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310" w:lineRule="auto"/>
        <w:ind w:left="120" w:right="4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thalam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4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cortical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arkinson’s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Disease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animal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using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statistical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wirin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diagram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51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justification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these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ob</w:t>
      </w:r>
      <w:r>
        <w:rPr>
          <w:rFonts w:ascii="Chaparral Pro" w:hAnsi="Chaparral Pro" w:cs="Chaparral Pro" w:eastAsia="Chaparral Pro"/>
          <w:sz w:val="20"/>
          <w:szCs w:val="20"/>
          <w:spacing w:val="-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jecti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im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3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orta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3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t?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310" w:lineRule="auto"/>
        <w:ind w:left="120" w:right="44" w:firstLine="46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Existing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animals’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brain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require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uman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effort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time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differe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genetic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manipulated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animals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2" w:after="0" w:line="240" w:lineRule="auto"/>
        <w:ind w:left="585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Outcomes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most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target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only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limited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2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ecies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240" w:lineRule="auto"/>
        <w:ind w:left="585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Results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those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sufficie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explain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hanisms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general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310" w:lineRule="auto"/>
        <w:ind w:left="120" w:right="44" w:firstLine="455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use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parameters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ts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from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literatures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ithout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considering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prop-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erties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individual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animal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ecies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Suggests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need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bridge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gap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ulations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5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eri-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effort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animals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2" w:after="0" w:line="310" w:lineRule="auto"/>
        <w:ind w:left="120" w:right="4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Ba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7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kground: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else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done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done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previously?’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6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uidance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reader: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should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reader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pa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teresting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ts?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strategy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use?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Summary/conclusion: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should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reader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ect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usion?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Resear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6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Question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Q1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computational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results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animal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study?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Q2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predict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functional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thala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motor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cortex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animal?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Q3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etter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un-syn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information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another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Q4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ould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require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small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ergence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another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gi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7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</w:rPr>
        <w:t>en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same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net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-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presynaptic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inputs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compare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ulation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hronized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activities.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689" w:lineRule="exact"/>
        <w:ind w:left="120" w:right="-20"/>
        <w:jc w:val="left"/>
        <w:tabs>
          <w:tab w:pos="840" w:val="left"/>
        </w:tabs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1.2</w:t>
      </w:r>
      <w:r>
        <w:rPr>
          <w:rFonts w:ascii="Adobe Fangsong Std" w:hAnsi="Adobe Fangsong Std" w:cs="Adobe Fangsong Std" w:eastAsia="Adobe Fangsong Std"/>
          <w:sz w:val="28"/>
          <w:szCs w:val="28"/>
          <w:spacing w:val="-70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ab/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New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34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  <w:position w:val="-10"/>
        </w:rPr>
        <w:t>I</w:t>
      </w:r>
      <w:r>
        <w:rPr>
          <w:rFonts w:ascii="Adobe Fangsong Std" w:hAnsi="Adobe Fangsong Std" w:cs="Adobe Fangsong Std" w:eastAsia="Adobe Fangsong Std"/>
          <w:sz w:val="28"/>
          <w:szCs w:val="28"/>
          <w:spacing w:val="-10"/>
          <w:w w:val="113"/>
          <w:position w:val="-10"/>
        </w:rPr>
        <w:t>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  <w:position w:val="-10"/>
        </w:rPr>
        <w:t>tro</w:t>
      </w:r>
      <w:r>
        <w:rPr>
          <w:rFonts w:ascii="Adobe Fangsong Std" w:hAnsi="Adobe Fangsong Std" w:cs="Adobe Fangsong Std" w:eastAsia="Adobe Fangsong Std"/>
          <w:sz w:val="28"/>
          <w:szCs w:val="28"/>
          <w:spacing w:val="49"/>
          <w:w w:val="113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  <w:position w:val="-10"/>
        </w:rPr>
        <w:t>according</w:t>
      </w:r>
      <w:r>
        <w:rPr>
          <w:rFonts w:ascii="Adobe Fangsong Std" w:hAnsi="Adobe Fangsong Std" w:cs="Adobe Fangsong Std" w:eastAsia="Adobe Fangsong Std"/>
          <w:sz w:val="28"/>
          <w:szCs w:val="28"/>
          <w:spacing w:val="-17"/>
          <w:w w:val="113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to</w:t>
      </w:r>
      <w:r>
        <w:rPr>
          <w:rFonts w:ascii="Adobe Fangsong Std" w:hAnsi="Adobe Fangsong Std" w:cs="Adobe Fangsong Std" w:eastAsia="Adobe Fangsong Std"/>
          <w:sz w:val="28"/>
          <w:szCs w:val="28"/>
          <w:spacing w:val="68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professor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46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on</w:t>
      </w:r>
      <w:r>
        <w:rPr>
          <w:rFonts w:ascii="Adobe Fangsong Std" w:hAnsi="Adobe Fangsong Std" w:cs="Adobe Fangsong Std" w:eastAsia="Adobe Fangsong Std"/>
          <w:sz w:val="28"/>
          <w:szCs w:val="28"/>
          <w:spacing w:val="54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15.05.29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0" w:lineRule="auto"/>
        <w:ind w:left="120" w:right="4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¡Re-arrange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ording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&amp;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tences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again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¿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tion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get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inspired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ma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3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uscript(?)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findings(?)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Dr.Kim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found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animal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get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bl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lost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correlation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M1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resulted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reduce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otor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output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compare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normal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function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1"/>
          <w:pgMar w:footer="792" w:header="0" w:top="1560" w:bottom="980" w:left="1320" w:right="1340"/>
          <w:footerReference w:type="default" r:id="rId11"/>
          <w:pgSz w:w="11920" w:h="16840"/>
        </w:sectPr>
      </w:pPr>
      <w:rPr/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10" w:lineRule="auto"/>
        <w:ind w:left="100" w:right="44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case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lead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que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role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information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addition,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relationship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clearly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underst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Note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Clearly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tioned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do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use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their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data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analysis.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Just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use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reference.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2" w:after="0" w:line="310" w:lineRule="auto"/>
        <w:ind w:left="100" w:right="44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talk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basic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analysis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information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hnique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onse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7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1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others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Statistics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689" w:lineRule="exact"/>
        <w:ind w:left="100" w:right="4264"/>
        <w:jc w:val="both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1.3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  </w:t>
      </w:r>
      <w:r>
        <w:rPr>
          <w:rFonts w:ascii="Adobe Fangsong Std" w:hAnsi="Adobe Fangsong Std" w:cs="Adobe Fangsong Std" w:eastAsia="Adobe Fangsong Std"/>
          <w:sz w:val="28"/>
          <w:szCs w:val="28"/>
          <w:spacing w:val="18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  <w:position w:val="-10"/>
        </w:rPr>
        <w:t>Computational</w:t>
      </w:r>
      <w:r>
        <w:rPr>
          <w:rFonts w:ascii="Adobe Fangsong Std" w:hAnsi="Adobe Fangsong Std" w:cs="Adobe Fangsong Std" w:eastAsia="Adobe Fangsong Std"/>
          <w:sz w:val="28"/>
          <w:szCs w:val="28"/>
          <w:spacing w:val="75"/>
          <w:w w:val="113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  <w:position w:val="-10"/>
        </w:rPr>
        <w:t>Neuroscience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664" w:lineRule="exact"/>
        <w:ind w:left="100" w:right="3175"/>
        <w:jc w:val="both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1.4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  </w:t>
      </w:r>
      <w:r>
        <w:rPr>
          <w:rFonts w:ascii="Adobe Fangsong Std" w:hAnsi="Adobe Fangsong Std" w:cs="Adobe Fangsong Std" w:eastAsia="Adobe Fangsong Std"/>
          <w:sz w:val="28"/>
          <w:szCs w:val="28"/>
          <w:spacing w:val="18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5"/>
          <w:position w:val="-10"/>
        </w:rPr>
        <w:t>Realistic</w:t>
      </w:r>
      <w:r>
        <w:rPr>
          <w:rFonts w:ascii="Adobe Fangsong Std" w:hAnsi="Adobe Fangsong Std" w:cs="Adobe Fangsong Std" w:eastAsia="Adobe Fangsong Std"/>
          <w:sz w:val="28"/>
          <w:szCs w:val="28"/>
          <w:spacing w:val="39"/>
          <w:w w:val="115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5"/>
          <w:position w:val="-10"/>
        </w:rPr>
        <w:t>Neural</w:t>
      </w:r>
      <w:r>
        <w:rPr>
          <w:rFonts w:ascii="Adobe Fangsong Std" w:hAnsi="Adobe Fangsong Std" w:cs="Adobe Fangsong Std" w:eastAsia="Adobe Fangsong Std"/>
          <w:sz w:val="28"/>
          <w:szCs w:val="28"/>
          <w:spacing w:val="18"/>
          <w:w w:val="115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5"/>
          <w:position w:val="-10"/>
        </w:rPr>
        <w:t>Ne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15"/>
          <w:position w:val="-10"/>
        </w:rPr>
        <w:t>t</w:t>
      </w:r>
      <w:r>
        <w:rPr>
          <w:rFonts w:ascii="Adobe Fangsong Std" w:hAnsi="Adobe Fangsong Std" w:cs="Adobe Fangsong Std" w:eastAsia="Adobe Fangsong Std"/>
          <w:sz w:val="28"/>
          <w:szCs w:val="28"/>
          <w:spacing w:val="-10"/>
          <w:w w:val="115"/>
          <w:position w:val="-10"/>
        </w:rPr>
        <w:t>w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5"/>
          <w:position w:val="-10"/>
        </w:rPr>
        <w:t>ork</w:t>
      </w:r>
      <w:r>
        <w:rPr>
          <w:rFonts w:ascii="Adobe Fangsong Std" w:hAnsi="Adobe Fangsong Std" w:cs="Adobe Fangsong Std" w:eastAsia="Adobe Fangsong Std"/>
          <w:sz w:val="28"/>
          <w:szCs w:val="28"/>
          <w:spacing w:val="20"/>
          <w:w w:val="115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2"/>
          <w:position w:val="-10"/>
        </w:rPr>
        <w:t>s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4"/>
          <w:position w:val="-10"/>
        </w:rPr>
        <w:t>i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14"/>
          <w:position w:val="-10"/>
        </w:rPr>
        <w:t>m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4"/>
          <w:position w:val="-10"/>
        </w:rPr>
        <w:t>ulation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664" w:lineRule="exact"/>
        <w:ind w:left="100" w:right="4801"/>
        <w:jc w:val="both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1.5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  </w:t>
      </w:r>
      <w:r>
        <w:rPr>
          <w:rFonts w:ascii="Adobe Fangsong Std" w:hAnsi="Adobe Fangsong Std" w:cs="Adobe Fangsong Std" w:eastAsia="Adobe Fangsong Std"/>
          <w:sz w:val="28"/>
          <w:szCs w:val="28"/>
          <w:spacing w:val="18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The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30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9"/>
          <w:position w:val="-10"/>
        </w:rPr>
        <w:t>NEU</w:t>
      </w:r>
      <w:r>
        <w:rPr>
          <w:rFonts w:ascii="Adobe Fangsong Std" w:hAnsi="Adobe Fangsong Std" w:cs="Adobe Fangsong Std" w:eastAsia="Adobe Fangsong Std"/>
          <w:sz w:val="28"/>
          <w:szCs w:val="28"/>
          <w:spacing w:val="-10"/>
          <w:w w:val="129"/>
          <w:position w:val="-10"/>
        </w:rPr>
        <w:t>R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9"/>
          <w:position w:val="-10"/>
        </w:rPr>
        <w:t>ON</w:t>
      </w:r>
      <w:r>
        <w:rPr>
          <w:rFonts w:ascii="Adobe Fangsong Std" w:hAnsi="Adobe Fangsong Std" w:cs="Adobe Fangsong Std" w:eastAsia="Adobe Fangsong Std"/>
          <w:sz w:val="28"/>
          <w:szCs w:val="28"/>
          <w:spacing w:val="11"/>
          <w:w w:val="129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1"/>
          <w:position w:val="-10"/>
        </w:rPr>
        <w:t>si</w:t>
      </w:r>
      <w:r>
        <w:rPr>
          <w:rFonts w:ascii="Adobe Fangsong Std" w:hAnsi="Adobe Fangsong Std" w:cs="Adobe Fangsong Std" w:eastAsia="Adobe Fangsong Std"/>
          <w:sz w:val="28"/>
          <w:szCs w:val="28"/>
          <w:spacing w:val="-8"/>
          <w:w w:val="111"/>
          <w:position w:val="-10"/>
        </w:rPr>
        <w:t>m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4"/>
          <w:position w:val="-10"/>
        </w:rPr>
        <w:t>ulator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664" w:lineRule="exact"/>
        <w:ind w:left="100" w:right="3641"/>
        <w:jc w:val="both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1.6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  </w:t>
      </w:r>
      <w:r>
        <w:rPr>
          <w:rFonts w:ascii="Adobe Fangsong Std" w:hAnsi="Adobe Fangsong Std" w:cs="Adobe Fangsong Std" w:eastAsia="Adobe Fangsong Std"/>
          <w:sz w:val="28"/>
          <w:szCs w:val="28"/>
          <w:spacing w:val="18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The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30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9"/>
          <w:position w:val="-10"/>
        </w:rPr>
        <w:t>Correlated</w:t>
      </w:r>
      <w:r>
        <w:rPr>
          <w:rFonts w:ascii="Adobe Fangsong Std" w:hAnsi="Adobe Fangsong Std" w:cs="Adobe Fangsong Std" w:eastAsia="Adobe Fangsong Std"/>
          <w:sz w:val="28"/>
          <w:szCs w:val="28"/>
          <w:spacing w:val="-37"/>
          <w:w w:val="119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9"/>
          <w:position w:val="-10"/>
        </w:rPr>
        <w:t>Neural</w:t>
      </w:r>
      <w:r>
        <w:rPr>
          <w:rFonts w:ascii="Adobe Fangsong Std" w:hAnsi="Adobe Fangsong Std" w:cs="Adobe Fangsong Std" w:eastAsia="Adobe Fangsong Std"/>
          <w:sz w:val="28"/>
          <w:szCs w:val="28"/>
          <w:spacing w:val="-18"/>
          <w:w w:val="119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9"/>
          <w:position w:val="-10"/>
        </w:rPr>
        <w:t>Activities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664" w:lineRule="exact"/>
        <w:ind w:left="100" w:right="5460"/>
        <w:jc w:val="both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1.7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  </w:t>
      </w:r>
      <w:r>
        <w:rPr>
          <w:rFonts w:ascii="Adobe Fangsong Std" w:hAnsi="Adobe Fangsong Std" w:cs="Adobe Fangsong Std" w:eastAsia="Adobe Fangsong Std"/>
          <w:sz w:val="28"/>
          <w:szCs w:val="28"/>
          <w:spacing w:val="18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The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30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9"/>
          <w:position w:val="-10"/>
        </w:rPr>
        <w:t>syn</w:t>
      </w:r>
      <w:r>
        <w:rPr>
          <w:rFonts w:ascii="Adobe Fangsong Std" w:hAnsi="Adobe Fangsong Std" w:cs="Adobe Fangsong Std" w:eastAsia="Adobe Fangsong Std"/>
          <w:sz w:val="28"/>
          <w:szCs w:val="28"/>
          <w:spacing w:val="-8"/>
          <w:w w:val="109"/>
          <w:position w:val="-10"/>
        </w:rPr>
        <w:t>c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  <w:position w:val="-10"/>
        </w:rPr>
        <w:t>hronization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664" w:lineRule="exact"/>
        <w:ind w:left="100" w:right="5553"/>
        <w:jc w:val="both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1.8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   </w:t>
      </w:r>
      <w:r>
        <w:rPr>
          <w:rFonts w:ascii="Adobe Fangsong Std" w:hAnsi="Adobe Fangsong Std" w:cs="Adobe Fangsong Std" w:eastAsia="Adobe Fangsong Std"/>
          <w:sz w:val="28"/>
          <w:szCs w:val="28"/>
          <w:spacing w:val="18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31"/>
          <w:position w:val="-10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5"/>
          <w:position w:val="-10"/>
        </w:rPr>
        <w:t>arkinson’s</w:t>
      </w:r>
      <w:r>
        <w:rPr>
          <w:rFonts w:ascii="Adobe Fangsong Std" w:hAnsi="Adobe Fangsong Std" w:cs="Adobe Fangsong Std" w:eastAsia="Adobe Fangsong Std"/>
          <w:sz w:val="28"/>
          <w:szCs w:val="28"/>
          <w:spacing w:val="31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1"/>
          <w:position w:val="-10"/>
        </w:rPr>
        <w:t>Disease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792" w:top="1560" w:bottom="980" w:left="1340" w:right="1340"/>
          <w:pgSz w:w="11920" w:h="16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exact"/>
        <w:ind w:left="2343" w:right="2344"/>
        <w:jc w:val="center"/>
        <w:tabs>
          <w:tab w:pos="3940" w:val="left"/>
          <w:tab w:pos="4560" w:val="left"/>
        </w:tabs>
        <w:rPr>
          <w:rFonts w:ascii="Adobe Fangsong Std" w:hAnsi="Adobe Fangsong Std" w:cs="Adobe Fangsong Std" w:eastAsia="Adobe Fangsong Std"/>
          <w:sz w:val="34"/>
          <w:szCs w:val="34"/>
        </w:rPr>
      </w:pPr>
      <w:rPr/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6"/>
          <w:position w:val="-3"/>
        </w:rPr>
        <w:t>Chapter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>2.</w:t>
      </w:r>
      <w:r>
        <w:rPr>
          <w:rFonts w:ascii="Adobe Fangsong Std" w:hAnsi="Adobe Fangsong Std" w:cs="Adobe Fangsong Std" w:eastAsia="Adobe Fangsong Std"/>
          <w:sz w:val="34"/>
          <w:szCs w:val="34"/>
          <w:spacing w:val="-78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3"/>
          <w:position w:val="-3"/>
        </w:rPr>
        <w:t>Meth</w:t>
      </w:r>
      <w:r>
        <w:rPr>
          <w:rFonts w:ascii="Adobe Fangsong Std" w:hAnsi="Adobe Fangsong Std" w:cs="Adobe Fangsong Std" w:eastAsia="Adobe Fangsong Std"/>
          <w:sz w:val="34"/>
          <w:szCs w:val="34"/>
          <w:spacing w:val="11"/>
          <w:w w:val="113"/>
          <w:position w:val="-3"/>
        </w:rPr>
        <w:t>o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8"/>
          <w:position w:val="-3"/>
        </w:rPr>
        <w:t>dology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99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tro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meth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dology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ers,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neurons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WT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2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&amp;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Order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meth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1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dology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240" w:lineRule="auto"/>
        <w:ind w:left="10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Single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tabs>
          <w:tab w:pos="820" w:val="left"/>
        </w:tabs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2.1</w:t>
      </w:r>
      <w:r>
        <w:rPr>
          <w:rFonts w:ascii="Adobe Fangsong Std" w:hAnsi="Adobe Fangsong Std" w:cs="Adobe Fangsong Std" w:eastAsia="Adobe Fangsong Std"/>
          <w:sz w:val="28"/>
          <w:szCs w:val="28"/>
          <w:spacing w:val="-7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Prof</w:t>
      </w:r>
      <w:r>
        <w:rPr>
          <w:rFonts w:ascii="Adobe Fangsong Std" w:hAnsi="Adobe Fangsong Std" w:cs="Adobe Fangsong Std" w:eastAsia="Adobe Fangsong Std"/>
          <w:sz w:val="28"/>
          <w:szCs w:val="28"/>
          <w:spacing w:val="35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53"/>
        </w:rPr>
        <w:t>’s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5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25"/>
          <w:w w:val="5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9"/>
        </w:rPr>
        <w:t>suggestion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0" w:lineRule="auto"/>
        <w:ind w:left="100" w:right="6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General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Note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If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fix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some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alue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–¿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explain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enough.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due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time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limit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cannot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run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more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1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ulation.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559" w:lineRule="exact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2.1.1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Single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8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12"/>
          <w:position w:val="-8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8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491" w:lineRule="exact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7"/>
        </w:rPr>
        <w:t>2.1.2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7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7"/>
        </w:rPr>
        <w:t>Ne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2"/>
          <w:position w:val="-7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2"/>
          <w:position w:val="-7"/>
        </w:rPr>
        <w:t>w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7"/>
        </w:rPr>
        <w:t>ork</w:t>
      </w:r>
      <w:r>
        <w:rPr>
          <w:rFonts w:ascii="Adobe Fangsong Std" w:hAnsi="Adobe Fangsong Std" w:cs="Adobe Fangsong Std" w:eastAsia="Adobe Fangsong Std"/>
          <w:sz w:val="24"/>
          <w:szCs w:val="24"/>
          <w:spacing w:val="16"/>
          <w:w w:val="112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7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12"/>
          <w:position w:val="-7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7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491" w:lineRule="exact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7"/>
        </w:rPr>
        <w:t>2.1.3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7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7"/>
        </w:rPr>
        <w:t>Connectivi</w:t>
      </w:r>
      <w:r>
        <w:rPr>
          <w:rFonts w:ascii="Adobe Fangsong Std" w:hAnsi="Adobe Fangsong Std" w:cs="Adobe Fangsong Std" w:eastAsia="Adobe Fangsong Std"/>
          <w:sz w:val="24"/>
          <w:szCs w:val="24"/>
          <w:spacing w:val="-6"/>
          <w:w w:val="114"/>
          <w:position w:val="-7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7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00" w:right="6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Include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lateral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-¿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cause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lot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time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building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up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system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2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7"/>
        </w:rPr>
        <w:t>/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2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generate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tail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(Just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clearly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enough)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just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</w:rPr>
        <w:t>sh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99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one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sample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erage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sample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53" w:right="255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................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1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analysis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(the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analysis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going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wn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Result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part)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................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2.1.4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</w:rPr>
        <w:t>Activi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8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1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itself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4"/>
        </w:rPr>
        <w:t>(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osc</w:t>
      </w:r>
      <w:r>
        <w:rPr>
          <w:rFonts w:ascii="Adobe Fangsong Std" w:hAnsi="Adobe Fangsong Std" w:cs="Adobe Fangsong Std" w:eastAsia="Adobe Fangsong Std"/>
          <w:sz w:val="24"/>
          <w:szCs w:val="24"/>
          <w:spacing w:val="3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58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not</w:t>
      </w:r>
      <w:r>
        <w:rPr>
          <w:rFonts w:ascii="Adobe Fangsong Std" w:hAnsi="Adobe Fangsong Std" w:cs="Adobe Fangsong Std" w:eastAsia="Adobe Fangsong Std"/>
          <w:sz w:val="24"/>
          <w:szCs w:val="24"/>
          <w:spacing w:val="6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osc)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0" w:after="0" w:line="435" w:lineRule="exact"/>
        <w:ind w:left="100" w:right="-20"/>
        <w:jc w:val="left"/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-</w:t>
      </w:r>
      <w:r>
        <w:rPr>
          <w:rFonts w:ascii="Adobe Fangsong Std" w:hAnsi="Adobe Fangsong Std" w:cs="Adobe Fangsong Std" w:eastAsia="Adobe Fangsong Std"/>
          <w:sz w:val="20"/>
          <w:szCs w:val="20"/>
          <w:spacing w:val="34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4"/>
          <w:position w:val="-6"/>
        </w:rPr>
        <w:t>Definition</w:t>
      </w:r>
      <w:r>
        <w:rPr>
          <w:rFonts w:ascii="Adobe Fangsong Std" w:hAnsi="Adobe Fangsong Std" w:cs="Adobe Fangsong Std" w:eastAsia="Adobe Fangsong Std"/>
          <w:sz w:val="20"/>
          <w:szCs w:val="20"/>
          <w:spacing w:val="13"/>
          <w:w w:val="114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29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1"/>
          <w:position w:val="-6"/>
        </w:rPr>
        <w:t>Efficacy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0"/>
        </w:rPr>
      </w:r>
    </w:p>
    <w:p>
      <w:pPr>
        <w:spacing w:before="0" w:after="0" w:line="440" w:lineRule="exact"/>
        <w:ind w:left="100" w:right="-20"/>
        <w:jc w:val="left"/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-</w:t>
      </w:r>
      <w:r>
        <w:rPr>
          <w:rFonts w:ascii="Adobe Fangsong Std" w:hAnsi="Adobe Fangsong Std" w:cs="Adobe Fangsong Std" w:eastAsia="Adobe Fangsong Std"/>
          <w:sz w:val="20"/>
          <w:szCs w:val="20"/>
          <w:spacing w:val="34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1"/>
          <w:position w:val="-6"/>
        </w:rPr>
        <w:t>Res</w:t>
      </w:r>
      <w:r>
        <w:rPr>
          <w:rFonts w:ascii="Adobe Fangsong Std" w:hAnsi="Adobe Fangsong Std" w:cs="Adobe Fangsong Std" w:eastAsia="Adobe Fangsong Std"/>
          <w:sz w:val="20"/>
          <w:szCs w:val="20"/>
          <w:spacing w:val="8"/>
          <w:w w:val="111"/>
          <w:position w:val="-6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1"/>
          <w:position w:val="-6"/>
        </w:rPr>
        <w:t>onse</w:t>
      </w:r>
      <w:r>
        <w:rPr>
          <w:rFonts w:ascii="Adobe Fangsong Std" w:hAnsi="Adobe Fangsong Std" w:cs="Adobe Fangsong Std" w:eastAsia="Adobe Fangsong Std"/>
          <w:sz w:val="20"/>
          <w:szCs w:val="20"/>
          <w:spacing w:val="15"/>
          <w:w w:val="111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19"/>
          <w:w w:val="135"/>
          <w:position w:val="-6"/>
        </w:rPr>
        <w:t>F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2"/>
          <w:position w:val="-6"/>
        </w:rPr>
        <w:t>unction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0"/>
        </w:rPr>
      </w:r>
    </w:p>
    <w:p>
      <w:pPr>
        <w:spacing w:before="0" w:after="0" w:line="440" w:lineRule="exact"/>
        <w:ind w:left="100" w:right="-20"/>
        <w:jc w:val="left"/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-</w:t>
      </w:r>
      <w:r>
        <w:rPr>
          <w:rFonts w:ascii="Adobe Fangsong Std" w:hAnsi="Adobe Fangsong Std" w:cs="Adobe Fangsong Std" w:eastAsia="Adobe Fangsong Std"/>
          <w:sz w:val="20"/>
          <w:szCs w:val="20"/>
          <w:spacing w:val="34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W</w:t>
      </w:r>
      <w:r>
        <w:rPr>
          <w:rFonts w:ascii="Adobe Fangsong Std" w:hAnsi="Adobe Fangsong Std" w:cs="Adobe Fangsong Std" w:eastAsia="Adobe Fangsong Std"/>
          <w:sz w:val="20"/>
          <w:szCs w:val="20"/>
          <w:spacing w:val="-6"/>
          <w:w w:val="100"/>
          <w:position w:val="-6"/>
        </w:rPr>
        <w:t>h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y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3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are</w:t>
      </w:r>
      <w:r>
        <w:rPr>
          <w:rFonts w:ascii="Adobe Fangsong Std" w:hAnsi="Adobe Fangsong Std" w:cs="Adobe Fangsong Std" w:eastAsia="Adobe Fangsong Std"/>
          <w:sz w:val="20"/>
          <w:szCs w:val="20"/>
          <w:spacing w:val="48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6"/>
          <w:w w:val="100"/>
          <w:position w:val="-6"/>
        </w:rPr>
        <w:t>y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ou</w:t>
      </w:r>
      <w:r>
        <w:rPr>
          <w:rFonts w:ascii="Adobe Fangsong Std" w:hAnsi="Adobe Fangsong Std" w:cs="Adobe Fangsong Std" w:eastAsia="Adobe Fangsong Std"/>
          <w:sz w:val="20"/>
          <w:szCs w:val="20"/>
          <w:spacing w:val="54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5"/>
          <w:position w:val="-6"/>
        </w:rPr>
        <w:t>trying</w:t>
      </w:r>
      <w:r>
        <w:rPr>
          <w:rFonts w:ascii="Adobe Fangsong Std" w:hAnsi="Adobe Fangsong Std" w:cs="Adobe Fangsong Std" w:eastAsia="Adobe Fangsong Std"/>
          <w:sz w:val="20"/>
          <w:szCs w:val="20"/>
          <w:spacing w:val="13"/>
          <w:w w:val="115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the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4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osc</w:t>
      </w:r>
      <w:r>
        <w:rPr>
          <w:rFonts w:ascii="Adobe Fangsong Std" w:hAnsi="Adobe Fangsong Std" w:cs="Adobe Fangsong Std" w:eastAsia="Adobe Fangsong Std"/>
          <w:sz w:val="20"/>
          <w:szCs w:val="20"/>
          <w:spacing w:val="33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3"/>
          <w:position w:val="-6"/>
        </w:rPr>
        <w:t>input</w:t>
      </w:r>
      <w:r>
        <w:rPr>
          <w:rFonts w:ascii="Adobe Fangsong Std" w:hAnsi="Adobe Fangsong Std" w:cs="Adobe Fangsong Std" w:eastAsia="Adobe Fangsong Std"/>
          <w:sz w:val="20"/>
          <w:szCs w:val="20"/>
          <w:spacing w:val="23"/>
          <w:w w:val="113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3"/>
          <w:position w:val="-6"/>
        </w:rPr>
        <w:t>(</w:t>
      </w:r>
      <w:r>
        <w:rPr>
          <w:rFonts w:ascii="Adobe Fangsong Std" w:hAnsi="Adobe Fangsong Std" w:cs="Adobe Fangsong Std" w:eastAsia="Adobe Fangsong Std"/>
          <w:sz w:val="20"/>
          <w:szCs w:val="20"/>
          <w:spacing w:val="-7"/>
          <w:w w:val="113"/>
          <w:position w:val="-6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3"/>
          <w:position w:val="-6"/>
        </w:rPr>
        <w:t>hange</w:t>
      </w:r>
      <w:r>
        <w:rPr>
          <w:rFonts w:ascii="Adobe Fangsong Std" w:hAnsi="Adobe Fangsong Std" w:cs="Adobe Fangsong Std" w:eastAsia="Adobe Fangsong Std"/>
          <w:sz w:val="20"/>
          <w:szCs w:val="20"/>
          <w:spacing w:val="-3"/>
          <w:w w:val="113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3"/>
          <w:position w:val="-6"/>
        </w:rPr>
        <w:t>parameters)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00" w:right="6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”reason”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ery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thing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do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ected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output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iffe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oscillation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output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osc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il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559" w:lineRule="exact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2.1.5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8"/>
        </w:rPr>
        <w:t>Distribution</w:t>
      </w:r>
      <w:r>
        <w:rPr>
          <w:rFonts w:ascii="Adobe Fangsong Std" w:hAnsi="Adobe Fangsong Std" w:cs="Adobe Fangsong Std" w:eastAsia="Adobe Fangsong Std"/>
          <w:sz w:val="24"/>
          <w:szCs w:val="24"/>
          <w:spacing w:val="15"/>
          <w:w w:val="114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8"/>
        </w:rPr>
        <w:t>Mosaics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4" w:right="4078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(JS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ork,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unpublished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data,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don’t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tion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detail)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2.1.6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</w:rPr>
        <w:t>Activi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8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8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1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-</w:t>
      </w:r>
      <w:r>
        <w:rPr>
          <w:rFonts w:ascii="Adobe Fangsong Std" w:hAnsi="Adobe Fangsong Std" w:cs="Adobe Fangsong Std" w:eastAsia="Adobe Fangsong Std"/>
          <w:sz w:val="24"/>
          <w:szCs w:val="24"/>
          <w:spacing w:val="37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M1</w:t>
      </w:r>
      <w:r>
        <w:rPr>
          <w:rFonts w:ascii="Adobe Fangsong Std" w:hAnsi="Adobe Fangsong Std" w:cs="Adobe Fangsong Std" w:eastAsia="Adobe Fangsong Std"/>
          <w:sz w:val="24"/>
          <w:szCs w:val="24"/>
          <w:spacing w:val="48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58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</w:rPr>
        <w:t>connection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0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29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10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2"/>
        </w:rPr>
        <w:t>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0" w:after="0" w:line="435" w:lineRule="exact"/>
        <w:ind w:left="100" w:right="-20"/>
        <w:jc w:val="left"/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-</w:t>
      </w:r>
      <w:r>
        <w:rPr>
          <w:rFonts w:ascii="Adobe Fangsong Std" w:hAnsi="Adobe Fangsong Std" w:cs="Adobe Fangsong Std" w:eastAsia="Adobe Fangsong Std"/>
          <w:sz w:val="20"/>
          <w:szCs w:val="20"/>
          <w:spacing w:val="34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H</w:t>
      </w:r>
      <w:r>
        <w:rPr>
          <w:rFonts w:ascii="Adobe Fangsong Std" w:hAnsi="Adobe Fangsong Std" w:cs="Adobe Fangsong Std" w:eastAsia="Adobe Fangsong Std"/>
          <w:sz w:val="20"/>
          <w:szCs w:val="20"/>
          <w:spacing w:val="-6"/>
          <w:w w:val="100"/>
          <w:position w:val="-6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w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17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to</w:t>
      </w:r>
      <w:r>
        <w:rPr>
          <w:rFonts w:ascii="Adobe Fangsong Std" w:hAnsi="Adobe Fangsong Std" w:cs="Adobe Fangsong Std" w:eastAsia="Adobe Fangsong Std"/>
          <w:sz w:val="20"/>
          <w:szCs w:val="20"/>
          <w:spacing w:val="46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ma</w:t>
      </w:r>
      <w:r>
        <w:rPr>
          <w:rFonts w:ascii="Adobe Fangsong Std" w:hAnsi="Adobe Fangsong Std" w:cs="Adobe Fangsong Std" w:eastAsia="Adobe Fangsong Std"/>
          <w:sz w:val="20"/>
          <w:szCs w:val="20"/>
          <w:spacing w:val="-6"/>
          <w:w w:val="100"/>
          <w:position w:val="-6"/>
        </w:rPr>
        <w:t>k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e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15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0"/>
          <w:position w:val="-6"/>
        </w:rPr>
        <w:t>co</w:t>
      </w:r>
      <w:r>
        <w:rPr>
          <w:rFonts w:ascii="Adobe Fangsong Std" w:hAnsi="Adobe Fangsong Std" w:cs="Adobe Fangsong Std" w:eastAsia="Adobe Fangsong Std"/>
          <w:sz w:val="20"/>
          <w:szCs w:val="20"/>
          <w:spacing w:val="-7"/>
          <w:w w:val="110"/>
          <w:position w:val="-6"/>
        </w:rPr>
        <w:t>n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0"/>
          <w:position w:val="-6"/>
        </w:rPr>
        <w:t>tour</w:t>
      </w:r>
      <w:r>
        <w:rPr>
          <w:rFonts w:ascii="Adobe Fangsong Std" w:hAnsi="Adobe Fangsong Std" w:cs="Adobe Fangsong Std" w:eastAsia="Adobe Fangsong Std"/>
          <w:sz w:val="20"/>
          <w:szCs w:val="20"/>
          <w:spacing w:val="21"/>
          <w:w w:val="11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line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45"/>
          <w:position w:val="-6"/>
        </w:rPr>
        <w:t>,</w:t>
      </w:r>
      <w:r>
        <w:rPr>
          <w:rFonts w:ascii="Adobe Fangsong Std" w:hAnsi="Adobe Fangsong Std" w:cs="Adobe Fangsong Std" w:eastAsia="Adobe Fangsong Std"/>
          <w:sz w:val="20"/>
          <w:szCs w:val="20"/>
          <w:spacing w:val="-4"/>
          <w:w w:val="145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the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4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0"/>
          <w:position w:val="-6"/>
        </w:rPr>
        <w:t>meaning</w:t>
      </w:r>
      <w:r>
        <w:rPr>
          <w:rFonts w:ascii="Adobe Fangsong Std" w:hAnsi="Adobe Fangsong Std" w:cs="Adobe Fangsong Std" w:eastAsia="Adobe Fangsong Std"/>
          <w:sz w:val="20"/>
          <w:szCs w:val="20"/>
          <w:spacing w:val="15"/>
          <w:w w:val="11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3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4"/>
          <w:position w:val="-6"/>
        </w:rPr>
        <w:t>co</w:t>
      </w:r>
      <w:r>
        <w:rPr>
          <w:rFonts w:ascii="Adobe Fangsong Std" w:hAnsi="Adobe Fangsong Std" w:cs="Adobe Fangsong Std" w:eastAsia="Adobe Fangsong Std"/>
          <w:sz w:val="20"/>
          <w:szCs w:val="20"/>
          <w:spacing w:val="-7"/>
          <w:w w:val="114"/>
          <w:position w:val="-6"/>
        </w:rPr>
        <w:t>n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4"/>
          <w:position w:val="-6"/>
        </w:rPr>
        <w:t>tour</w:t>
      </w:r>
      <w:r>
        <w:rPr>
          <w:rFonts w:ascii="Adobe Fangsong Std" w:hAnsi="Adobe Fangsong Std" w:cs="Adobe Fangsong Std" w:eastAsia="Adobe Fangsong Std"/>
          <w:sz w:val="20"/>
          <w:szCs w:val="20"/>
          <w:spacing w:val="-8"/>
          <w:w w:val="114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4"/>
          <w:position w:val="-6"/>
        </w:rPr>
        <w:t>plot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0"/>
        </w:rPr>
      </w:r>
    </w:p>
    <w:p>
      <w:pPr>
        <w:spacing w:before="0" w:after="0" w:line="440" w:lineRule="exact"/>
        <w:ind w:left="100" w:right="-20"/>
        <w:jc w:val="left"/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-</w:t>
      </w:r>
      <w:r>
        <w:rPr>
          <w:rFonts w:ascii="Adobe Fangsong Std" w:hAnsi="Adobe Fangsong Std" w:cs="Adobe Fangsong Std" w:eastAsia="Adobe Fangsong Std"/>
          <w:sz w:val="20"/>
          <w:szCs w:val="20"/>
          <w:spacing w:val="34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W</w:t>
      </w:r>
      <w:r>
        <w:rPr>
          <w:rFonts w:ascii="Adobe Fangsong Std" w:hAnsi="Adobe Fangsong Std" w:cs="Adobe Fangsong Std" w:eastAsia="Adobe Fangsong Std"/>
          <w:sz w:val="20"/>
          <w:szCs w:val="20"/>
          <w:spacing w:val="-6"/>
          <w:w w:val="100"/>
          <w:position w:val="-6"/>
        </w:rPr>
        <w:t>h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y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3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act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3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when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8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6"/>
          <w:w w:val="108"/>
          <w:position w:val="-6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8"/>
          <w:position w:val="-6"/>
        </w:rPr>
        <w:t>hanging</w:t>
      </w:r>
      <w:r>
        <w:rPr>
          <w:rFonts w:ascii="Adobe Fangsong Std" w:hAnsi="Adobe Fangsong Std" w:cs="Adobe Fangsong Std" w:eastAsia="Adobe Fangsong Std"/>
          <w:sz w:val="20"/>
          <w:szCs w:val="20"/>
          <w:spacing w:val="23"/>
          <w:w w:val="108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osc</w:t>
      </w:r>
      <w:r>
        <w:rPr>
          <w:rFonts w:ascii="Adobe Fangsong Std" w:hAnsi="Adobe Fangsong Std" w:cs="Adobe Fangsong Std" w:eastAsia="Adobe Fangsong Std"/>
          <w:sz w:val="20"/>
          <w:szCs w:val="20"/>
          <w:spacing w:val="32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35"/>
          <w:position w:val="-6"/>
        </w:rPr>
        <w:t>F</w:t>
      </w:r>
      <w:r>
        <w:rPr>
          <w:rFonts w:ascii="Adobe Fangsong Std" w:hAnsi="Adobe Fangsong Std" w:cs="Adobe Fangsong Std" w:eastAsia="Adobe Fangsong Std"/>
          <w:sz w:val="20"/>
          <w:szCs w:val="20"/>
          <w:spacing w:val="1"/>
          <w:w w:val="135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and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1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6"/>
        </w:rPr>
        <w:t>osc</w:t>
      </w:r>
      <w:r>
        <w:rPr>
          <w:rFonts w:ascii="Adobe Fangsong Std" w:hAnsi="Adobe Fangsong Std" w:cs="Adobe Fangsong Std" w:eastAsia="Adobe Fangsong Std"/>
          <w:sz w:val="20"/>
          <w:szCs w:val="20"/>
          <w:spacing w:val="32"/>
          <w:w w:val="100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9"/>
          <w:position w:val="-6"/>
        </w:rPr>
        <w:t>Amp</w:t>
      </w:r>
      <w:r>
        <w:rPr>
          <w:rFonts w:ascii="Adobe Fangsong Std" w:hAnsi="Adobe Fangsong Std" w:cs="Adobe Fangsong Std" w:eastAsia="Adobe Fangsong Std"/>
          <w:sz w:val="20"/>
          <w:szCs w:val="20"/>
          <w:spacing w:val="10"/>
          <w:w w:val="119"/>
          <w:position w:val="-6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6"/>
          <w:w w:val="107"/>
          <w:position w:val="-6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8"/>
          <w:position w:val="-6"/>
        </w:rPr>
        <w:t>hange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00" w:right="65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do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ect,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trying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this.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meaning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these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result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biological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system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792" w:top="1560" w:bottom="980" w:left="1340" w:right="1320"/>
          <w:pgSz w:w="11920" w:h="16840"/>
        </w:sectPr>
      </w:pPr>
      <w:rPr/>
    </w:p>
    <w:p>
      <w:pPr>
        <w:spacing w:before="0" w:after="0" w:line="356" w:lineRule="exact"/>
        <w:ind w:left="100" w:right="-20"/>
        <w:jc w:val="left"/>
        <w:tabs>
          <w:tab w:pos="820" w:val="left"/>
        </w:tabs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4"/>
        </w:rPr>
        <w:t>2.2</w:t>
      </w:r>
      <w:r>
        <w:rPr>
          <w:rFonts w:ascii="Adobe Fangsong Std" w:hAnsi="Adobe Fangsong Std" w:cs="Adobe Fangsong Std" w:eastAsia="Adobe Fangsong Std"/>
          <w:sz w:val="28"/>
          <w:szCs w:val="28"/>
          <w:spacing w:val="-7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4"/>
        </w:rPr>
        <w:tab/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  <w:position w:val="-4"/>
        </w:rPr>
        <w:t>Single</w:t>
      </w:r>
      <w:r>
        <w:rPr>
          <w:rFonts w:ascii="Adobe Fangsong Std" w:hAnsi="Adobe Fangsong Std" w:cs="Adobe Fangsong Std" w:eastAsia="Adobe Fangsong Std"/>
          <w:sz w:val="28"/>
          <w:szCs w:val="28"/>
          <w:spacing w:val="20"/>
          <w:w w:val="113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4"/>
        </w:rPr>
        <w:t>Cell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44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5"/>
          <w:position w:val="-4"/>
        </w:rPr>
        <w:t>M</w:t>
      </w:r>
      <w:r>
        <w:rPr>
          <w:rFonts w:ascii="Adobe Fangsong Std" w:hAnsi="Adobe Fangsong Std" w:cs="Adobe Fangsong Std" w:eastAsia="Adobe Fangsong Std"/>
          <w:sz w:val="28"/>
          <w:szCs w:val="28"/>
          <w:spacing w:val="9"/>
          <w:w w:val="115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1"/>
          <w:position w:val="-4"/>
        </w:rPr>
        <w:t>del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0" w:lineRule="atLeast"/>
        <w:ind w:left="100" w:right="4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single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this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based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4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dgkin-Huxley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del,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conductance-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based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single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addition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13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3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synaptic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[1,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2,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3].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differe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tial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equations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wn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99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wing.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9" w:after="0" w:line="168" w:lineRule="exact"/>
        <w:ind w:left="1539" w:right="-20"/>
        <w:jc w:val="left"/>
        <w:rPr>
          <w:rFonts w:ascii="Times" w:hAnsi="Times" w:cs="Times" w:eastAsia="Times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06"/>
          <w:i/>
          <w:position w:val="-2"/>
        </w:rPr>
        <w:t>dv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0" w:after="0" w:line="307" w:lineRule="exact"/>
        <w:ind w:left="135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143.945007pt;margin-top:3.364983pt;width:10.372pt;height:.1pt;mso-position-horizontal-relative:page;mso-position-vertical-relative:paragraph;z-index:-2365" coordorigin="2879,67" coordsize="207,2">
            <v:shape style="position:absolute;left:2879;top:67;width:207;height:2" coordorigin="2879,67" coordsize="207,0" path="m2879,67l3086,67e" filled="f" stroked="t" strokeweight=".398pt" strokecolor="#000000">
              <v:path arrowok="t"/>
            </v:shape>
          </v:group>
          <w10:wrap type="none"/>
        </w:pic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C</w:t>
      </w:r>
      <w:r>
        <w:rPr>
          <w:rFonts w:ascii="Times" w:hAnsi="Times" w:cs="Times" w:eastAsia="Times"/>
          <w:sz w:val="20"/>
          <w:szCs w:val="20"/>
          <w:spacing w:val="12"/>
          <w:w w:val="100"/>
          <w:i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1"/>
        </w:rPr>
        <w:t>dt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14"/>
          <w:w w:val="100"/>
          <w:i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13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-21"/>
          <w:w w:val="147"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4"/>
          <w:i/>
          <w:position w:val="13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38"/>
          <w:position w:val="10"/>
        </w:rPr>
        <w:t>L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v</w:t>
      </w:r>
      <w:r>
        <w:rPr>
          <w:rFonts w:ascii="Times" w:hAnsi="Times" w:cs="Times" w:eastAsia="Times"/>
          <w:sz w:val="20"/>
          <w:szCs w:val="20"/>
          <w:spacing w:val="20"/>
          <w:w w:val="100"/>
          <w:i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5"/>
          <w:i/>
          <w:position w:val="13"/>
        </w:rPr>
        <w:t>V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38"/>
          <w:position w:val="10"/>
        </w:rPr>
        <w:t>L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13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7"/>
          <w:position w:val="10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-24"/>
          <w:w w:val="100"/>
          <w:position w:val="10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10"/>
        </w:rPr>
        <w:t>a</w:t>
      </w:r>
      <w:r>
        <w:rPr>
          <w:rFonts w:ascii="Adobe Fangsong Std" w:hAnsi="Adobe Fangsong Std" w:cs="Adobe Fangsong Std" w:eastAsia="Adobe Fangsong Std"/>
          <w:sz w:val="14"/>
          <w:szCs w:val="14"/>
          <w:spacing w:val="-14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v</w:t>
      </w:r>
      <w:r>
        <w:rPr>
          <w:rFonts w:ascii="Times" w:hAnsi="Times" w:cs="Times" w:eastAsia="Times"/>
          <w:sz w:val="20"/>
          <w:szCs w:val="20"/>
          <w:spacing w:val="20"/>
          <w:w w:val="100"/>
          <w:i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5"/>
          <w:i/>
          <w:position w:val="13"/>
        </w:rPr>
        <w:t>V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7"/>
          <w:position w:val="10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-24"/>
          <w:w w:val="100"/>
          <w:position w:val="10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10"/>
        </w:rPr>
        <w:t>a</w:t>
      </w:r>
      <w:r>
        <w:rPr>
          <w:rFonts w:ascii="Adobe Fangsong Std" w:hAnsi="Adobe Fangsong Std" w:cs="Adobe Fangsong Std" w:eastAsia="Adobe Fangsong Std"/>
          <w:sz w:val="14"/>
          <w:szCs w:val="14"/>
          <w:spacing w:val="-14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13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52"/>
          <w:position w:val="10"/>
        </w:rPr>
        <w:t>K</w:t>
      </w:r>
      <w:r>
        <w:rPr>
          <w:rFonts w:ascii="Adobe Fangsong Std" w:hAnsi="Adobe Fangsong Std" w:cs="Adobe Fangsong Std" w:eastAsia="Adobe Fangsong Std"/>
          <w:sz w:val="14"/>
          <w:szCs w:val="14"/>
          <w:spacing w:val="-19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v</w:t>
      </w:r>
      <w:r>
        <w:rPr>
          <w:rFonts w:ascii="Times" w:hAnsi="Times" w:cs="Times" w:eastAsia="Times"/>
          <w:sz w:val="20"/>
          <w:szCs w:val="20"/>
          <w:spacing w:val="20"/>
          <w:w w:val="100"/>
          <w:i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5"/>
          <w:i/>
          <w:position w:val="13"/>
        </w:rPr>
        <w:t>V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52"/>
          <w:position w:val="10"/>
        </w:rPr>
        <w:t>K</w:t>
      </w:r>
      <w:r>
        <w:rPr>
          <w:rFonts w:ascii="Adobe Fangsong Std" w:hAnsi="Adobe Fangsong Std" w:cs="Adobe Fangsong Std" w:eastAsia="Adobe Fangsong Std"/>
          <w:sz w:val="14"/>
          <w:szCs w:val="14"/>
          <w:spacing w:val="-19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35"/>
          <w:i/>
          <w:position w:val="13"/>
        </w:rPr>
        <w:t>X</w:t>
      </w:r>
      <w:r>
        <w:rPr>
          <w:rFonts w:ascii="Times" w:hAnsi="Times" w:cs="Times" w:eastAsia="Times"/>
          <w:sz w:val="20"/>
          <w:szCs w:val="20"/>
          <w:spacing w:val="-34"/>
          <w:w w:val="100"/>
          <w:i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13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32"/>
          <w:position w:val="10"/>
        </w:rPr>
        <w:t>C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10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10"/>
        </w:rPr>
        <w:t>aT</w:t>
      </w:r>
      <w:r>
        <w:rPr>
          <w:rFonts w:ascii="Adobe Fangsong Std" w:hAnsi="Adobe Fangsong Std" w:cs="Adobe Fangsong Std" w:eastAsia="Adobe Fangsong Std"/>
          <w:sz w:val="14"/>
          <w:szCs w:val="14"/>
          <w:spacing w:val="18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v</w:t>
      </w:r>
      <w:r>
        <w:rPr>
          <w:rFonts w:ascii="Times" w:hAnsi="Times" w:cs="Times" w:eastAsia="Times"/>
          <w:sz w:val="20"/>
          <w:szCs w:val="20"/>
          <w:spacing w:val="20"/>
          <w:w w:val="100"/>
          <w:i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5"/>
          <w:i/>
          <w:position w:val="13"/>
        </w:rPr>
        <w:t>V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32"/>
          <w:position w:val="10"/>
        </w:rPr>
        <w:t>C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10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10"/>
        </w:rPr>
        <w:t>aT</w:t>
      </w:r>
      <w:r>
        <w:rPr>
          <w:rFonts w:ascii="Adobe Fangsong Std" w:hAnsi="Adobe Fangsong Std" w:cs="Adobe Fangsong Std" w:eastAsia="Adobe Fangsong Std"/>
          <w:sz w:val="14"/>
          <w:szCs w:val="14"/>
          <w:spacing w:val="18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13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96" w:lineRule="exact"/>
        <w:ind w:left="2025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-1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4"/>
          <w:i/>
          <w:position w:val="-1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5"/>
          <w:w w:val="65"/>
          <w:position w:val="-4"/>
        </w:rPr>
        <w:t>σ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48"/>
          <w:position w:val="-4"/>
        </w:rPr>
        <w:t>E</w:t>
      </w:r>
      <w:r>
        <w:rPr>
          <w:rFonts w:ascii="Adobe Fangsong Std" w:hAnsi="Adobe Fangsong Std" w:cs="Adobe Fangsong Std" w:eastAsia="Adobe Fangsong Std"/>
          <w:sz w:val="14"/>
          <w:szCs w:val="14"/>
          <w:spacing w:val="-21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6"/>
          <w:position w:val="-1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16"/>
          <w:i/>
          <w:position w:val="-1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6"/>
          <w:position w:val="-1"/>
        </w:rPr>
        <w:t>)(</w:t>
      </w:r>
      <w:r>
        <w:rPr>
          <w:rFonts w:ascii="Times" w:hAnsi="Times" w:cs="Times" w:eastAsia="Times"/>
          <w:sz w:val="20"/>
          <w:szCs w:val="20"/>
          <w:spacing w:val="0"/>
          <w:w w:val="116"/>
          <w:i/>
          <w:position w:val="-1"/>
        </w:rPr>
        <w:t>v</w:t>
      </w:r>
      <w:r>
        <w:rPr>
          <w:rFonts w:ascii="Times" w:hAnsi="Times" w:cs="Times" w:eastAsia="Times"/>
          <w:sz w:val="20"/>
          <w:szCs w:val="20"/>
          <w:spacing w:val="-4"/>
          <w:w w:val="116"/>
          <w:i/>
          <w:position w:val="-1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-1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5"/>
          <w:i/>
          <w:position w:val="-1"/>
        </w:rPr>
        <w:t>V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48"/>
          <w:position w:val="-4"/>
        </w:rPr>
        <w:t>E</w:t>
      </w:r>
      <w:r>
        <w:rPr>
          <w:rFonts w:ascii="Adobe Fangsong Std" w:hAnsi="Adobe Fangsong Std" w:cs="Adobe Fangsong Std" w:eastAsia="Adobe Fangsong Std"/>
          <w:sz w:val="14"/>
          <w:szCs w:val="14"/>
          <w:spacing w:val="-21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-1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-1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4"/>
          <w:i/>
          <w:position w:val="-1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5"/>
          <w:w w:val="65"/>
          <w:position w:val="-4"/>
        </w:rPr>
        <w:t>σ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62"/>
          <w:position w:val="-4"/>
        </w:rPr>
        <w:t>I</w:t>
      </w:r>
      <w:r>
        <w:rPr>
          <w:rFonts w:ascii="Adobe Fangsong Std" w:hAnsi="Adobe Fangsong Std" w:cs="Adobe Fangsong Std" w:eastAsia="Adobe Fangsong Std"/>
          <w:sz w:val="14"/>
          <w:szCs w:val="14"/>
          <w:spacing w:val="-18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6"/>
          <w:position w:val="-1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16"/>
          <w:i/>
          <w:position w:val="-1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6"/>
          <w:position w:val="-1"/>
        </w:rPr>
        <w:t>)(</w:t>
      </w:r>
      <w:r>
        <w:rPr>
          <w:rFonts w:ascii="Times" w:hAnsi="Times" w:cs="Times" w:eastAsia="Times"/>
          <w:sz w:val="20"/>
          <w:szCs w:val="20"/>
          <w:spacing w:val="0"/>
          <w:w w:val="116"/>
          <w:i/>
          <w:position w:val="-1"/>
        </w:rPr>
        <w:t>v</w:t>
      </w:r>
      <w:r>
        <w:rPr>
          <w:rFonts w:ascii="Times" w:hAnsi="Times" w:cs="Times" w:eastAsia="Times"/>
          <w:sz w:val="20"/>
          <w:szCs w:val="20"/>
          <w:spacing w:val="-4"/>
          <w:w w:val="116"/>
          <w:i/>
          <w:position w:val="-1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-1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5"/>
          <w:i/>
          <w:position w:val="-1"/>
        </w:rPr>
        <w:t>V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62"/>
          <w:position w:val="-4"/>
        </w:rPr>
        <w:t>I</w:t>
      </w:r>
      <w:r>
        <w:rPr>
          <w:rFonts w:ascii="Adobe Fangsong Std" w:hAnsi="Adobe Fangsong Std" w:cs="Adobe Fangsong Std" w:eastAsia="Adobe Fangsong Std"/>
          <w:sz w:val="14"/>
          <w:szCs w:val="14"/>
          <w:spacing w:val="-18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-1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-1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4"/>
          <w:i/>
          <w:position w:val="-1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0"/>
          <w:position w:val="-4"/>
        </w:rPr>
        <w:t>input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6"/>
          <w:position w:val="-1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16"/>
          <w:i/>
          <w:position w:val="-1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6"/>
          <w:position w:val="-1"/>
        </w:rPr>
        <w:t>)(</w:t>
      </w:r>
      <w:r>
        <w:rPr>
          <w:rFonts w:ascii="Times" w:hAnsi="Times" w:cs="Times" w:eastAsia="Times"/>
          <w:sz w:val="20"/>
          <w:szCs w:val="20"/>
          <w:spacing w:val="0"/>
          <w:w w:val="116"/>
          <w:i/>
          <w:position w:val="-1"/>
        </w:rPr>
        <w:t>v</w:t>
      </w:r>
      <w:r>
        <w:rPr>
          <w:rFonts w:ascii="Times" w:hAnsi="Times" w:cs="Times" w:eastAsia="Times"/>
          <w:sz w:val="20"/>
          <w:szCs w:val="20"/>
          <w:spacing w:val="-4"/>
          <w:w w:val="116"/>
          <w:i/>
          <w:position w:val="-1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-1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5"/>
          <w:i/>
          <w:position w:val="-1"/>
        </w:rPr>
        <w:t>V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48"/>
          <w:position w:val="-4"/>
        </w:rPr>
        <w:t>E</w:t>
      </w:r>
      <w:r>
        <w:rPr>
          <w:rFonts w:ascii="Adobe Fangsong Std" w:hAnsi="Adobe Fangsong Std" w:cs="Adobe Fangsong Std" w:eastAsia="Adobe Fangsong Std"/>
          <w:sz w:val="14"/>
          <w:szCs w:val="14"/>
          <w:spacing w:val="-21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-1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1" w:after="0" w:line="240" w:lineRule="auto"/>
        <w:ind w:left="640" w:right="2003"/>
        <w:jc w:val="center"/>
        <w:tabs>
          <w:tab w:pos="278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where,</w:t>
      </w:r>
      <w:r>
        <w:rPr>
          <w:rFonts w:ascii="Chaparral Pro" w:hAnsi="Chaparral Pro" w:cs="Chaparral Pro" w:eastAsia="Chaparral Pro"/>
          <w:sz w:val="20"/>
          <w:szCs w:val="20"/>
          <w:spacing w:val="-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σ</w:t>
      </w:r>
      <w:r>
        <w:rPr>
          <w:rFonts w:ascii="Times" w:hAnsi="Times" w:cs="Times" w:eastAsia="Times"/>
          <w:sz w:val="20"/>
          <w:szCs w:val="20"/>
          <w:spacing w:val="15"/>
          <w:w w:val="100"/>
          <w:i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neuron,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excitatory(E)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inhibitor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4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4"/>
        </w:rPr>
        <w:t>(I),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4" w:after="0" w:line="240" w:lineRule="auto"/>
        <w:ind w:left="2717" w:right="4205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w w:val="94"/>
          <w:i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w w:val="138"/>
          <w:position w:val="-3"/>
        </w:rPr>
        <w:t>L</w:t>
      </w:r>
      <w:r>
        <w:rPr>
          <w:rFonts w:ascii="Adobe Fangsong Std" w:hAnsi="Adobe Fangsong Std" w:cs="Adobe Fangsong Std" w:eastAsia="Adobe Fangsong Std"/>
          <w:sz w:val="14"/>
          <w:szCs w:val="14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-13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lea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  <w:position w:val="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age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  <w:position w:val="0"/>
        </w:rPr>
        <w:t>conductance,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14" w:after="0" w:line="240" w:lineRule="auto"/>
        <w:ind w:left="2046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w w:val="94"/>
          <w:i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5"/>
          <w:w w:val="65"/>
          <w:position w:val="-3"/>
        </w:rPr>
        <w:t>σ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48"/>
          <w:position w:val="-3"/>
        </w:rPr>
        <w:t>E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6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4"/>
          <w:i/>
          <w:position w:val="0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5"/>
          <w:w w:val="65"/>
          <w:position w:val="-3"/>
        </w:rPr>
        <w:t>σ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62"/>
          <w:position w:val="-3"/>
        </w:rPr>
        <w:t>I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-2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synaptic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conductance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pr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viding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excitatory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inhibitory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  <w:position w:val="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2" w:lineRule="auto"/>
        <w:ind w:left="2546" w:right="3866" w:firstLine="100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C</w:t>
      </w:r>
      <w:r>
        <w:rPr>
          <w:rFonts w:ascii="Times" w:hAnsi="Times" w:cs="Times" w:eastAsia="Times"/>
          <w:sz w:val="20"/>
          <w:szCs w:val="20"/>
          <w:spacing w:val="28"/>
          <w:w w:val="100"/>
          <w:i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brane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capacitance,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7"/>
          <w:position w:val="-3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-24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a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2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Na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conductance,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0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52"/>
          <w:position w:val="-3"/>
        </w:rPr>
        <w:t>K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-3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  <w:position w:val="0"/>
        </w:rPr>
        <w:t>conductance,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4" w:after="0" w:line="240" w:lineRule="auto"/>
        <w:ind w:left="2436" w:right="2725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w w:val="108"/>
          <w:i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w w:val="132"/>
          <w:position w:val="-3"/>
        </w:rPr>
        <w:t>C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aT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35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  <w:position w:val="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  <w:position w:val="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0"/>
          <w:position w:val="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1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0"/>
        </w:rPr>
        <w:t>condu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  <w:position w:val="0"/>
        </w:rPr>
        <w:t>tan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  <w:position w:val="0"/>
        </w:rPr>
        <w:t>e,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751" w:right="3032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35"/>
          <w:i/>
        </w:rPr>
        <w:t>X</w:t>
      </w:r>
      <w:r>
        <w:rPr>
          <w:rFonts w:ascii="Times" w:hAnsi="Times" w:cs="Times" w:eastAsia="Times"/>
          <w:sz w:val="20"/>
          <w:szCs w:val="20"/>
          <w:spacing w:val="3"/>
          <w:w w:val="135"/>
          <w:i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trolling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factor;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70" w:lineRule="auto"/>
        <w:ind w:left="3144" w:right="2603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23"/>
        </w:rPr>
        <w:t>X=1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2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normal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functioning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case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6"/>
        </w:rPr>
        <w:t>(W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6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</w:rPr>
        <w:t>X=0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2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functioning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case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1"/>
        </w:rPr>
        <w:t>(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21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O)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Adobe Fangsong Std" w:hAnsi="Adobe Fangsong Std" w:cs="Adobe Fangsong Std" w:eastAsia="Adobe Fangsong Std"/>
          <w:sz w:val="14"/>
          <w:szCs w:val="14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equations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ium,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otassium,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5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oltage-gated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conductances(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7"/>
          <w:position w:val="-3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-24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2"/>
          <w:position w:val="-3"/>
        </w:rPr>
        <w:t>a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0"/>
        </w:rPr>
      </w:r>
    </w:p>
    <w:p>
      <w:pPr>
        <w:spacing w:before="0" w:after="0" w:line="311" w:lineRule="exact"/>
        <w:ind w:left="10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24"/>
          <w:i/>
          <w:position w:val="-1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4"/>
          <w:position w:val="-4"/>
        </w:rPr>
        <w:t>K</w:t>
      </w:r>
      <w:r>
        <w:rPr>
          <w:rFonts w:ascii="Adobe Fangsong Std" w:hAnsi="Adobe Fangsong Std" w:cs="Adobe Fangsong Std" w:eastAsia="Adobe Fangsong Std"/>
          <w:sz w:val="14"/>
          <w:szCs w:val="14"/>
          <w:spacing w:val="39"/>
          <w:w w:val="124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1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32"/>
          <w:position w:val="-4"/>
        </w:rPr>
        <w:t>C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4"/>
        </w:rPr>
        <w:t>aT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4"/>
        </w:rPr>
        <w:t>  </w:t>
      </w:r>
      <w:r>
        <w:rPr>
          <w:rFonts w:ascii="Adobe Fangsong Std" w:hAnsi="Adobe Fangsong Std" w:cs="Adobe Fangsong Std" w:eastAsia="Adobe Fangsong Std"/>
          <w:sz w:val="14"/>
          <w:szCs w:val="14"/>
          <w:spacing w:val="6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res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-1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ecti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-1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ely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sh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-1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wn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  <w:position w:val="-1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99"/>
          <w:position w:val="-1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  <w:position w:val="-1"/>
        </w:rPr>
        <w:t>win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  <w:position w:val="-1"/>
        </w:rPr>
        <w:t>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37" w:after="0" w:line="240" w:lineRule="auto"/>
        <w:ind w:left="2505" w:right="-20"/>
        <w:jc w:val="left"/>
        <w:rPr>
          <w:rFonts w:ascii="Times" w:hAnsi="Times" w:cs="Times" w:eastAsia="Times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w w:val="108"/>
          <w:i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w w:val="127"/>
          <w:position w:val="-3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-24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a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 </w:t>
      </w:r>
      <w:r>
        <w:rPr>
          <w:rFonts w:ascii="Adobe Fangsong Std" w:hAnsi="Adobe Fangsong Std" w:cs="Adobe Fangsong Std" w:eastAsia="Adobe Fangsong Std"/>
          <w:sz w:val="14"/>
          <w:szCs w:val="14"/>
          <w:spacing w:val="29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-9"/>
          <w:w w:val="147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-88"/>
          <w:w w:val="94"/>
          <w:i/>
          <w:position w:val="0"/>
        </w:rPr>
        <w:t>g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49"/>
          <w:position w:val="0"/>
        </w:rPr>
        <w:t>¯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7"/>
          <w:position w:val="-3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-24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a</w:t>
      </w:r>
      <w:r>
        <w:rPr>
          <w:rFonts w:ascii="Adobe Fangsong Std" w:hAnsi="Adobe Fangsong Std" w:cs="Adobe Fangsong Std" w:eastAsia="Adobe Fangsong Std"/>
          <w:sz w:val="14"/>
          <w:szCs w:val="14"/>
          <w:spacing w:val="-14"/>
          <w:w w:val="100"/>
          <w:position w:val="-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0"/>
        </w:rPr>
        <w:t>m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8"/>
        </w:rPr>
        <w:t>3</w:t>
      </w:r>
      <w:r>
        <w:rPr>
          <w:rFonts w:ascii="Adobe Fangsong Std" w:hAnsi="Adobe Fangsong Std" w:cs="Adobe Fangsong Std" w:eastAsia="Adobe Fangsong Std"/>
          <w:sz w:val="14"/>
          <w:szCs w:val="14"/>
          <w:spacing w:val="-5"/>
          <w:w w:val="100"/>
          <w:position w:val="8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0"/>
        </w:rPr>
        <w:t>h,</w:t>
      </w:r>
      <w:r>
        <w:rPr>
          <w:rFonts w:ascii="Times" w:hAnsi="Times" w:cs="Times" w:eastAsia="Times"/>
          <w:sz w:val="20"/>
          <w:szCs w:val="20"/>
          <w:spacing w:val="48"/>
          <w:w w:val="100"/>
          <w:i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29"/>
          <w:i/>
          <w:position w:val="0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9"/>
          <w:position w:val="-3"/>
        </w:rPr>
        <w:t>K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9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31"/>
          <w:w w:val="129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9"/>
          <w:position w:val="0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29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-88"/>
          <w:w w:val="94"/>
          <w:i/>
          <w:position w:val="0"/>
        </w:rPr>
        <w:t>g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49"/>
          <w:position w:val="0"/>
        </w:rPr>
        <w:t>¯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12"/>
          <w:position w:val="-3"/>
        </w:rPr>
        <w:t>k</w:t>
      </w:r>
      <w:r>
        <w:rPr>
          <w:rFonts w:ascii="Adobe Fangsong Std" w:hAnsi="Adobe Fangsong Std" w:cs="Adobe Fangsong Std" w:eastAsia="Adobe Fangsong Std"/>
          <w:sz w:val="14"/>
          <w:szCs w:val="14"/>
          <w:spacing w:val="-26"/>
          <w:w w:val="100"/>
          <w:position w:val="-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19"/>
          <w:i/>
          <w:position w:val="0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92"/>
          <w:position w:val="8"/>
        </w:rPr>
        <w:t>4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8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0"/>
        </w:rPr>
        <w:t>,</w:t>
      </w:r>
      <w:r>
        <w:rPr>
          <w:rFonts w:ascii="Times" w:hAnsi="Times" w:cs="Times" w:eastAsia="Times"/>
          <w:sz w:val="20"/>
          <w:szCs w:val="20"/>
          <w:spacing w:val="33"/>
          <w:w w:val="100"/>
          <w:i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0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32"/>
          <w:position w:val="-3"/>
        </w:rPr>
        <w:t>C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aT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35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-9"/>
          <w:w w:val="147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-88"/>
          <w:w w:val="94"/>
          <w:i/>
          <w:position w:val="0"/>
        </w:rPr>
        <w:t>g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49"/>
          <w:position w:val="0"/>
        </w:rPr>
        <w:t>¯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32"/>
          <w:position w:val="-3"/>
        </w:rPr>
        <w:t>C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aT</w:t>
      </w:r>
      <w:r>
        <w:rPr>
          <w:rFonts w:ascii="Adobe Fangsong Std" w:hAnsi="Adobe Fangsong Std" w:cs="Adobe Fangsong Std" w:eastAsia="Adobe Fangsong Std"/>
          <w:sz w:val="14"/>
          <w:szCs w:val="14"/>
          <w:spacing w:val="18"/>
          <w:w w:val="100"/>
          <w:position w:val="-3"/>
        </w:rPr>
        <w:t> </w:t>
      </w:r>
      <w:r>
        <w:rPr>
          <w:rFonts w:ascii="Times" w:hAnsi="Times" w:cs="Times" w:eastAsia="Times"/>
          <w:sz w:val="20"/>
          <w:szCs w:val="20"/>
          <w:spacing w:val="6"/>
          <w:w w:val="115"/>
          <w:i/>
          <w:position w:val="0"/>
        </w:rPr>
        <w:t>r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92"/>
          <w:position w:val="8"/>
        </w:rPr>
        <w:t>3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8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4" w:right="554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Where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m,h,n,r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acti</w:t>
      </w:r>
      <w:r>
        <w:rPr>
          <w:rFonts w:ascii="Chaparral Pro" w:hAnsi="Chaparral Pro" w:cs="Chaparral Pro" w:eastAsia="Chaparral Pro"/>
          <w:sz w:val="20"/>
          <w:szCs w:val="20"/>
          <w:spacing w:val="-10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dium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otassium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9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hannel,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35" w:lineRule="exact"/>
        <w:ind w:left="2016" w:right="-20"/>
        <w:jc w:val="left"/>
        <w:rPr>
          <w:rFonts w:ascii="Times" w:hAnsi="Times" w:cs="Times" w:eastAsia="Times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15"/>
          <w:i/>
          <w:position w:val="-4"/>
        </w:rPr>
        <w:t>dx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0" w:after="0" w:line="336" w:lineRule="exact"/>
        <w:ind w:left="2037" w:right="-20"/>
        <w:jc w:val="left"/>
        <w:tabs>
          <w:tab w:pos="6120" w:val="left"/>
        </w:tabs>
        <w:rPr>
          <w:rFonts w:ascii="Times" w:hAnsi="Times" w:cs="Times" w:eastAsia="Times"/>
          <w:sz w:val="20"/>
          <w:szCs w:val="20"/>
        </w:rPr>
      </w:pPr>
      <w:rPr/>
      <w:r>
        <w:rPr/>
        <w:pict>
          <v:group style="position:absolute;margin-left:167.794006pt;margin-top:4.98095pt;width:10.879pt;height:.1pt;mso-position-horizontal-relative:page;mso-position-vertical-relative:paragraph;z-index:-2364" coordorigin="3356,100" coordsize="218,2">
            <v:shape style="position:absolute;left:3356;top:100;width:218;height:2" coordorigin="3356,100" coordsize="218,0" path="m3356,100l3573,100e" filled="f" stroked="t" strokeweight=".398pt" strokecolor="#000000">
              <v:path arrowok="t"/>
            </v:shape>
          </v:group>
          <w10:wrap type="none"/>
        </w:pic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2"/>
        </w:rPr>
        <w:t>dt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2"/>
        </w:rPr>
        <w:t> </w:t>
      </w:r>
      <w:r>
        <w:rPr>
          <w:rFonts w:ascii="Times" w:hAnsi="Times" w:cs="Times" w:eastAsia="Times"/>
          <w:sz w:val="20"/>
          <w:szCs w:val="20"/>
          <w:spacing w:val="19"/>
          <w:w w:val="100"/>
          <w:i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12"/>
        </w:rPr>
        <w:t>=</w:t>
      </w:r>
      <w:r>
        <w:rPr>
          <w:rFonts w:ascii="Times" w:hAnsi="Times" w:cs="Times" w:eastAsia="Times"/>
          <w:sz w:val="20"/>
          <w:szCs w:val="20"/>
          <w:spacing w:val="0"/>
          <w:w w:val="104"/>
          <w:i/>
          <w:position w:val="12"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9"/>
          <w:position w:val="9"/>
        </w:rPr>
        <w:t>x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2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12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2"/>
        </w:rPr>
        <w:t>)(1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12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2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2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23"/>
          <w:i/>
          <w:position w:val="12"/>
        </w:rPr>
        <w:t>x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12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-10"/>
          <w:w w:val="123"/>
          <w:position w:val="12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2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2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1"/>
          <w:i/>
          <w:position w:val="12"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9"/>
          <w:position w:val="9"/>
        </w:rPr>
        <w:t>x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2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2"/>
        </w:rPr>
        <w:t>V</w:t>
      </w:r>
      <w:r>
        <w:rPr>
          <w:rFonts w:ascii="Times" w:hAnsi="Times" w:cs="Times" w:eastAsia="Times"/>
          <w:sz w:val="20"/>
          <w:szCs w:val="20"/>
          <w:spacing w:val="-1"/>
          <w:w w:val="100"/>
          <w:i/>
          <w:position w:val="1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2"/>
        </w:rPr>
        <w:t>)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2"/>
        </w:rPr>
        <w:t>x,</w:t>
      </w:r>
      <w:r>
        <w:rPr>
          <w:rFonts w:ascii="Times" w:hAnsi="Times" w:cs="Times" w:eastAsia="Times"/>
          <w:sz w:val="20"/>
          <w:szCs w:val="20"/>
          <w:spacing w:val="-10"/>
          <w:w w:val="100"/>
          <w:i/>
          <w:position w:val="12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2"/>
        </w:rPr>
        <w:tab/>
      </w:r>
      <w:r>
        <w:rPr>
          <w:rFonts w:ascii="Times" w:hAnsi="Times" w:cs="Times" w:eastAsia="Times"/>
          <w:sz w:val="20"/>
          <w:szCs w:val="20"/>
          <w:spacing w:val="0"/>
          <w:w w:val="137"/>
          <w:i/>
          <w:position w:val="12"/>
        </w:rPr>
        <w:t>x</w:t>
      </w:r>
      <w:r>
        <w:rPr>
          <w:rFonts w:ascii="Times" w:hAnsi="Times" w:cs="Times" w:eastAsia="Times"/>
          <w:sz w:val="20"/>
          <w:szCs w:val="20"/>
          <w:spacing w:val="46"/>
          <w:w w:val="137"/>
          <w:i/>
          <w:position w:val="1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37"/>
          <w:position w:val="12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37"/>
          <w:position w:val="1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37"/>
          <w:position w:val="12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2"/>
        </w:rPr>
        <w:t>m,</w:t>
      </w:r>
      <w:r>
        <w:rPr>
          <w:rFonts w:ascii="Times" w:hAnsi="Times" w:cs="Times" w:eastAsia="Times"/>
          <w:sz w:val="20"/>
          <w:szCs w:val="20"/>
          <w:spacing w:val="18"/>
          <w:w w:val="100"/>
          <w:i/>
          <w:position w:val="12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2"/>
        </w:rPr>
        <w:t>h,</w:t>
      </w:r>
      <w:r>
        <w:rPr>
          <w:rFonts w:ascii="Times" w:hAnsi="Times" w:cs="Times" w:eastAsia="Times"/>
          <w:sz w:val="20"/>
          <w:szCs w:val="20"/>
          <w:spacing w:val="3"/>
          <w:w w:val="100"/>
          <w:i/>
          <w:position w:val="12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19"/>
          <w:i/>
          <w:position w:val="12"/>
        </w:rPr>
        <w:t>n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65" w:right="2547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hannel,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hanism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has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state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kinetic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pr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2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cess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35" w:lineRule="exact"/>
        <w:ind w:left="3234" w:right="5708"/>
        <w:jc w:val="center"/>
        <w:rPr>
          <w:rFonts w:ascii="Times" w:hAnsi="Times" w:cs="Times" w:eastAsia="Times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4"/>
        </w:rPr>
        <w:t>dr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0" w:after="0" w:line="339" w:lineRule="exact"/>
        <w:ind w:left="3236" w:right="3540"/>
        <w:jc w:val="center"/>
        <w:rPr>
          <w:rFonts w:ascii="Times" w:hAnsi="Times" w:cs="Times" w:eastAsia="Times"/>
          <w:sz w:val="20"/>
          <w:szCs w:val="20"/>
        </w:rPr>
      </w:pPr>
      <w:rPr/>
      <w:r>
        <w:rPr/>
        <w:pict>
          <v:group style="position:absolute;margin-left:230.453995pt;margin-top:4.981950pt;width:9.957pt;height:.1pt;mso-position-horizontal-relative:page;mso-position-vertical-relative:paragraph;z-index:-2363" coordorigin="4609,100" coordsize="199,2">
            <v:shape style="position:absolute;left:4609;top:100;width:199;height:2" coordorigin="4609,100" coordsize="199,0" path="m4609,100l4808,100e" filled="f" stroked="t" strokeweight=".398pt" strokecolor="#000000">
              <v:path arrowok="t"/>
            </v:shape>
          </v:group>
          <w10:wrap type="none"/>
        </w:pic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1"/>
        </w:rPr>
        <w:t>dt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10"/>
          <w:w w:val="100"/>
          <w:i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12"/>
        </w:rPr>
        <w:t>=</w:t>
      </w:r>
      <w:r>
        <w:rPr>
          <w:rFonts w:ascii="Times" w:hAnsi="Times" w:cs="Times" w:eastAsia="Times"/>
          <w:sz w:val="20"/>
          <w:szCs w:val="20"/>
          <w:spacing w:val="0"/>
          <w:w w:val="104"/>
          <w:i/>
          <w:position w:val="12"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31"/>
          <w:position w:val="9"/>
        </w:rPr>
        <w:t>r</w:t>
      </w:r>
      <w:r>
        <w:rPr>
          <w:rFonts w:ascii="Adobe Fangsong Std" w:hAnsi="Adobe Fangsong Std" w:cs="Adobe Fangsong Std" w:eastAsia="Adobe Fangsong Std"/>
          <w:sz w:val="14"/>
          <w:szCs w:val="14"/>
          <w:spacing w:val="-25"/>
          <w:w w:val="100"/>
          <w:position w:val="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2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12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2"/>
        </w:rPr>
        <w:t>)(1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12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2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2"/>
        </w:rPr>
        <w:t> </w:t>
      </w:r>
      <w:r>
        <w:rPr>
          <w:rFonts w:ascii="Times" w:hAnsi="Times" w:cs="Times" w:eastAsia="Times"/>
          <w:sz w:val="20"/>
          <w:szCs w:val="20"/>
          <w:spacing w:val="6"/>
          <w:w w:val="100"/>
          <w:i/>
          <w:position w:val="12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2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  <w:position w:val="12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2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2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1"/>
          <w:i/>
          <w:position w:val="12"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31"/>
          <w:position w:val="9"/>
        </w:rPr>
        <w:t>r</w:t>
      </w:r>
      <w:r>
        <w:rPr>
          <w:rFonts w:ascii="Adobe Fangsong Std" w:hAnsi="Adobe Fangsong Std" w:cs="Adobe Fangsong Std" w:eastAsia="Adobe Fangsong Std"/>
          <w:sz w:val="14"/>
          <w:szCs w:val="14"/>
          <w:spacing w:val="-25"/>
          <w:w w:val="100"/>
          <w:position w:val="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2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2"/>
        </w:rPr>
        <w:t>V</w:t>
      </w:r>
      <w:r>
        <w:rPr>
          <w:rFonts w:ascii="Times" w:hAnsi="Times" w:cs="Times" w:eastAsia="Times"/>
          <w:sz w:val="20"/>
          <w:szCs w:val="20"/>
          <w:spacing w:val="-1"/>
          <w:w w:val="100"/>
          <w:i/>
          <w:position w:val="1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12"/>
        </w:rPr>
        <w:t>)</w:t>
      </w:r>
      <w:r>
        <w:rPr>
          <w:rFonts w:ascii="Times" w:hAnsi="Times" w:cs="Times" w:eastAsia="Times"/>
          <w:sz w:val="20"/>
          <w:szCs w:val="20"/>
          <w:spacing w:val="0"/>
          <w:w w:val="115"/>
          <w:i/>
          <w:position w:val="12"/>
        </w:rPr>
        <w:t>r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14" w:after="0" w:line="168" w:lineRule="exact"/>
        <w:ind w:left="3236" w:right="5703"/>
        <w:jc w:val="center"/>
        <w:rPr>
          <w:rFonts w:ascii="Times" w:hAnsi="Times" w:cs="Times" w:eastAsia="Times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-2"/>
        </w:rPr>
        <w:t>ds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0" w:after="0" w:line="307" w:lineRule="exact"/>
        <w:ind w:left="3237" w:right="3198"/>
        <w:jc w:val="center"/>
        <w:rPr>
          <w:rFonts w:ascii="Times" w:hAnsi="Times" w:cs="Times" w:eastAsia="Times"/>
          <w:sz w:val="20"/>
          <w:szCs w:val="20"/>
        </w:rPr>
      </w:pPr>
      <w:rPr/>
      <w:r>
        <w:rPr/>
        <w:pict>
          <v:group style="position:absolute;margin-left:230.554993pt;margin-top:3.365476pt;width:9.855pt;height:.1pt;mso-position-horizontal-relative:page;mso-position-vertical-relative:paragraph;z-index:-2362" coordorigin="4611,67" coordsize="197,2">
            <v:shape style="position:absolute;left:4611;top:67;width:197;height:2" coordorigin="4611,67" coordsize="197,0" path="m4611,67l4808,67e" filled="f" stroked="t" strokeweight=".398pt" strokecolor="#000000">
              <v:path arrowok="t"/>
            </v:shape>
          </v:group>
          <w10:wrap type="none"/>
        </w:pic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1"/>
        </w:rPr>
        <w:t>dt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9"/>
          <w:w w:val="100"/>
          <w:i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13"/>
        </w:rPr>
        <w:t>=</w:t>
      </w:r>
      <w:r>
        <w:rPr>
          <w:rFonts w:ascii="Times" w:hAnsi="Times" w:cs="Times" w:eastAsia="Times"/>
          <w:sz w:val="20"/>
          <w:szCs w:val="20"/>
          <w:spacing w:val="0"/>
          <w:w w:val="104"/>
          <w:i/>
          <w:position w:val="13"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1"/>
          <w:position w:val="10"/>
        </w:rPr>
        <w:t>s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13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)(1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s</w:t>
      </w:r>
      <w:r>
        <w:rPr>
          <w:rFonts w:ascii="Times" w:hAnsi="Times" w:cs="Times" w:eastAsia="Times"/>
          <w:sz w:val="20"/>
          <w:szCs w:val="20"/>
          <w:spacing w:val="9"/>
          <w:w w:val="100"/>
          <w:i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10"/>
        </w:rPr>
        <w:t>s</w:t>
      </w:r>
      <w:r>
        <w:rPr>
          <w:rFonts w:ascii="Adobe Fangsong Std" w:hAnsi="Adobe Fangsong Std" w:cs="Adobe Fangsong Std" w:eastAsia="Adobe Fangsong Std"/>
          <w:sz w:val="14"/>
          <w:szCs w:val="14"/>
          <w:spacing w:val="-15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V</w:t>
      </w:r>
      <w:r>
        <w:rPr>
          <w:rFonts w:ascii="Times" w:hAnsi="Times" w:cs="Times" w:eastAsia="Times"/>
          <w:sz w:val="20"/>
          <w:szCs w:val="20"/>
          <w:spacing w:val="-1"/>
          <w:w w:val="100"/>
          <w:i/>
          <w:position w:val="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13"/>
        </w:rPr>
        <w:t>)</w:t>
      </w:r>
      <w:r>
        <w:rPr>
          <w:rFonts w:ascii="Times" w:hAnsi="Times" w:cs="Times" w:eastAsia="Times"/>
          <w:sz w:val="20"/>
          <w:szCs w:val="20"/>
          <w:spacing w:val="0"/>
          <w:w w:val="119"/>
          <w:i/>
          <w:position w:val="13"/>
        </w:rPr>
        <w:t>s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14" w:after="0" w:line="168" w:lineRule="exact"/>
        <w:ind w:left="3226" w:right="5703"/>
        <w:jc w:val="center"/>
        <w:rPr>
          <w:rFonts w:ascii="Times" w:hAnsi="Times" w:cs="Times" w:eastAsia="Times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03"/>
          <w:i/>
          <w:position w:val="-2"/>
        </w:rPr>
        <w:t>dd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0" w:after="0" w:line="304" w:lineRule="exact"/>
        <w:ind w:left="3231" w:right="3172"/>
        <w:jc w:val="center"/>
        <w:rPr>
          <w:rFonts w:ascii="Times" w:hAnsi="Times" w:cs="Times" w:eastAsia="Times"/>
          <w:sz w:val="20"/>
          <w:szCs w:val="20"/>
        </w:rPr>
      </w:pPr>
      <w:rPr/>
      <w:r>
        <w:rPr/>
        <w:pict>
          <v:group style="position:absolute;margin-left:230.039993pt;margin-top:3.364974pt;width:10.371pt;height:.1pt;mso-position-horizontal-relative:page;mso-position-vertical-relative:paragraph;z-index:-2361" coordorigin="4601,67" coordsize="207,2">
            <v:shape style="position:absolute;left:4601;top:67;width:207;height:2" coordorigin="4601,67" coordsize="207,0" path="m4601,67l4808,67e" filled="f" stroked="t" strokeweight=".398pt" strokecolor="#000000">
              <v:path arrowok="t"/>
            </v:shape>
          </v:group>
          <w10:wrap type="none"/>
        </w:pic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1"/>
        </w:rPr>
        <w:t>dt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1"/>
        </w:rPr>
        <w:t> </w:t>
      </w:r>
      <w:r>
        <w:rPr>
          <w:rFonts w:ascii="Times" w:hAnsi="Times" w:cs="Times" w:eastAsia="Times"/>
          <w:sz w:val="20"/>
          <w:szCs w:val="20"/>
          <w:spacing w:val="14"/>
          <w:w w:val="100"/>
          <w:i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13"/>
        </w:rPr>
        <w:t>=</w:t>
      </w:r>
      <w:r>
        <w:rPr>
          <w:rFonts w:ascii="Times" w:hAnsi="Times" w:cs="Times" w:eastAsia="Times"/>
          <w:sz w:val="20"/>
          <w:szCs w:val="20"/>
          <w:spacing w:val="0"/>
          <w:w w:val="101"/>
          <w:i/>
          <w:position w:val="13"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5"/>
          <w:position w:val="10"/>
        </w:rPr>
        <w:t>d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13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)(1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s</w:t>
      </w:r>
      <w:r>
        <w:rPr>
          <w:rFonts w:ascii="Times" w:hAnsi="Times" w:cs="Times" w:eastAsia="Times"/>
          <w:sz w:val="20"/>
          <w:szCs w:val="20"/>
          <w:spacing w:val="9"/>
          <w:w w:val="100"/>
          <w:i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  <w:position w:val="1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4"/>
          <w:i/>
          <w:position w:val="13"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5"/>
          <w:position w:val="10"/>
        </w:rPr>
        <w:t>d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3"/>
        </w:rPr>
        <w:t>V</w:t>
      </w:r>
      <w:r>
        <w:rPr>
          <w:rFonts w:ascii="Times" w:hAnsi="Times" w:cs="Times" w:eastAsia="Times"/>
          <w:sz w:val="20"/>
          <w:szCs w:val="20"/>
          <w:spacing w:val="-1"/>
          <w:w w:val="100"/>
          <w:i/>
          <w:position w:val="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13"/>
        </w:rPr>
        <w:t>)</w:t>
      </w:r>
      <w:r>
        <w:rPr>
          <w:rFonts w:ascii="Times" w:hAnsi="Times" w:cs="Times" w:eastAsia="Times"/>
          <w:sz w:val="20"/>
          <w:szCs w:val="20"/>
          <w:spacing w:val="0"/>
          <w:w w:val="103"/>
          <w:i/>
          <w:position w:val="13"/>
        </w:rPr>
        <w:t>d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1" w:lineRule="exact"/>
        <w:ind w:left="10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Where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13"/>
          <w:i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13"/>
          <w:position w:val="-3"/>
        </w:rPr>
        <w:t>x</w:t>
      </w:r>
      <w:r>
        <w:rPr>
          <w:rFonts w:ascii="Adobe Fangsong Std" w:hAnsi="Adobe Fangsong Std" w:cs="Adobe Fangsong Std" w:eastAsia="Adobe Fangsong Std"/>
          <w:sz w:val="14"/>
          <w:szCs w:val="14"/>
          <w:spacing w:val="31"/>
          <w:w w:val="113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11"/>
          <w:i/>
          <w:position w:val="0"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11"/>
          <w:position w:val="-3"/>
        </w:rPr>
        <w:t>x</w:t>
      </w:r>
      <w:r>
        <w:rPr>
          <w:rFonts w:ascii="Adobe Fangsong Std" w:hAnsi="Adobe Fangsong Std" w:cs="Adobe Fangsong Std" w:eastAsia="Adobe Fangsong Std"/>
          <w:sz w:val="14"/>
          <w:szCs w:val="14"/>
          <w:spacing w:val="33"/>
          <w:w w:val="111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rate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consta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nel.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9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form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these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rate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consta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ts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  <w:position w:val="0"/>
        </w:rPr>
        <w:t>ar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71" w:after="0" w:line="240" w:lineRule="auto"/>
        <w:ind w:left="10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rom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existing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mpir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measureme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ts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[1,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4,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2].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240" w:lineRule="auto"/>
        <w:ind w:left="499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dium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9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hannel,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92" w:top="1560" w:bottom="980" w:left="1340" w:right="1340"/>
          <w:pgSz w:w="11920" w:h="16840"/>
        </w:sectPr>
      </w:pPr>
      <w:rPr/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792" w:top="1560" w:bottom="980" w:left="1320" w:right="1340"/>
          <w:pgSz w:w="11920" w:h="16840"/>
        </w:sectPr>
      </w:pPr>
      <w:rPr/>
    </w:p>
    <w:p>
      <w:pPr>
        <w:spacing w:before="78" w:after="0" w:line="240" w:lineRule="auto"/>
        <w:ind w:left="2228" w:right="-87"/>
        <w:jc w:val="left"/>
        <w:rPr>
          <w:rFonts w:ascii="Corsiva Hebrew" w:hAnsi="Corsiva Hebrew" w:cs="Corsiva Hebrew" w:eastAsia="Corsiva Hebrew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w w:val="104"/>
          <w:i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w w:val="119"/>
          <w:position w:val="-3"/>
        </w:rPr>
        <w:t>m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8"/>
          <w:i/>
          <w:position w:val="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0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0"/>
        </w:rPr>
        <w:t>0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0"/>
        </w:rPr>
        <w:t>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22"/>
          <w:w w:val="100"/>
          <w:position w:val="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82"/>
          <w:position w:val="16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6"/>
          <w:w w:val="100"/>
          <w:position w:val="16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0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0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40)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82"/>
          <w:position w:val="16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57" w:after="0" w:line="209" w:lineRule="exact"/>
        <w:ind w:right="-20"/>
        <w:jc w:val="left"/>
        <w:tabs>
          <w:tab w:pos="1540" w:val="left"/>
        </w:tabs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br w:type="column"/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1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12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-2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-2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2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2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2"/>
        </w:rPr>
        <w:t>40)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-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12"/>
        </w:rPr>
        <w:tab/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0" w:after="0" w:line="303" w:lineRule="exact"/>
        <w:ind w:left="499" w:right="-20"/>
        <w:jc w:val="left"/>
        <w:tabs>
          <w:tab w:pos="12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340.355011pt;margin-top:3.315484pt;width:42.823pt;height:.1pt;mso-position-horizontal-relative:page;mso-position-vertical-relative:paragraph;z-index:-2360" coordorigin="6807,66" coordsize="856,2">
            <v:shape style="position:absolute;left:6807;top:66;width:856;height:2" coordorigin="6807,66" coordsize="856,0" path="m6807,66l7664,66e" filled="f" stroked="t" strokeweight=".398pt" strokecolor="#000000">
              <v:path arrowok="t"/>
            </v:shape>
          </v:group>
          <w10:wrap type="none"/>
        </w:pic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10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3" w:equalWidth="0">
            <w:col w:w="4481" w:space="498"/>
            <w:col w:w="305" w:space="33"/>
            <w:col w:w="3943"/>
          </w:cols>
        </w:sectPr>
      </w:pPr>
      <w:rPr/>
    </w:p>
    <w:p>
      <w:pPr>
        <w:spacing w:before="67" w:after="0" w:line="240" w:lineRule="auto"/>
        <w:ind w:left="2243" w:right="-72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m</w:t>
      </w:r>
      <w:r>
        <w:rPr>
          <w:rFonts w:ascii="Adobe Fangsong Std" w:hAnsi="Adobe Fangsong Std" w:cs="Adobe Fangsong Std" w:eastAsia="Adobe Fangsong Std"/>
          <w:sz w:val="14"/>
          <w:szCs w:val="14"/>
          <w:spacing w:val="-5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-9"/>
          <w:w w:val="147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4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  <w:position w:val="0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46" w:after="0" w:line="240" w:lineRule="auto"/>
        <w:ind w:left="-42" w:right="4417"/>
        <w:jc w:val="center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br w:type="column"/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15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0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0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65)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31" w:after="0" w:line="238" w:lineRule="exact"/>
        <w:ind w:left="464" w:right="4924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252.949005pt;margin-top:1.625048pt;width:42.823pt;height:.1pt;mso-position-horizontal-relative:page;mso-position-vertical-relative:paragraph;z-index:-2359" coordorigin="5059,33" coordsize="856,2">
            <v:shape style="position:absolute;left:5059;top:33;width:856;height:2" coordorigin="5059,33" coordsize="856,0" path="m5059,33l5915,33e" filled="f" stroked="t" strokeweight=".398pt" strokecolor="#000000">
              <v:path arrowok="t"/>
            </v:shape>
          </v:group>
          <w10:wrap type="none"/>
        </w:pic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</w:rPr>
        <w:t>18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560" w:bottom="280" w:left="1320" w:right="1340"/>
          <w:cols w:num="2" w:equalWidth="0">
            <w:col w:w="3535" w:space="33"/>
            <w:col w:w="5692"/>
          </w:cols>
        </w:sectPr>
      </w:pPr>
      <w:rPr/>
    </w:p>
    <w:p>
      <w:pPr>
        <w:spacing w:before="67" w:after="0" w:line="240" w:lineRule="auto"/>
        <w:ind w:left="2276" w:right="-87"/>
        <w:jc w:val="left"/>
        <w:rPr>
          <w:rFonts w:ascii="Corsiva Hebrew" w:hAnsi="Corsiva Hebrew" w:cs="Corsiva Hebrew" w:eastAsia="Corsiva Hebrew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w w:val="104"/>
          <w:i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w w:val="115"/>
          <w:position w:val="-3"/>
        </w:rPr>
        <w:t>h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8"/>
          <w:i/>
          <w:position w:val="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0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0"/>
        </w:rPr>
        <w:t>0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0"/>
        </w:rPr>
        <w:t>07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82"/>
          <w:position w:val="16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6"/>
          <w:w w:val="100"/>
          <w:position w:val="16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0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0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65)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82"/>
          <w:position w:val="16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46" w:after="0" w:line="209" w:lineRule="exact"/>
        <w:ind w:right="-20"/>
        <w:jc w:val="left"/>
        <w:tabs>
          <w:tab w:pos="1540" w:val="left"/>
        </w:tabs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br w:type="column"/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1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12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-2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-2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2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2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2"/>
        </w:rPr>
        <w:t>65)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-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12"/>
        </w:rPr>
        <w:tab/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0" w:after="0" w:line="303" w:lineRule="exact"/>
        <w:ind w:left="499" w:right="-20"/>
        <w:jc w:val="left"/>
        <w:tabs>
          <w:tab w:pos="12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342.015015pt;margin-top:3.314976pt;width:42.823pt;height:.1pt;mso-position-horizontal-relative:page;mso-position-vertical-relative:paragraph;z-index:-2358" coordorigin="6840,66" coordsize="856,2">
            <v:shape style="position:absolute;left:6840;top:66;width:856;height:2" coordorigin="6840,66" coordsize="856,0" path="m6840,66l7697,66e" filled="f" stroked="t" strokeweight=".398pt" strokecolor="#000000">
              <v:path arrowok="t"/>
            </v:shape>
          </v:group>
          <w10:wrap type="none"/>
        </w:pic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20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3" w:equalWidth="0">
            <w:col w:w="4514" w:space="498"/>
            <w:col w:w="305" w:space="33"/>
            <w:col w:w="3910"/>
          </w:cols>
        </w:sectPr>
      </w:pPr>
      <w:rPr/>
    </w:p>
    <w:p>
      <w:pPr>
        <w:spacing w:before="67" w:after="0" w:line="240" w:lineRule="auto"/>
        <w:ind w:right="-20"/>
        <w:jc w:val="right"/>
        <w:rPr>
          <w:rFonts w:ascii="Times" w:hAnsi="Times" w:cs="Times" w:eastAsia="Times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w w:val="101"/>
          <w:i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w w:val="115"/>
          <w:position w:val="-3"/>
        </w:rPr>
        <w:t>h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-9"/>
          <w:w w:val="147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0"/>
        </w:rPr>
        <w:t>1</w:t>
      </w:r>
      <w:r>
        <w:rPr>
          <w:rFonts w:ascii="Times" w:hAnsi="Times" w:cs="Times" w:eastAsia="Times"/>
          <w:sz w:val="20"/>
          <w:szCs w:val="20"/>
          <w:spacing w:val="0"/>
          <w:w w:val="179"/>
          <w:i/>
          <w:position w:val="0"/>
        </w:rPr>
        <w:t>/</w:t>
      </w:r>
      <w:r>
        <w:rPr>
          <w:rFonts w:ascii="Times" w:hAnsi="Times" w:cs="Times" w:eastAsia="Times"/>
          <w:sz w:val="20"/>
          <w:szCs w:val="20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46" w:after="0" w:line="342" w:lineRule="exact"/>
        <w:ind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23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23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8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8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8"/>
        </w:rPr>
        <w:t>v</w:t>
      </w:r>
      <w:r>
        <w:rPr>
          <w:rFonts w:ascii="Times" w:hAnsi="Times" w:cs="Times" w:eastAsia="Times"/>
          <w:sz w:val="20"/>
          <w:szCs w:val="20"/>
          <w:spacing w:val="25"/>
          <w:w w:val="100"/>
          <w:i/>
          <w:position w:val="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8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-21"/>
          <w:w w:val="147"/>
          <w:position w:val="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8"/>
        </w:rPr>
        <w:t>35)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  <w:position w:val="8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23"/>
        </w:rPr>
        <w:t>  </w:t>
      </w:r>
      <w:r>
        <w:rPr>
          <w:rFonts w:ascii="Corsiva Hebrew" w:hAnsi="Corsiva Hebrew" w:cs="Corsiva Hebrew" w:eastAsia="Corsiva Hebrew"/>
          <w:sz w:val="20"/>
          <w:szCs w:val="20"/>
          <w:spacing w:val="20"/>
          <w:w w:val="100"/>
          <w:position w:val="2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5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-21"/>
          <w:w w:val="147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169" w:lineRule="exact"/>
        <w:ind w:left="499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261.942993pt;margin-top:-3.351034pt;width:42.823pt;height:.1pt;mso-position-horizontal-relative:page;mso-position-vertical-relative:paragraph;z-index:-2357" coordorigin="5239,-67" coordsize="856,2">
            <v:shape style="position:absolute;left:5239;top:-67;width:856;height:2" coordorigin="5239,-67" coordsize="856,0" path="m5239,-67l6095,-67e" filled="f" stroked="t" strokeweight=".398pt" strokecolor="#000000">
              <v:path arrowok="t"/>
            </v:shape>
          </v:group>
          <w10:wrap type="none"/>
        </w:pic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2"/>
        </w:rPr>
        <w:t>10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3" w:equalWidth="0">
            <w:col w:w="3231" w:space="179"/>
            <w:col w:w="305" w:space="33"/>
            <w:col w:w="5512"/>
          </w:cols>
        </w:sectPr>
      </w:pPr>
      <w:rPr/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</w:sectPr>
      </w:pPr>
      <w:rPr/>
    </w:p>
    <w:p>
      <w:pPr>
        <w:spacing w:before="21" w:after="0" w:line="240" w:lineRule="auto"/>
        <w:ind w:left="519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otassium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9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hannel,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358" w:right="-79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-6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-9"/>
          <w:w w:val="147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0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1(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0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0"/>
        </w:rPr>
        <w:t>v</w:t>
      </w:r>
      <w:r>
        <w:rPr>
          <w:rFonts w:ascii="Times" w:hAnsi="Times" w:cs="Times" w:eastAsia="Times"/>
          <w:sz w:val="20"/>
          <w:szCs w:val="20"/>
          <w:spacing w:val="30"/>
          <w:w w:val="100"/>
          <w:i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0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23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0"/>
        </w:rPr>
        <w:t>55))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9" w:lineRule="exact"/>
        <w:ind w:right="-20"/>
        <w:jc w:val="left"/>
        <w:rPr>
          <w:rFonts w:ascii="Corsiva Hebrew" w:hAnsi="Corsiva Hebrew" w:cs="Corsiva Hebrew" w:eastAsia="Corsiva Hebrew"/>
          <w:sz w:val="20"/>
          <w:szCs w:val="20"/>
        </w:rPr>
      </w:pPr>
      <w:rPr/>
      <w:r>
        <w:rPr>
          <w:rFonts w:ascii="Corsiva Hebrew" w:hAnsi="Corsiva Hebrew" w:cs="Corsiva Hebrew" w:eastAsia="Corsiva Hebrew"/>
          <w:sz w:val="20"/>
          <w:szCs w:val="20"/>
          <w:w w:val="293"/>
          <w:position w:val="1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12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-2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-2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2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2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2"/>
        </w:rPr>
        <w:t>55)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-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2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0" w:after="0" w:line="303" w:lineRule="exact"/>
        <w:ind w:left="499" w:right="-20"/>
        <w:jc w:val="left"/>
        <w:tabs>
          <w:tab w:pos="12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335.546997pt;margin-top:3.314978pt;width:42.823pt;height:.1pt;mso-position-horizontal-relative:page;mso-position-vertical-relative:paragraph;z-index:-2356" coordorigin="6711,66" coordsize="856,2">
            <v:shape style="position:absolute;left:6711;top:66;width:856;height:2" coordorigin="6711,66" coordsize="856,0" path="m6711,66l7567,66e" filled="f" stroked="t" strokeweight=".398pt" strokecolor="#000000">
              <v:path arrowok="t"/>
            </v:shape>
          </v:group>
          <w10:wrap type="none"/>
        </w:pic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10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3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3"/>
        </w:rPr>
        <w:t>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3" w:equalWidth="0">
            <w:col w:w="4384" w:space="499"/>
            <w:col w:w="305" w:space="33"/>
            <w:col w:w="4039"/>
          </w:cols>
        </w:sectPr>
      </w:pPr>
      <w:rPr/>
    </w:p>
    <w:p>
      <w:pPr>
        <w:spacing w:before="67" w:after="0" w:line="240" w:lineRule="auto"/>
        <w:ind w:left="2372" w:right="-72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-10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-9"/>
          <w:w w:val="147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0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125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  <w:position w:val="0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46" w:after="0" w:line="240" w:lineRule="auto"/>
        <w:ind w:left="-42" w:right="3976"/>
        <w:jc w:val="center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br w:type="column"/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15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0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0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65)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31" w:after="0" w:line="238" w:lineRule="exact"/>
        <w:ind w:left="464" w:right="4483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274.984009pt;margin-top:1.624999pt;width:42.823pt;height:.1pt;mso-position-horizontal-relative:page;mso-position-vertical-relative:paragraph;z-index:-2355" coordorigin="5500,32" coordsize="856,2">
            <v:shape style="position:absolute;left:5500;top:32;width:856;height:2" coordorigin="5500,32" coordsize="856,0" path="m5500,32l6356,32e" filled="f" stroked="t" strokeweight=".398pt" strokecolor="#000000">
              <v:path arrowok="t"/>
            </v:shape>
          </v:group>
          <w10:wrap type="none"/>
        </w:pic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</w:rPr>
        <w:t>80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560" w:bottom="280" w:left="1320" w:right="1340"/>
          <w:cols w:num="2" w:equalWidth="0">
            <w:col w:w="3976" w:space="33"/>
            <w:col w:w="5251"/>
          </w:cols>
        </w:sectPr>
      </w:pPr>
      <w:rPr/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</w:sectPr>
      </w:pPr>
      <w:rPr/>
    </w:p>
    <w:p>
      <w:pPr>
        <w:spacing w:before="21" w:after="0" w:line="240" w:lineRule="auto"/>
        <w:ind w:left="519"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9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hannel,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209"/>
        <w:jc w:val="right"/>
        <w:rPr>
          <w:rFonts w:ascii="Corsiva Hebrew" w:hAnsi="Corsiva Hebrew" w:cs="Corsiva Hebrew" w:eastAsia="Corsiva Hebrew"/>
          <w:sz w:val="20"/>
          <w:szCs w:val="20"/>
        </w:rPr>
      </w:pPr>
      <w:rPr/>
      <w:r>
        <w:rPr>
          <w:rFonts w:ascii="Corsiva Hebrew" w:hAnsi="Corsiva Hebrew" w:cs="Corsiva Hebrew" w:eastAsia="Corsiva Hebrew"/>
          <w:sz w:val="20"/>
          <w:szCs w:val="20"/>
          <w:w w:val="416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5"/>
          <w:w w:val="10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60" w:lineRule="exact"/>
        <w:ind w:right="-20"/>
        <w:jc w:val="left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pict>
          <v:group style="position:absolute;margin-left:253.779007pt;margin-top:17.999010pt;width:50.572pt;height:.1pt;mso-position-horizontal-relative:page;mso-position-vertical-relative:paragraph;z-index:-2354" coordorigin="5076,360" coordsize="1011,2">
            <v:shape style="position:absolute;left:5076;top:360;width:1011;height:2" coordorigin="5076,360" coordsize="1011,0" path="m5076,360l6087,360e" filled="f" stroked="t" strokeweight=".398pt" strokecolor="#000000">
              <v:path arrowok="t"/>
            </v:shape>
          </v:group>
          <w10:wrap type="none"/>
        </w:pict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8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8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-7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-7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7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7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7"/>
        </w:rPr>
        <w:t>28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-7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-7"/>
        </w:rPr>
        <w:t>2)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-7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8"/>
        </w:rPr>
        <w:t> 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2" w:equalWidth="0">
            <w:col w:w="2979" w:space="606"/>
            <w:col w:w="5675"/>
          </w:cols>
        </w:sectPr>
      </w:pPr>
      <w:rPr/>
    </w:p>
    <w:p>
      <w:pPr>
        <w:spacing w:before="0" w:after="0" w:line="201" w:lineRule="exact"/>
        <w:ind w:left="1278" w:right="-72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w w:val="104"/>
          <w:i/>
          <w:position w:val="1"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w w:val="131"/>
          <w:position w:val="-2"/>
        </w:rPr>
        <w:t>r</w:t>
      </w:r>
      <w:r>
        <w:rPr>
          <w:rFonts w:ascii="Adobe Fangsong Std" w:hAnsi="Adobe Fangsong Std" w:cs="Adobe Fangsong Std" w:eastAsia="Adobe Fangsong Std"/>
          <w:sz w:val="14"/>
          <w:szCs w:val="14"/>
          <w:spacing w:val="-25"/>
          <w:w w:val="100"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1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1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47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1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0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1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7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1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23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1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98" w:after="0" w:line="238" w:lineRule="exact"/>
        <w:ind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13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5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3" w:equalWidth="0">
            <w:col w:w="2284" w:space="465"/>
            <w:col w:w="803" w:space="532"/>
            <w:col w:w="5176"/>
          </w:cols>
        </w:sectPr>
      </w:pPr>
      <w:rPr/>
    </w:p>
    <w:p>
      <w:pPr>
        <w:spacing w:before="67" w:after="0" w:line="240" w:lineRule="auto"/>
        <w:ind w:left="1293" w:right="-72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w w:val="101"/>
          <w:i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w w:val="131"/>
          <w:position w:val="-3"/>
        </w:rPr>
        <w:t>r</w:t>
      </w:r>
      <w:r>
        <w:rPr>
          <w:rFonts w:ascii="Adobe Fangsong Std" w:hAnsi="Adobe Fangsong Std" w:cs="Adobe Fangsong Std" w:eastAsia="Adobe Fangsong Std"/>
          <w:sz w:val="14"/>
          <w:szCs w:val="14"/>
          <w:spacing w:val="-25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4"/>
          <w:position w:val="0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4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24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4"/>
          <w:position w:val="0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46" w:after="0" w:line="240" w:lineRule="auto"/>
        <w:ind w:right="-85"/>
        <w:jc w:val="left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br w:type="column"/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15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0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0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0"/>
        </w:rPr>
        <w:t>63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0"/>
        </w:rPr>
        <w:t>0)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5"/>
          <w:w w:val="100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416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5"/>
          <w:w w:val="100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31" w:after="0" w:line="240" w:lineRule="auto"/>
        <w:ind w:left="514" w:right="960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194.529007pt;margin-top:1.626004pt;width:50.572pt;height:.1pt;mso-position-horizontal-relative:page;mso-position-vertical-relative:paragraph;z-index:-2353" coordorigin="3891,33" coordsize="1011,2">
            <v:shape style="position:absolute;left:3891;top:33;width:1011;height:2" coordorigin="3891,33" coordsize="1011,0" path="m3891,33l4902,33e" filled="f" stroked="t" strokeweight=".398pt" strokecolor="#000000">
              <v:path arrowok="t"/>
            </v:shape>
          </v:group>
          <w10:wrap type="none"/>
        </w:pict>
      </w:r>
      <w:r>
        <w:rPr>
          <w:rFonts w:ascii="Chaparral Pro" w:hAnsi="Chaparral Pro" w:cs="Chaparral Pro" w:eastAsia="Chaparral Pro"/>
          <w:sz w:val="20"/>
          <w:szCs w:val="20"/>
          <w:w w:val="95"/>
        </w:rPr>
        <w:t>7</w:t>
      </w:r>
      <w:r>
        <w:rPr>
          <w:rFonts w:ascii="Times" w:hAnsi="Times" w:cs="Times" w:eastAsia="Times"/>
          <w:sz w:val="20"/>
          <w:szCs w:val="20"/>
          <w:w w:val="110"/>
          <w:i/>
        </w:rPr>
        <w:t>.</w:t>
      </w:r>
      <w:r>
        <w:rPr>
          <w:rFonts w:ascii="Chaparral Pro" w:hAnsi="Chaparral Pro" w:cs="Chaparral Pro" w:eastAsia="Chaparral Pro"/>
          <w:sz w:val="20"/>
          <w:szCs w:val="20"/>
          <w:w w:val="95"/>
        </w:rPr>
        <w:t>8</w:t>
      </w:r>
      <w:r>
        <w:rPr>
          <w:rFonts w:ascii="Chaparral Pro" w:hAnsi="Chaparral Pro" w:cs="Chaparral Pro" w:eastAsia="Chaparral Pro"/>
          <w:sz w:val="20"/>
          <w:szCs w:val="20"/>
          <w:w w:val="100"/>
        </w:rPr>
      </w:r>
    </w:p>
    <w:p>
      <w:pPr>
        <w:spacing w:before="41" w:after="0" w:line="60" w:lineRule="exact"/>
        <w:ind w:left="263" w:right="509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4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14"/>
        </w:rPr>
        <w:t>v</w:t>
      </w:r>
      <w:r>
        <w:rPr>
          <w:rFonts w:ascii="Times" w:hAnsi="Times" w:cs="Times" w:eastAsia="Times"/>
          <w:sz w:val="20"/>
          <w:szCs w:val="20"/>
          <w:spacing w:val="20"/>
          <w:w w:val="100"/>
          <w:i/>
          <w:position w:val="-1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14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-21"/>
          <w:w w:val="147"/>
          <w:position w:val="-1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14"/>
        </w:rPr>
        <w:t>160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-14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-14"/>
        </w:rPr>
        <w:t>3)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46" w:after="0" w:line="240" w:lineRule="auto"/>
        <w:ind w:left="-42" w:right="-62"/>
        <w:jc w:val="center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br w:type="column"/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15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0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0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0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0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0"/>
        </w:rPr>
        <w:t>28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0"/>
        </w:rPr>
        <w:t>8)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31" w:after="0" w:line="240" w:lineRule="auto"/>
        <w:ind w:left="464" w:right="444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303.975006pt;margin-top:1.626004pt;width:50.572pt;height:.1pt;mso-position-horizontal-relative:page;mso-position-vertical-relative:paragraph;z-index:-2352" coordorigin="6080,33" coordsize="1011,2">
            <v:shape style="position:absolute;left:6080;top:33;width:1011;height:2" coordorigin="6080,33" coordsize="1011,0" path="m6080,33l7091,33e" filled="f" stroked="t" strokeweight=".398pt" strokecolor="#000000">
              <v:path arrowok="t"/>
            </v:shape>
          </v:group>
          <w10:wrap type="none"/>
        </w:pict>
      </w:r>
      <w:r>
        <w:rPr>
          <w:rFonts w:ascii="Chaparral Pro" w:hAnsi="Chaparral Pro" w:cs="Chaparral Pro" w:eastAsia="Chaparral Pro"/>
          <w:sz w:val="20"/>
          <w:szCs w:val="20"/>
          <w:w w:val="95"/>
        </w:rPr>
        <w:t>13</w:t>
      </w:r>
      <w:r>
        <w:rPr>
          <w:rFonts w:ascii="Times" w:hAnsi="Times" w:cs="Times" w:eastAsia="Times"/>
          <w:sz w:val="20"/>
          <w:szCs w:val="20"/>
          <w:w w:val="110"/>
          <w:i/>
        </w:rPr>
        <w:t>.</w:t>
      </w:r>
      <w:r>
        <w:rPr>
          <w:rFonts w:ascii="Chaparral Pro" w:hAnsi="Chaparral Pro" w:cs="Chaparral Pro" w:eastAsia="Chaparral Pro"/>
          <w:sz w:val="20"/>
          <w:szCs w:val="20"/>
          <w:w w:val="95"/>
        </w:rPr>
        <w:t>1</w:t>
      </w:r>
      <w:r>
        <w:rPr>
          <w:rFonts w:ascii="Chaparral Pro" w:hAnsi="Chaparral Pro" w:cs="Chaparral Pro" w:eastAsia="Chaparral Pro"/>
          <w:sz w:val="20"/>
          <w:szCs w:val="20"/>
          <w:w w:val="100"/>
        </w:rPr>
      </w:r>
    </w:p>
    <w:p>
      <w:pPr>
        <w:spacing w:before="0" w:after="0" w:line="152" w:lineRule="exact"/>
        <w:ind w:left="454" w:right="-20"/>
        <w:jc w:val="left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br w:type="column"/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3"/>
        </w:rPr>
        <w:t> </w:t>
      </w:r>
      <w:r>
        <w:rPr>
          <w:rFonts w:ascii="Corsiva Hebrew" w:hAnsi="Corsiva Hebrew" w:cs="Corsiva Hebrew" w:eastAsia="Corsiva Hebrew"/>
          <w:sz w:val="20"/>
          <w:szCs w:val="20"/>
          <w:w w:val="100"/>
          <w:position w:val="0"/>
        </w:rPr>
      </w:r>
    </w:p>
    <w:p>
      <w:pPr>
        <w:spacing w:before="31" w:after="0" w:line="240" w:lineRule="auto"/>
        <w:ind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47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-21"/>
          <w:w w:val="14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7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5" w:equalWidth="0">
            <w:col w:w="2367" w:space="33"/>
            <w:col w:w="1819" w:space="33"/>
            <w:col w:w="305" w:space="33"/>
            <w:col w:w="1353" w:space="44"/>
            <w:col w:w="3273"/>
          </w:cols>
        </w:sectPr>
      </w:pPr>
      <w:rPr/>
    </w:p>
    <w:p>
      <w:pPr>
        <w:spacing w:before="0" w:after="0" w:line="314" w:lineRule="exact"/>
        <w:ind w:left="1281" w:right="-89"/>
        <w:jc w:val="left"/>
        <w:rPr>
          <w:rFonts w:ascii="Cambria Math" w:hAnsi="Cambria Math" w:cs="Cambria Math" w:eastAsia="Cambria Math"/>
          <w:sz w:val="20"/>
          <w:szCs w:val="20"/>
        </w:rPr>
      </w:pPr>
      <w:rPr/>
      <w:r>
        <w:rPr/>
        <w:pict>
          <v:group style="position:absolute;margin-left:193.145004pt;margin-top:10.62886pt;width:55.553pt;height:.1pt;mso-position-horizontal-relative:page;mso-position-vertical-relative:paragraph;z-index:-2351" coordorigin="3863,213" coordsize="1111,2">
            <v:shape style="position:absolute;left:3863;top:213;width:1111;height:2" coordorigin="3863,213" coordsize="1111,0" path="m3863,213l4974,213e" filled="f" stroked="t" strokeweight=".398pt" strokecolor="#000000">
              <v:path arrowok="t"/>
            </v:shape>
          </v:group>
          <w10:wrap type="none"/>
        </w:pic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1"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4"/>
        </w:rPr>
        <w:t>s</w:t>
      </w:r>
      <w:r>
        <w:rPr>
          <w:rFonts w:ascii="Adobe Fangsong Std" w:hAnsi="Adobe Fangsong Std" w:cs="Adobe Fangsong Std" w:eastAsia="Adobe Fangsong Std"/>
          <w:sz w:val="14"/>
          <w:szCs w:val="14"/>
          <w:spacing w:val="-11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-1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1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47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  <w:position w:val="-1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321"/>
          <w:position w:val="21"/>
        </w:rPr>
        <w:t>(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21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12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303"/>
        <w:jc w:val="right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pict>
          <v:group style="position:absolute;margin-left:184.755005pt;margin-top:-.199985pt;width:98.902pt;height:.1pt;mso-position-horizontal-relative:page;mso-position-vertical-relative:paragraph;z-index:-2350" coordorigin="3695,-4" coordsize="1978,2">
            <v:shape style="position:absolute;left:3695;top:-4;width:1978;height:2" coordorigin="3695,-4" coordsize="1978,0" path="m3695,-4l5673,-4e" filled="f" stroked="t" strokeweight=".398pt" strokecolor="#000000">
              <v:path arrowok="t"/>
            </v:shape>
          </v:group>
          <w10:wrap type="none"/>
        </w:pict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-8"/>
        </w:rPr>
        <w:t> </w:t>
      </w:r>
      <w:r>
        <w:rPr>
          <w:rFonts w:ascii="Corsiva Hebrew" w:hAnsi="Corsiva Hebrew" w:cs="Corsiva Hebrew" w:eastAsia="Corsiva Hebrew"/>
          <w:sz w:val="20"/>
          <w:szCs w:val="20"/>
          <w:w w:val="398"/>
          <w:position w:val="0"/>
        </w:rPr>
        <w:t> </w:t>
      </w:r>
      <w:r>
        <w:rPr>
          <w:rFonts w:ascii="Corsiva Hebrew" w:hAnsi="Corsiva Hebrew" w:cs="Corsiva Hebrew" w:eastAsia="Corsiva Hebrew"/>
          <w:sz w:val="20"/>
          <w:szCs w:val="20"/>
          <w:w w:val="100"/>
          <w:position w:val="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17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8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103" w:lineRule="exact"/>
        <w:ind w:left="332" w:right="501"/>
        <w:jc w:val="center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br w:type="column"/>
      </w:r>
      <w:r>
        <w:rPr>
          <w:rFonts w:ascii="Corsiva Hebrew" w:hAnsi="Corsiva Hebrew" w:cs="Corsiva Hebrew" w:eastAsia="Corsiva Hebrew"/>
          <w:sz w:val="20"/>
          <w:szCs w:val="20"/>
          <w:w w:val="237"/>
          <w:position w:val="4"/>
        </w:rPr>
        <w:t> </w:t>
      </w:r>
      <w:r>
        <w:rPr>
          <w:rFonts w:ascii="Corsiva Hebrew" w:hAnsi="Corsiva Hebrew" w:cs="Corsiva Hebrew" w:eastAsia="Corsiva Hebrew"/>
          <w:sz w:val="20"/>
          <w:szCs w:val="2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73" w:lineRule="exact"/>
        <w:ind w:left="-38" w:right="-58"/>
        <w:jc w:val="center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pict>
          <v:group style="position:absolute;margin-left:240.052994pt;margin-top:13.649016pt;width:35.074pt;height:.1pt;mso-position-horizontal-relative:page;mso-position-vertical-relative:paragraph;z-index:-2349" coordorigin="4801,273" coordsize="701,2">
            <v:shape style="position:absolute;left:4801;top:273;width:701;height:2" coordorigin="4801,273" coordsize="701,0" path="m4801,273l5503,273e" filled="f" stroked="t" strokeweight=".398pt" strokecolor="#000000">
              <v:path arrowok="t"/>
            </v:shape>
          </v:group>
          <w10:wrap type="none"/>
        </w:pict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1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1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5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5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5"/>
        </w:rPr>
        <w:t>83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-5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5"/>
        </w:rPr>
        <w:t>5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-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0" w:lineRule="exact"/>
        <w:ind w:right="-20"/>
        <w:jc w:val="left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pict>
          <v:group style="position:absolute;margin-left:359.709991pt;margin-top:17.998997pt;width:55.553pt;height:.1pt;mso-position-horizontal-relative:page;mso-position-vertical-relative:paragraph;z-index:-2348" coordorigin="7194,360" coordsize="1111,2">
            <v:shape style="position:absolute;left:7194;top:360;width:1111;height:2" coordorigin="7194,360" coordsize="1111,0" path="m7194,360l8305,360e" filled="f" stroked="t" strokeweight=".398pt" strokecolor="#000000">
              <v:path arrowok="t"/>
            </v:shape>
          </v:group>
          <w10:wrap type="none"/>
        </w:pict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8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8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-7"/>
        </w:rPr>
        <w:t>−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  <w:position w:val="-7"/>
        </w:rPr>
        <w:t>(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7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7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7"/>
        </w:rPr>
        <w:t>160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-7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-7"/>
        </w:rPr>
        <w:t>3)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-7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8"/>
        </w:rPr>
        <w:t> 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4" w:equalWidth="0">
            <w:col w:w="2698" w:space="223"/>
            <w:col w:w="355" w:space="34"/>
            <w:col w:w="1043" w:space="1350"/>
            <w:col w:w="3557"/>
          </w:cols>
        </w:sectPr>
      </w:pPr>
      <w:rPr/>
    </w:p>
    <w:p>
      <w:pPr>
        <w:spacing w:before="0" w:after="0" w:line="201" w:lineRule="exact"/>
        <w:ind w:left="1296" w:right="-72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2"/>
        </w:rPr>
        <w:t>s</w:t>
      </w:r>
      <w:r>
        <w:rPr>
          <w:rFonts w:ascii="Adobe Fangsong Std" w:hAnsi="Adobe Fangsong Std" w:cs="Adobe Fangsong Std" w:eastAsia="Adobe Fangsong Std"/>
          <w:sz w:val="14"/>
          <w:szCs w:val="14"/>
          <w:spacing w:val="-15"/>
          <w:w w:val="100"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1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1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0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25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1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23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1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98" w:after="0" w:line="238" w:lineRule="exact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6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201" w:lineRule="exact"/>
        <w:ind w:right="-79"/>
        <w:jc w:val="left"/>
        <w:rPr>
          <w:rFonts w:ascii="Cambria Math" w:hAnsi="Cambria Math" w:cs="Cambria Math" w:eastAsia="Cambria Math"/>
          <w:sz w:val="20"/>
          <w:szCs w:val="20"/>
        </w:rPr>
      </w:pPr>
      <w:rPr/>
      <w:r>
        <w:rPr/>
        <w:br w:type="column"/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0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5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  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  <w:position w:val="1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3"/>
          <w:position w:val="1"/>
        </w:rPr>
        <w:t>∗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  <w:position w:val="1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98" w:after="0" w:line="238" w:lineRule="exact"/>
        <w:ind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17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8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6" w:equalWidth="0">
            <w:col w:w="1963" w:space="412"/>
            <w:col w:w="902" w:space="427"/>
            <w:col w:w="255" w:space="438"/>
            <w:col w:w="745" w:space="224"/>
            <w:col w:w="305" w:space="582"/>
            <w:col w:w="3007"/>
          </w:cols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73" w:lineRule="exact"/>
        <w:ind w:left="2942" w:right="-76"/>
        <w:jc w:val="left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pict>
          <v:group style="position:absolute;margin-left:359.372009pt;margin-top:-2.030987pt;width:98.902pt;height:.1pt;mso-position-horizontal-relative:page;mso-position-vertical-relative:paragraph;z-index:-2346" coordorigin="7187,-41" coordsize="1978,2">
            <v:shape style="position:absolute;left:7187;top:-41;width:1978;height:2" coordorigin="7187,-41" coordsize="1978,0" path="m7187,-41l9165,-41e" filled="f" stroked="t" strokeweight=".398pt" strokecolor="#000000">
              <v:path arrowok="t"/>
            </v:shape>
          </v:group>
          <w10:wrap type="none"/>
        </w:pict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1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1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5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5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5"/>
        </w:rPr>
        <w:t>37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-5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5"/>
        </w:rPr>
        <w:t>4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-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5"/>
          <w:w w:val="100"/>
          <w:position w:val="1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416"/>
          <w:position w:val="1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5"/>
          <w:w w:val="100"/>
          <w:position w:val="1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89" w:after="0" w:line="260" w:lineRule="exact"/>
        <w:ind w:right="-20"/>
        <w:jc w:val="left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br w:type="column"/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8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8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7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7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7"/>
        </w:rPr>
        <w:t>83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-7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7"/>
        </w:rPr>
        <w:t>5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-7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8"/>
        </w:rPr>
        <w:t> 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2" w:equalWidth="0">
            <w:col w:w="4451" w:space="2352"/>
            <w:col w:w="2457"/>
          </w:cols>
        </w:sectPr>
      </w:pPr>
      <w:rPr/>
    </w:p>
    <w:p>
      <w:pPr>
        <w:spacing w:before="0" w:after="0" w:line="201" w:lineRule="exact"/>
        <w:ind w:left="1273" w:right="-72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221.649994pt;margin-top:4.981950pt;width:35.074pt;height:.1pt;mso-position-horizontal-relative:page;mso-position-vertical-relative:paragraph;z-index:-2347" coordorigin="4433,100" coordsize="701,2">
            <v:shape style="position:absolute;left:4433;top:100;width:701;height:2" coordorigin="4433,100" coordsize="701,0" path="m4433,100l5134,100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14.67099pt;margin-top:4.981950pt;width:35.074pt;height:.1pt;mso-position-horizontal-relative:page;mso-position-vertical-relative:paragraph;z-index:-2345" coordorigin="8293,100" coordsize="701,2">
            <v:shape style="position:absolute;left:8293;top:100;width:701;height:2" coordorigin="8293,100" coordsize="701,0" path="m8293,100l8995,100e" filled="f" stroked="t" strokeweight=".398pt" strokecolor="#000000">
              <v:path arrowok="t"/>
            </v:shape>
          </v:group>
          <w10:wrap type="none"/>
        </w:pict>
      </w:r>
      <w:r>
        <w:rPr>
          <w:rFonts w:ascii="Times" w:hAnsi="Times" w:cs="Times" w:eastAsia="Times"/>
          <w:sz w:val="20"/>
          <w:szCs w:val="20"/>
          <w:w w:val="104"/>
          <w:i/>
          <w:position w:val="1"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w w:val="105"/>
          <w:position w:val="-2"/>
        </w:rPr>
        <w:t>d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1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1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47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(1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0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5"/>
          <w:position w:val="1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25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5"/>
          <w:position w:val="1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514"/>
        <w:jc w:val="right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pict>
          <v:group style="position:absolute;margin-left:184.755005pt;margin-top:-.199015pt;width:98.902pt;height:.1pt;mso-position-horizontal-relative:page;mso-position-vertical-relative:paragraph;z-index:-2344" coordorigin="3695,-4" coordsize="1978,2">
            <v:shape style="position:absolute;left:3695;top:-4;width:1978;height:2" coordorigin="3695,-4" coordsize="1978,0" path="m3695,-4l5673,-4e" filled="f" stroked="t" strokeweight=".398pt" strokecolor="#000000">
              <v:path arrowok="t"/>
            </v:shape>
          </v:group>
          <w10:wrap type="none"/>
        </w:pict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-8"/>
        </w:rPr>
        <w:t> </w:t>
      </w:r>
      <w:r>
        <w:rPr>
          <w:rFonts w:ascii="Corsiva Hebrew" w:hAnsi="Corsiva Hebrew" w:cs="Corsiva Hebrew" w:eastAsia="Corsiva Hebrew"/>
          <w:sz w:val="20"/>
          <w:szCs w:val="20"/>
          <w:w w:val="398"/>
          <w:position w:val="0"/>
        </w:rPr>
        <w:t> </w:t>
      </w:r>
      <w:r>
        <w:rPr>
          <w:rFonts w:ascii="Corsiva Hebrew" w:hAnsi="Corsiva Hebrew" w:cs="Corsiva Hebrew" w:eastAsia="Corsiva Hebrew"/>
          <w:sz w:val="20"/>
          <w:szCs w:val="20"/>
          <w:w w:val="100"/>
          <w:position w:val="0"/>
        </w:rPr>
      </w:r>
    </w:p>
    <w:p>
      <w:pPr>
        <w:spacing w:before="98" w:after="0" w:line="240" w:lineRule="auto"/>
        <w:ind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30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0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73" w:lineRule="exact"/>
        <w:ind w:left="24" w:right="-76"/>
        <w:jc w:val="left"/>
        <w:rPr>
          <w:rFonts w:ascii="Corsiva Hebrew" w:hAnsi="Corsiva Hebrew" w:cs="Corsiva Hebrew" w:eastAsia="Corsiva Hebrew"/>
          <w:sz w:val="20"/>
          <w:szCs w:val="20"/>
        </w:rPr>
      </w:pPr>
      <w:rPr/>
      <w:r>
        <w:rPr/>
        <w:pict>
          <v:group style="position:absolute;margin-left:240.052994pt;margin-top:13.649017pt;width:35.074pt;height:.1pt;mso-position-horizontal-relative:page;mso-position-vertical-relative:paragraph;z-index:-2343" coordorigin="4801,273" coordsize="701,2">
            <v:shape style="position:absolute;left:4801;top:273;width:701;height:2" coordorigin="4801,273" coordsize="701,0" path="m4801,273l5503,273e" filled="f" stroked="t" strokeweight=".398pt" strokecolor="#000000">
              <v:path arrowok="t"/>
            </v:shape>
          </v:group>
          <w10:wrap type="none"/>
        </w:pict>
      </w:r>
      <w:r>
        <w:rPr>
          <w:rFonts w:ascii="Corsiva Hebrew" w:hAnsi="Corsiva Hebrew" w:cs="Corsiva Hebrew" w:eastAsia="Corsiva Hebrew"/>
          <w:sz w:val="20"/>
          <w:szCs w:val="20"/>
          <w:w w:val="293"/>
          <w:position w:val="1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-26"/>
          <w:w w:val="100"/>
          <w:position w:val="1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8"/>
          <w:i/>
          <w:position w:val="-5"/>
        </w:rPr>
        <w:t>v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5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5"/>
        </w:rPr>
        <w:t>83</w:t>
      </w:r>
      <w:r>
        <w:rPr>
          <w:rFonts w:ascii="Times" w:hAnsi="Times" w:cs="Times" w:eastAsia="Times"/>
          <w:sz w:val="20"/>
          <w:szCs w:val="20"/>
          <w:spacing w:val="0"/>
          <w:w w:val="110"/>
          <w:i/>
          <w:position w:val="-5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5"/>
        </w:rPr>
        <w:t>5</w:t>
      </w:r>
      <w:r>
        <w:rPr>
          <w:rFonts w:ascii="Chaparral Pro" w:hAnsi="Chaparral Pro" w:cs="Chaparral Pro" w:eastAsia="Chaparral Pro"/>
          <w:sz w:val="20"/>
          <w:szCs w:val="20"/>
          <w:spacing w:val="-20"/>
          <w:w w:val="100"/>
          <w:position w:val="-5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293"/>
          <w:position w:val="10"/>
        </w:rPr>
        <w:t> </w:t>
      </w:r>
      <w:r>
        <w:rPr>
          <w:rFonts w:ascii="Corsiva Hebrew" w:hAnsi="Corsiva Hebrew" w:cs="Corsiva Hebrew" w:eastAsia="Corsiva Hebr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right="-79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240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0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  <w:position w:val="1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"/>
        </w:rPr>
        <w:t>∗</w:t>
      </w:r>
      <w:r>
        <w:rPr>
          <w:rFonts w:ascii="Cambria Math" w:hAnsi="Cambria Math" w:cs="Cambria Math" w:eastAsia="Cambria Math"/>
          <w:sz w:val="20"/>
          <w:szCs w:val="20"/>
          <w:spacing w:val="3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(0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5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1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66" w:right="571"/>
        <w:jc w:val="center"/>
        <w:rPr>
          <w:rFonts w:ascii="Corsiva Hebrew" w:hAnsi="Corsiva Hebrew" w:cs="Corsiva Hebrew" w:eastAsia="Corsiva Hebrew"/>
          <w:sz w:val="20"/>
          <w:szCs w:val="20"/>
        </w:rPr>
      </w:pPr>
      <w:rPr/>
      <w:r>
        <w:rPr>
          <w:rFonts w:ascii="Corsiva Hebrew" w:hAnsi="Corsiva Hebrew" w:cs="Corsiva Hebrew" w:eastAsia="Corsiva Hebrew"/>
          <w:sz w:val="20"/>
          <w:szCs w:val="20"/>
          <w:w w:val="293"/>
        </w:rPr>
        <w:t> </w:t>
      </w:r>
      <w:r>
        <w:rPr>
          <w:rFonts w:ascii="Corsiva Hebrew" w:hAnsi="Corsiva Hebrew" w:cs="Corsiva Hebrew" w:eastAsia="Corsiva Hebrew"/>
          <w:sz w:val="20"/>
          <w:szCs w:val="20"/>
          <w:w w:val="100"/>
        </w:rPr>
      </w:r>
    </w:p>
    <w:p>
      <w:pPr>
        <w:spacing w:before="0" w:after="0" w:line="201" w:lineRule="exact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0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25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1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23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1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98" w:after="0" w:line="240" w:lineRule="auto"/>
        <w:ind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6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5" w:equalWidth="0">
            <w:col w:w="2909" w:space="377"/>
            <w:col w:w="1067" w:space="97"/>
            <w:col w:w="1174" w:space="243"/>
            <w:col w:w="902" w:space="427"/>
            <w:col w:w="2064"/>
          </w:cols>
        </w:sectPr>
      </w:pPr>
      <w:rPr/>
    </w:p>
    <w:p>
      <w:pPr>
        <w:spacing w:before="0" w:after="0" w:line="201" w:lineRule="exact"/>
        <w:ind w:left="1288" w:right="-72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Times" w:hAnsi="Times" w:cs="Times" w:eastAsia="Times"/>
          <w:sz w:val="20"/>
          <w:szCs w:val="20"/>
          <w:w w:val="101"/>
          <w:i/>
          <w:position w:val="1"/>
        </w:rPr>
        <w:t>β</w:t>
      </w:r>
      <w:r>
        <w:rPr>
          <w:rFonts w:ascii="Adobe Fangsong Std" w:hAnsi="Adobe Fangsong Std" w:cs="Adobe Fangsong Std" w:eastAsia="Adobe Fangsong Std"/>
          <w:sz w:val="14"/>
          <w:szCs w:val="14"/>
          <w:w w:val="105"/>
          <w:position w:val="-2"/>
        </w:rPr>
        <w:t>d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(</w:t>
      </w:r>
      <w:r>
        <w:rPr>
          <w:rFonts w:ascii="Times" w:hAnsi="Times" w:cs="Times" w:eastAsia="Times"/>
          <w:sz w:val="20"/>
          <w:szCs w:val="20"/>
          <w:spacing w:val="7"/>
          <w:w w:val="100"/>
          <w:i/>
          <w:position w:val="1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1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01" w:lineRule="exact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0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25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1"/>
        </w:rPr>
        <w:t>+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23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  <w:position w:val="1"/>
        </w:rPr>
        <w:t>exp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98" w:after="0" w:line="238" w:lineRule="exact"/>
        <w:ind w:right="-7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6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201" w:lineRule="exact"/>
        <w:ind w:right="-79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br w:type="column"/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4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0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5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199" w:lineRule="exact"/>
        <w:ind w:right="-20"/>
        <w:jc w:val="left"/>
        <w:rPr>
          <w:rFonts w:ascii="Adobe Fangsong Std" w:hAnsi="Adobe Fangsong Std" w:cs="Adobe Fangsong Std" w:eastAsia="Adobe Fangsong Std"/>
          <w:sz w:val="14"/>
          <w:szCs w:val="14"/>
        </w:rPr>
      </w:pPr>
      <w:rPr/>
      <w:r>
        <w:rPr/>
        <w:br w:type="column"/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1"/>
        </w:rPr>
        <w:t>∗</w:t>
      </w:r>
      <w:r>
        <w:rPr>
          <w:rFonts w:ascii="Cambria Math" w:hAnsi="Cambria Math" w:cs="Cambria Math" w:eastAsia="Cambria Math"/>
          <w:sz w:val="20"/>
          <w:szCs w:val="20"/>
          <w:spacing w:val="3"/>
          <w:w w:val="100"/>
          <w:position w:val="1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4"/>
          <w:i/>
          <w:position w:val="1"/>
        </w:rPr>
        <w:t>α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5"/>
          <w:position w:val="-2"/>
        </w:rPr>
        <w:t>d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320" w:right="1340"/>
          <w:cols w:num="5" w:equalWidth="0">
            <w:col w:w="1963" w:space="412"/>
            <w:col w:w="902" w:space="427"/>
            <w:col w:w="255" w:space="438"/>
            <w:col w:w="454" w:space="190"/>
            <w:col w:w="4219"/>
          </w:cols>
        </w:sectPr>
      </w:pPr>
      <w:rPr/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310" w:lineRule="auto"/>
        <w:ind w:left="120" w:right="4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recei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oth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synaptic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input,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excitatory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inhibitory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arri</w:t>
      </w:r>
      <w:r>
        <w:rPr>
          <w:rFonts w:ascii="Chaparral Pro" w:hAnsi="Chaparral Pro" w:cs="Chaparral Pro" w:eastAsia="Chaparral Pro"/>
          <w:sz w:val="20"/>
          <w:szCs w:val="20"/>
          <w:spacing w:val="-10"/>
          <w:w w:val="106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brane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ostsynaptic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onse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They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called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excitatory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ostsynaptic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1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ote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al(EPSP)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inhibitory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ostsynaptic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tial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8"/>
        </w:rPr>
        <w:t>(IPSP)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excitatory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inhibitory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ecti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conductance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at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onsible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EPSP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2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8"/>
        </w:rPr>
        <w:t>IPSP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1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5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ere</w:t>
      </w:r>
    </w:p>
    <w:p>
      <w:pPr>
        <w:spacing w:before="0" w:after="0" w:line="164" w:lineRule="exact"/>
        <w:ind w:left="12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-7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delled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as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-7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wing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function,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  <w:position w:val="-7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7"/>
        </w:rPr>
        <w:t>G</w:t>
      </w:r>
      <w:r>
        <w:rPr>
          <w:rFonts w:ascii="Times" w:hAnsi="Times" w:cs="Times" w:eastAsia="Times"/>
          <w:sz w:val="20"/>
          <w:szCs w:val="20"/>
          <w:spacing w:val="26"/>
          <w:w w:val="100"/>
          <w:i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47"/>
          <w:position w:val="-7"/>
        </w:rPr>
        <w:t>=</w:t>
      </w:r>
      <w:r>
        <w:rPr>
          <w:rFonts w:ascii="Chaparral Pro" w:hAnsi="Chaparral Pro" w:cs="Chaparral Pro" w:eastAsia="Chaparral Pro"/>
          <w:sz w:val="20"/>
          <w:szCs w:val="20"/>
          <w:spacing w:val="-1"/>
          <w:w w:val="147"/>
          <w:position w:val="-7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7"/>
        </w:rPr>
        <w:t>w</w:t>
      </w:r>
      <w:r>
        <w:rPr>
          <w:rFonts w:ascii="Times" w:hAnsi="Times" w:cs="Times" w:eastAsia="Times"/>
          <w:sz w:val="20"/>
          <w:szCs w:val="20"/>
          <w:spacing w:val="11"/>
          <w:w w:val="100"/>
          <w:i/>
          <w:position w:val="-7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-7"/>
        </w:rPr>
        <w:t>∗</w:t>
      </w:r>
      <w:r>
        <w:rPr>
          <w:rFonts w:ascii="Cambria Math" w:hAnsi="Cambria Math" w:cs="Cambria Math" w:eastAsia="Cambria Math"/>
          <w:sz w:val="20"/>
          <w:szCs w:val="20"/>
          <w:spacing w:val="7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(exp(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14"/>
          <w:szCs w:val="14"/>
          <w:spacing w:val="22"/>
          <w:w w:val="100"/>
          <w:i/>
          <w:position w:val="1"/>
        </w:rPr>
      </w:r>
      <w:r>
        <w:rPr>
          <w:rFonts w:ascii="Chaparral Pro" w:hAnsi="Chaparral Pro" w:cs="Chaparral Pro" w:eastAsia="Chaparral Pro"/>
          <w:sz w:val="14"/>
          <w:szCs w:val="14"/>
          <w:spacing w:val="0"/>
          <w:w w:val="100"/>
          <w:i/>
          <w:u w:val="single" w:color="000000"/>
          <w:position w:val="1"/>
        </w:rPr>
        <w:t>−</w:t>
      </w:r>
      <w:r>
        <w:rPr>
          <w:rFonts w:ascii="Chaparral Pro" w:hAnsi="Chaparral Pro" w:cs="Chaparral Pro" w:eastAsia="Chaparral Pro"/>
          <w:sz w:val="14"/>
          <w:szCs w:val="14"/>
          <w:spacing w:val="0"/>
          <w:w w:val="100"/>
          <w:i/>
          <w:u w:val="single" w:color="000000"/>
          <w:position w:val="1"/>
        </w:rPr>
      </w:r>
      <w:r>
        <w:rPr>
          <w:rFonts w:ascii="Chaparral Pro" w:hAnsi="Chaparral Pro" w:cs="Chaparral Pro" w:eastAsia="Chaparral Pro"/>
          <w:sz w:val="14"/>
          <w:szCs w:val="14"/>
          <w:spacing w:val="0"/>
          <w:w w:val="100"/>
          <w:i/>
          <w:u w:val="single" w:color="000000"/>
          <w:position w:val="1"/>
        </w:rPr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8"/>
          <w:u w:val="single" w:color="000000"/>
          <w:position w:val="1"/>
        </w:rPr>
        <w:t>t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8"/>
          <w:u w:val="single" w:color="000000"/>
          <w:position w:val="1"/>
        </w:rPr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8"/>
          <w:position w:val="1"/>
        </w:rPr>
      </w:r>
      <w:r>
        <w:rPr>
          <w:rFonts w:ascii="Adobe Fangsong Std" w:hAnsi="Adobe Fangsong Std" w:cs="Adobe Fangsong Std" w:eastAsia="Adobe Fangsong Std"/>
          <w:sz w:val="14"/>
          <w:szCs w:val="14"/>
          <w:spacing w:val="-15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  <w:position w:val="-7"/>
        </w:rPr>
        <w:t> </w:t>
      </w:r>
      <w:r>
        <w:rPr>
          <w:rFonts w:ascii="Cambria Math" w:hAnsi="Cambria Math" w:cs="Cambria Math" w:eastAsia="Cambria Math"/>
          <w:sz w:val="20"/>
          <w:szCs w:val="20"/>
          <w:spacing w:val="0"/>
          <w:w w:val="100"/>
          <w:position w:val="-7"/>
        </w:rPr>
        <w:t>−</w:t>
      </w:r>
      <w:r>
        <w:rPr>
          <w:rFonts w:ascii="Cambria Math" w:hAnsi="Cambria Math" w:cs="Cambria Math" w:eastAsia="Cambria Math"/>
          <w:sz w:val="20"/>
          <w:szCs w:val="20"/>
          <w:spacing w:val="8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exp(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14"/>
          <w:szCs w:val="14"/>
          <w:spacing w:val="1"/>
          <w:w w:val="100"/>
          <w:i/>
          <w:position w:val="1"/>
        </w:rPr>
      </w:r>
      <w:r>
        <w:rPr>
          <w:rFonts w:ascii="Chaparral Pro" w:hAnsi="Chaparral Pro" w:cs="Chaparral Pro" w:eastAsia="Chaparral Pro"/>
          <w:sz w:val="14"/>
          <w:szCs w:val="14"/>
          <w:spacing w:val="0"/>
          <w:w w:val="100"/>
          <w:i/>
          <w:u w:val="single" w:color="000000"/>
          <w:position w:val="1"/>
        </w:rPr>
        <w:t>−</w:t>
      </w:r>
      <w:r>
        <w:rPr>
          <w:rFonts w:ascii="Chaparral Pro" w:hAnsi="Chaparral Pro" w:cs="Chaparral Pro" w:eastAsia="Chaparral Pro"/>
          <w:sz w:val="14"/>
          <w:szCs w:val="14"/>
          <w:spacing w:val="0"/>
          <w:w w:val="100"/>
          <w:i/>
          <w:u w:val="single" w:color="000000"/>
          <w:position w:val="1"/>
        </w:rPr>
      </w:r>
      <w:r>
        <w:rPr>
          <w:rFonts w:ascii="Chaparral Pro" w:hAnsi="Chaparral Pro" w:cs="Chaparral Pro" w:eastAsia="Chaparral Pro"/>
          <w:sz w:val="14"/>
          <w:szCs w:val="14"/>
          <w:spacing w:val="0"/>
          <w:w w:val="100"/>
          <w:i/>
          <w:u w:val="single" w:color="000000"/>
          <w:position w:val="1"/>
        </w:rPr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8"/>
          <w:u w:val="single" w:color="000000"/>
          <w:position w:val="1"/>
        </w:rPr>
        <w:t>t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8"/>
          <w:u w:val="single" w:color="000000"/>
          <w:position w:val="1"/>
        </w:rPr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8"/>
          <w:position w:val="1"/>
        </w:rPr>
      </w:r>
      <w:r>
        <w:rPr>
          <w:rFonts w:ascii="Adobe Fangsong Std" w:hAnsi="Adobe Fangsong Std" w:cs="Adobe Fangsong Std" w:eastAsia="Adobe Fangsong Std"/>
          <w:sz w:val="14"/>
          <w:szCs w:val="14"/>
          <w:spacing w:val="-15"/>
          <w:w w:val="100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where,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  <w:position w:val="-7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eig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-7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ting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factor,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-7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-7"/>
        </w:rPr>
        <w:t>τ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10"/>
        </w:rPr>
        <w:t>1</w:t>
      </w:r>
      <w:r>
        <w:rPr>
          <w:rFonts w:ascii="Adobe Fangsong Std" w:hAnsi="Adobe Fangsong Std" w:cs="Adobe Fangsong Std" w:eastAsia="Adobe Fangsong Std"/>
          <w:sz w:val="14"/>
          <w:szCs w:val="14"/>
          <w:spacing w:val="34"/>
          <w:w w:val="100"/>
          <w:position w:val="-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7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  <w:position w:val="-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  <w:position w:val="-7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149" w:lineRule="exact"/>
        <w:ind w:left="4509" w:right="3571"/>
        <w:jc w:val="center"/>
        <w:tabs>
          <w:tab w:pos="5440" w:val="left"/>
        </w:tabs>
        <w:rPr>
          <w:rFonts w:ascii="Corsiva Hebrew" w:hAnsi="Corsiva Hebrew" w:cs="Corsiva Hebrew" w:eastAsia="Corsiva Hebrew"/>
          <w:sz w:val="10"/>
          <w:szCs w:val="10"/>
        </w:rPr>
      </w:pPr>
      <w:rPr/>
      <w:r>
        <w:rPr>
          <w:rFonts w:ascii="Adobe Fangsong Std" w:hAnsi="Adobe Fangsong Std" w:cs="Adobe Fangsong Std" w:eastAsia="Adobe Fangsong Std"/>
          <w:sz w:val="14"/>
          <w:szCs w:val="14"/>
          <w:w w:val="52"/>
          <w:position w:val="2"/>
        </w:rPr>
        <w:t>τ</w:t>
      </w:r>
      <w:r>
        <w:rPr>
          <w:rFonts w:ascii="Corsiva Hebrew" w:hAnsi="Corsiva Hebrew" w:cs="Corsiva Hebrew" w:eastAsia="Corsiva Hebrew"/>
          <w:sz w:val="10"/>
          <w:szCs w:val="10"/>
          <w:w w:val="169"/>
          <w:position w:val="0"/>
        </w:rPr>
        <w:t>2</w:t>
      </w:r>
      <w:r>
        <w:rPr>
          <w:rFonts w:ascii="Corsiva Hebrew" w:hAnsi="Corsiva Hebrew" w:cs="Corsiva Hebrew" w:eastAsia="Corsiva Hebrew"/>
          <w:sz w:val="10"/>
          <w:szCs w:val="10"/>
          <w:w w:val="100"/>
          <w:position w:val="0"/>
        </w:rPr>
        <w:tab/>
      </w:r>
      <w:r>
        <w:rPr>
          <w:rFonts w:ascii="Corsiva Hebrew" w:hAnsi="Corsiva Hebrew" w:cs="Corsiva Hebrew" w:eastAsia="Corsiva Hebrew"/>
          <w:sz w:val="10"/>
          <w:szCs w:val="10"/>
          <w:w w:val="100"/>
          <w:position w:val="0"/>
        </w:rPr>
      </w:r>
      <w:r>
        <w:rPr>
          <w:rFonts w:ascii="Adobe Fangsong Std" w:hAnsi="Adobe Fangsong Std" w:cs="Adobe Fangsong Std" w:eastAsia="Adobe Fangsong Std"/>
          <w:sz w:val="14"/>
          <w:szCs w:val="14"/>
          <w:w w:val="52"/>
          <w:position w:val="2"/>
        </w:rPr>
        <w:t>τ</w:t>
      </w:r>
      <w:r>
        <w:rPr>
          <w:rFonts w:ascii="Corsiva Hebrew" w:hAnsi="Corsiva Hebrew" w:cs="Corsiva Hebrew" w:eastAsia="Corsiva Hebrew"/>
          <w:sz w:val="10"/>
          <w:szCs w:val="10"/>
          <w:w w:val="169"/>
          <w:position w:val="0"/>
        </w:rPr>
        <w:t>1</w:t>
      </w:r>
      <w:r>
        <w:rPr>
          <w:rFonts w:ascii="Corsiva Hebrew" w:hAnsi="Corsiva Hebrew" w:cs="Corsiva Hebrew" w:eastAsia="Corsiva Hebrew"/>
          <w:sz w:val="10"/>
          <w:szCs w:val="10"/>
          <w:w w:val="100"/>
          <w:position w:val="0"/>
        </w:rPr>
      </w:r>
    </w:p>
    <w:p>
      <w:pPr>
        <w:spacing w:before="0" w:after="0" w:line="249" w:lineRule="exact"/>
        <w:ind w:left="12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rise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time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consta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τ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2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6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dec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time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[4].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  <w:position w:val="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alue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1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6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2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6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1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3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0"/>
        </w:rPr>
        <w:t>millisecond(ms)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71" w:after="0" w:line="240" w:lineRule="auto"/>
        <w:ind w:left="12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ecti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9"/>
        </w:rPr>
        <w:t>EPS</w:t>
      </w:r>
      <w:r>
        <w:rPr>
          <w:rFonts w:ascii="Chaparral Pro" w:hAnsi="Chaparral Pro" w:cs="Chaparral Pro" w:eastAsia="Chaparral Pro"/>
          <w:sz w:val="20"/>
          <w:szCs w:val="20"/>
          <w:spacing w:val="-19"/>
          <w:w w:val="119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9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1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7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ecti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8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18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" w:after="0" w:line="240" w:lineRule="auto"/>
        <w:ind w:left="120" w:right="-20"/>
        <w:jc w:val="left"/>
        <w:tabs>
          <w:tab w:pos="94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2.2.1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2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</w:rPr>
        <w:t>arameter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12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sear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6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f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or</w:t>
      </w:r>
      <w:r>
        <w:rPr>
          <w:rFonts w:ascii="Adobe Fangsong Std" w:hAnsi="Adobe Fangsong Std" w:cs="Adobe Fangsong Std" w:eastAsia="Adobe Fangsong Std"/>
          <w:sz w:val="24"/>
          <w:szCs w:val="24"/>
          <w:spacing w:val="4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single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48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7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310" w:lineRule="exact"/>
        <w:ind w:left="120" w:right="27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Most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parameters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set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ell-kn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alues.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Some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arame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4"/>
          <w:i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32"/>
          <w:position w:val="-3"/>
        </w:rPr>
        <w:t>C</w:t>
      </w:r>
      <w:r>
        <w:rPr>
          <w:rFonts w:ascii="Adobe Fangsong Std" w:hAnsi="Adobe Fangsong Std" w:cs="Adobe Fangsong Std" w:eastAsia="Adobe Fangsong Std"/>
          <w:sz w:val="14"/>
          <w:szCs w:val="14"/>
          <w:spacing w:val="-29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aT</w:t>
      </w:r>
      <w:r>
        <w:rPr>
          <w:rFonts w:ascii="Adobe Fangsong Std" w:hAnsi="Adobe Fangsong Std" w:cs="Adobe Fangsong Std" w:eastAsia="Adobe Fangsong Std"/>
          <w:sz w:val="14"/>
          <w:szCs w:val="14"/>
          <w:spacing w:val="18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  <w:position w:val="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94"/>
          <w:i/>
          <w:position w:val="0"/>
        </w:rPr>
        <w:t>g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27"/>
          <w:position w:val="-3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-24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a</w:t>
      </w:r>
      <w:r>
        <w:rPr>
          <w:rFonts w:ascii="Adobe Fangsong Std" w:hAnsi="Adobe Fangsong Std" w:cs="Adobe Fangsong Std" w:eastAsia="Adobe Fangsong Std"/>
          <w:sz w:val="14"/>
          <w:szCs w:val="14"/>
          <w:spacing w:val="39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  <w:position w:val="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ere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optimized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so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single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ame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  <w:position w:val="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vior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0"/>
        </w:rPr>
        <w:t>results.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criteria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osing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parameters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1.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burst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2.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ic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3.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drop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oltage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after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curre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  <w:position w:val="0"/>
        </w:rPr>
        <w:t>injection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6840"/>
          <w:pgMar w:top="1560" w:bottom="280" w:left="1320" w:right="1340"/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32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7.565pt;height:159.997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1" w:after="0" w:line="240" w:lineRule="auto"/>
        <w:ind w:left="3327" w:right="3308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2.1: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Sample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0" w:right="-20"/>
        <w:jc w:val="left"/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5"/>
        </w:rPr>
        <w:t>Beh</w:t>
      </w:r>
      <w:r>
        <w:rPr>
          <w:rFonts w:ascii="Adobe Fangsong Std" w:hAnsi="Adobe Fangsong Std" w:cs="Adobe Fangsong Std" w:eastAsia="Adobe Fangsong Std"/>
          <w:sz w:val="20"/>
          <w:szCs w:val="20"/>
          <w:spacing w:val="-7"/>
          <w:w w:val="115"/>
        </w:rPr>
        <w:t>a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5"/>
        </w:rPr>
        <w:t>vior</w:t>
      </w:r>
      <w:r>
        <w:rPr>
          <w:rFonts w:ascii="Adobe Fangsong Std" w:hAnsi="Adobe Fangsong Std" w:cs="Adobe Fangsong Std" w:eastAsia="Adobe Fangsong Std"/>
          <w:sz w:val="20"/>
          <w:szCs w:val="20"/>
          <w:spacing w:val="14"/>
          <w:w w:val="11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30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single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6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cell</w:t>
      </w:r>
      <w:r>
        <w:rPr>
          <w:rFonts w:ascii="Adobe Fangsong Std" w:hAnsi="Adobe Fangsong Std" w:cs="Adobe Fangsong Std" w:eastAsia="Adobe Fangsong Std"/>
          <w:sz w:val="20"/>
          <w:szCs w:val="20"/>
          <w:spacing w:val="51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with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23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and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1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5"/>
        </w:rPr>
        <w:t>without</w:t>
      </w:r>
      <w:r>
        <w:rPr>
          <w:rFonts w:ascii="Adobe Fangsong Std" w:hAnsi="Adobe Fangsong Std" w:cs="Adobe Fangsong Std" w:eastAsia="Adobe Fangsong Std"/>
          <w:sz w:val="20"/>
          <w:szCs w:val="20"/>
          <w:spacing w:val="6"/>
          <w:w w:val="11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5"/>
        </w:rPr>
        <w:t>T-</w:t>
      </w:r>
      <w:r>
        <w:rPr>
          <w:rFonts w:ascii="Adobe Fangsong Std" w:hAnsi="Adobe Fangsong Std" w:cs="Adobe Fangsong Std" w:eastAsia="Adobe Fangsong Std"/>
          <w:sz w:val="20"/>
          <w:szCs w:val="20"/>
          <w:spacing w:val="-7"/>
          <w:w w:val="115"/>
        </w:rPr>
        <w:t>T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5"/>
        </w:rPr>
        <w:t>y</w:t>
      </w:r>
      <w:r>
        <w:rPr>
          <w:rFonts w:ascii="Adobe Fangsong Std" w:hAnsi="Adobe Fangsong Std" w:cs="Adobe Fangsong Std" w:eastAsia="Adobe Fangsong Std"/>
          <w:sz w:val="20"/>
          <w:szCs w:val="20"/>
          <w:spacing w:val="8"/>
          <w:w w:val="115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5"/>
        </w:rPr>
        <w:t>e</w:t>
      </w:r>
      <w:r>
        <w:rPr>
          <w:rFonts w:ascii="Adobe Fangsong Std" w:hAnsi="Adobe Fangsong Std" w:cs="Adobe Fangsong Std" w:eastAsia="Adobe Fangsong Std"/>
          <w:sz w:val="20"/>
          <w:szCs w:val="20"/>
          <w:spacing w:val="43"/>
          <w:w w:val="11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5"/>
        </w:rPr>
        <w:t>calcium</w:t>
      </w:r>
      <w:r>
        <w:rPr>
          <w:rFonts w:ascii="Adobe Fangsong Std" w:hAnsi="Adobe Fangsong Std" w:cs="Adobe Fangsong Std" w:eastAsia="Adobe Fangsong Std"/>
          <w:sz w:val="20"/>
          <w:szCs w:val="20"/>
          <w:spacing w:val="-15"/>
          <w:w w:val="11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6"/>
          <w:w w:val="107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0"/>
        </w:rPr>
        <w:t>hannel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</w:r>
    </w:p>
    <w:p>
      <w:pPr>
        <w:spacing w:before="0" w:after="0" w:line="605" w:lineRule="exact"/>
        <w:ind w:left="100" w:right="-20"/>
        <w:jc w:val="left"/>
        <w:tabs>
          <w:tab w:pos="820" w:val="left"/>
        </w:tabs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9"/>
        </w:rPr>
        <w:t>2.3</w:t>
      </w:r>
      <w:r>
        <w:rPr>
          <w:rFonts w:ascii="Adobe Fangsong Std" w:hAnsi="Adobe Fangsong Std" w:cs="Adobe Fangsong Std" w:eastAsia="Adobe Fangsong Std"/>
          <w:sz w:val="28"/>
          <w:szCs w:val="28"/>
          <w:spacing w:val="-70"/>
          <w:w w:val="100"/>
          <w:position w:val="-9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9"/>
        </w:rPr>
        <w:tab/>
      </w:r>
      <w:r>
        <w:rPr>
          <w:rFonts w:ascii="Adobe Fangsong Std" w:hAnsi="Adobe Fangsong Std" w:cs="Adobe Fangsong Std" w:eastAsia="Adobe Fangsong Std"/>
          <w:sz w:val="28"/>
          <w:szCs w:val="28"/>
          <w:spacing w:val="-10"/>
          <w:w w:val="114"/>
          <w:position w:val="-9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4"/>
          <w:position w:val="-9"/>
        </w:rPr>
        <w:t>opulation</w:t>
      </w:r>
      <w:r>
        <w:rPr>
          <w:rFonts w:ascii="Adobe Fangsong Std" w:hAnsi="Adobe Fangsong Std" w:cs="Adobe Fangsong Std" w:eastAsia="Adobe Fangsong Std"/>
          <w:sz w:val="28"/>
          <w:szCs w:val="28"/>
          <w:spacing w:val="25"/>
          <w:w w:val="114"/>
          <w:position w:val="-9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5"/>
          <w:position w:val="-9"/>
        </w:rPr>
        <w:t>M</w:t>
      </w:r>
      <w:r>
        <w:rPr>
          <w:rFonts w:ascii="Adobe Fangsong Std" w:hAnsi="Adobe Fangsong Std" w:cs="Adobe Fangsong Std" w:eastAsia="Adobe Fangsong Std"/>
          <w:sz w:val="28"/>
          <w:szCs w:val="28"/>
          <w:spacing w:val="9"/>
          <w:w w:val="115"/>
          <w:position w:val="-9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1"/>
          <w:position w:val="-9"/>
        </w:rPr>
        <w:t>del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0" w:after="0" w:line="555" w:lineRule="exact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2.3.1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8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neuronal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1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5"/>
          <w:position w:val="-8"/>
        </w:rPr>
        <w:t>mosaics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–¿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Repulsi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teraction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7"/>
        </w:rPr>
        <w:t>//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2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Reference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1"/>
        </w:rPr>
        <w:t>PIPP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2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1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21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2.3.2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Baseline</w:t>
      </w:r>
      <w:r>
        <w:rPr>
          <w:rFonts w:ascii="Adobe Fangsong Std" w:hAnsi="Adobe Fangsong Std" w:cs="Adobe Fangsong Std" w:eastAsia="Adobe Fangsong Std"/>
          <w:sz w:val="24"/>
          <w:szCs w:val="24"/>
          <w:spacing w:val="16"/>
          <w:w w:val="11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6"/>
        </w:rPr>
        <w:t>activi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16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oisson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curre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fluctuation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2.3.3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2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</w:rPr>
        <w:t>arameter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12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sear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6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f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or</w:t>
      </w:r>
      <w:r>
        <w:rPr>
          <w:rFonts w:ascii="Adobe Fangsong Std" w:hAnsi="Adobe Fangsong Std" w:cs="Adobe Fangsong Std" w:eastAsia="Adobe Fangsong Std"/>
          <w:sz w:val="24"/>
          <w:szCs w:val="24"/>
          <w:spacing w:val="4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8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opulation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7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00" w:right="4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arameters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include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frequency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their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eig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ting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factor.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criteria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select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parameters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output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requency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standard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deviation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output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frequency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compare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baseline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activi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8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corded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5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1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689" w:lineRule="exact"/>
        <w:ind w:left="100" w:right="-20"/>
        <w:jc w:val="left"/>
        <w:tabs>
          <w:tab w:pos="820" w:val="left"/>
        </w:tabs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>2.4</w:t>
      </w:r>
      <w:r>
        <w:rPr>
          <w:rFonts w:ascii="Adobe Fangsong Std" w:hAnsi="Adobe Fangsong Std" w:cs="Adobe Fangsong Std" w:eastAsia="Adobe Fangsong Std"/>
          <w:sz w:val="28"/>
          <w:szCs w:val="28"/>
          <w:spacing w:val="-70"/>
          <w:w w:val="100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-10"/>
        </w:rPr>
        <w:tab/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4"/>
          <w:position w:val="-10"/>
        </w:rPr>
        <w:t>Connection</w:t>
      </w:r>
      <w:r>
        <w:rPr>
          <w:rFonts w:ascii="Adobe Fangsong Std" w:hAnsi="Adobe Fangsong Std" w:cs="Adobe Fangsong Std" w:eastAsia="Adobe Fangsong Std"/>
          <w:sz w:val="28"/>
          <w:szCs w:val="28"/>
          <w:spacing w:val="19"/>
          <w:w w:val="114"/>
          <w:position w:val="-1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0"/>
          <w:position w:val="-10"/>
        </w:rPr>
        <w:t>m</w:t>
      </w:r>
      <w:r>
        <w:rPr>
          <w:rFonts w:ascii="Adobe Fangsong Std" w:hAnsi="Adobe Fangsong Std" w:cs="Adobe Fangsong Std" w:eastAsia="Adobe Fangsong Std"/>
          <w:sz w:val="28"/>
          <w:szCs w:val="28"/>
          <w:spacing w:val="9"/>
          <w:w w:val="110"/>
          <w:position w:val="-10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1"/>
          <w:position w:val="-10"/>
        </w:rPr>
        <w:t>delling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  <w:position w:val="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9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2.4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sam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2.4.1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</w:rPr>
        <w:t>Statistical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1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</w:rPr>
        <w:t>Wiring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1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</w:rPr>
        <w:t>Diagram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Connectivi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end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distance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[5,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6]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2.4.2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Lateral</w:t>
      </w:r>
      <w:r>
        <w:rPr>
          <w:rFonts w:ascii="Adobe Fangsong Std" w:hAnsi="Adobe Fangsong Std" w:cs="Adobe Fangsong Std" w:eastAsia="Adobe Fangsong Std"/>
          <w:sz w:val="24"/>
          <w:szCs w:val="24"/>
          <w:spacing w:val="39"/>
          <w:w w:val="11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connection</w:t>
      </w:r>
      <w:r>
        <w:rPr>
          <w:rFonts w:ascii="Adobe Fangsong Std" w:hAnsi="Adobe Fangsong Std" w:cs="Adobe Fangsong Std" w:eastAsia="Adobe Fangsong Std"/>
          <w:sz w:val="24"/>
          <w:szCs w:val="24"/>
          <w:spacing w:val="-19"/>
          <w:w w:val="11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7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delling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0" w:after="0" w:line="491" w:lineRule="exact"/>
        <w:ind w:left="100" w:right="-20"/>
        <w:jc w:val="left"/>
        <w:tabs>
          <w:tab w:pos="9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7"/>
        </w:rPr>
        <w:t>2.4.3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7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7"/>
        </w:rPr>
        <w:t>Thalam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10"/>
          <w:position w:val="-7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7"/>
        </w:rPr>
        <w:t>cortical</w:t>
      </w:r>
      <w:r>
        <w:rPr>
          <w:rFonts w:ascii="Adobe Fangsong Std" w:hAnsi="Adobe Fangsong Std" w:cs="Adobe Fangsong Std" w:eastAsia="Adobe Fangsong Std"/>
          <w:sz w:val="24"/>
          <w:szCs w:val="24"/>
          <w:spacing w:val="25"/>
          <w:w w:val="11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7"/>
        </w:rPr>
        <w:t>Connection</w:t>
      </w:r>
      <w:r>
        <w:rPr>
          <w:rFonts w:ascii="Adobe Fangsong Std" w:hAnsi="Adobe Fangsong Std" w:cs="Adobe Fangsong Std" w:eastAsia="Adobe Fangsong Std"/>
          <w:sz w:val="24"/>
          <w:szCs w:val="24"/>
          <w:spacing w:val="28"/>
          <w:w w:val="11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7"/>
        </w:rPr>
        <w:t>(i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0"/>
          <w:position w:val="-7"/>
        </w:rPr>
        <w:t>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7"/>
        </w:rPr>
        <w:t>terl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0"/>
          <w:position w:val="-7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0"/>
          <w:position w:val="-7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7"/>
        </w:rPr>
        <w:t>ers</w:t>
      </w:r>
      <w:r>
        <w:rPr>
          <w:rFonts w:ascii="Adobe Fangsong Std" w:hAnsi="Adobe Fangsong Std" w:cs="Adobe Fangsong Std" w:eastAsia="Adobe Fangsong Std"/>
          <w:sz w:val="24"/>
          <w:szCs w:val="24"/>
          <w:spacing w:val="34"/>
          <w:w w:val="110"/>
          <w:position w:val="-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7"/>
        </w:rPr>
        <w:t>connection)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00" w:right="4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-17"/>
          <w:w w:val="106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esting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6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Figure!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three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First,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Con-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Gaussian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distribution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2.4.3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Second,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5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13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Connectivi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uniform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distribution.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2.4.3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792" w:top="1560" w:bottom="980" w:left="1340" w:right="134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77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80.6pt;height:119.7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1" w:after="0" w:line="240" w:lineRule="auto"/>
        <w:ind w:left="10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2.2: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ion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Connectivi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Gaussian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71" w:after="0" w:line="238" w:lineRule="exact"/>
        <w:ind w:left="10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distribution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2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5.2925pt;height:91.057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10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2.3: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Connectivi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uniform</w:t>
      </w:r>
    </w:p>
    <w:p>
      <w:pPr>
        <w:spacing w:before="71" w:after="0" w:line="238" w:lineRule="exact"/>
        <w:ind w:left="10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distribution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2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4.19pt;height:121.237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310" w:lineRule="auto"/>
        <w:ind w:left="100" w:right="45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2.4: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Uniform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Connectivi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Random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Strength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foll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negati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distrib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4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92" w:top="1560" w:bottom="980" w:left="1340" w:right="1340"/>
          <w:pgSz w:w="11920" w:h="16840"/>
        </w:sectPr>
      </w:pPr>
      <w:rPr/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39" w:lineRule="auto"/>
        <w:ind w:left="106" w:right="65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16"/>
        </w:rPr>
        <w:t>Last,</w:t>
      </w:r>
      <w:r>
        <w:rPr>
          <w:rFonts w:ascii="Times New Roman" w:hAnsi="Times New Roman" w:cs="Times New Roman" w:eastAsia="Times New Roman"/>
          <w:sz w:val="19"/>
          <w:szCs w:val="19"/>
          <w:spacing w:val="22"/>
          <w:w w:val="116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1"/>
        </w:rPr>
        <w:t>interlayer</w:t>
      </w:r>
      <w:r>
        <w:rPr>
          <w:rFonts w:ascii="Times New Roman" w:hAnsi="Times New Roman" w:cs="Times New Roman" w:eastAsia="Times New Roman"/>
          <w:sz w:val="19"/>
          <w:szCs w:val="19"/>
          <w:spacing w:val="36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1"/>
        </w:rPr>
        <w:t>connection</w:t>
      </w:r>
      <w:r>
        <w:rPr>
          <w:rFonts w:ascii="Times New Roman" w:hAnsi="Times New Roman" w:cs="Times New Roman" w:eastAsia="Times New Roman"/>
          <w:sz w:val="19"/>
          <w:szCs w:val="19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19"/>
          <w:szCs w:val="19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1"/>
        </w:rPr>
        <w:t>Uniform</w:t>
      </w:r>
      <w:r>
        <w:rPr>
          <w:rFonts w:ascii="Times New Roman" w:hAnsi="Times New Roman" w:cs="Times New Roman" w:eastAsia="Times New Roman"/>
          <w:sz w:val="19"/>
          <w:szCs w:val="19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1"/>
        </w:rPr>
        <w:t>Connectivity</w:t>
      </w:r>
      <w:r>
        <w:rPr>
          <w:rFonts w:ascii="Times New Roman" w:hAnsi="Times New Roman" w:cs="Times New Roman" w:eastAsia="Times New Roman"/>
          <w:sz w:val="19"/>
          <w:szCs w:val="19"/>
          <w:spacing w:val="45"/>
          <w:w w:val="11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2"/>
        </w:rPr>
        <w:t>Random</w:t>
      </w:r>
      <w:r>
        <w:rPr>
          <w:rFonts w:ascii="Times New Roman" w:hAnsi="Times New Roman" w:cs="Times New Roman" w:eastAsia="Times New Roman"/>
          <w:sz w:val="19"/>
          <w:szCs w:val="19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2"/>
        </w:rPr>
        <w:t>Connection</w:t>
      </w:r>
      <w:r>
        <w:rPr>
          <w:rFonts w:ascii="Times New Roman" w:hAnsi="Times New Roman" w:cs="Times New Roman" w:eastAsia="Times New Roman"/>
          <w:sz w:val="19"/>
          <w:szCs w:val="19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22"/>
        </w:rPr>
        <w:t>Strength</w:t>
      </w:r>
      <w:r>
        <w:rPr>
          <w:rFonts w:ascii="Times New Roman" w:hAnsi="Times New Roman" w:cs="Times New Roman" w:eastAsia="Times New Roman"/>
          <w:sz w:val="19"/>
          <w:szCs w:val="19"/>
          <w:spacing w:val="-1"/>
          <w:w w:val="12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22"/>
        </w:rPr>
        <w:t>that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follows</w:t>
      </w:r>
      <w:r>
        <w:rPr>
          <w:rFonts w:ascii="Times New Roman" w:hAnsi="Times New Roman" w:cs="Times New Roman" w:eastAsia="Times New Roman"/>
          <w:sz w:val="19"/>
          <w:szCs w:val="19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3"/>
        </w:rPr>
        <w:t>negative</w:t>
      </w:r>
      <w:r>
        <w:rPr>
          <w:rFonts w:ascii="Times New Roman" w:hAnsi="Times New Roman" w:cs="Times New Roman" w:eastAsia="Times New Roman"/>
          <w:sz w:val="19"/>
          <w:szCs w:val="19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3"/>
        </w:rPr>
        <w:t>exponential</w:t>
      </w:r>
      <w:r>
        <w:rPr>
          <w:rFonts w:ascii="Times New Roman" w:hAnsi="Times New Roman" w:cs="Times New Roman" w:eastAsia="Times New Roman"/>
          <w:sz w:val="19"/>
          <w:szCs w:val="19"/>
          <w:spacing w:val="25"/>
          <w:w w:val="11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3"/>
        </w:rPr>
        <w:t>distribution</w:t>
      </w:r>
      <w:r>
        <w:rPr>
          <w:rFonts w:ascii="Times New Roman" w:hAnsi="Times New Roman" w:cs="Times New Roman" w:eastAsia="Times New Roman"/>
          <w:sz w:val="19"/>
          <w:szCs w:val="19"/>
          <w:spacing w:val="51"/>
          <w:w w:val="11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3"/>
        </w:rPr>
        <w:t>(Figure</w:t>
      </w:r>
      <w:r>
        <w:rPr>
          <w:rFonts w:ascii="Times New Roman" w:hAnsi="Times New Roman" w:cs="Times New Roman" w:eastAsia="Times New Roman"/>
          <w:sz w:val="19"/>
          <w:szCs w:val="19"/>
          <w:spacing w:val="15"/>
          <w:w w:val="113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2.4.3</w:t>
      </w:r>
      <w:r>
        <w:rPr>
          <w:rFonts w:ascii="Times New Roman" w:hAnsi="Times New Roman" w:cs="Times New Roman" w:eastAsia="Times New Roman"/>
          <w:sz w:val="19"/>
          <w:szCs w:val="19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3" w:right="-20"/>
        <w:jc w:val="left"/>
        <w:tabs>
          <w:tab w:pos="920" w:val="left"/>
        </w:tabs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spacing w:val="0"/>
          <w:w w:val="124"/>
        </w:rPr>
        <w:t>2.4.4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4"/>
        </w:rPr>
        <w:t>Synchronization</w:t>
      </w:r>
      <w:r>
        <w:rPr>
          <w:rFonts w:ascii="Times New Roman" w:hAnsi="Times New Roman" w:cs="Times New Roman" w:eastAsia="Times New Roman"/>
          <w:sz w:val="23"/>
          <w:szCs w:val="23"/>
          <w:spacing w:val="42"/>
          <w:w w:val="12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4"/>
        </w:rPr>
        <w:t>and</w:t>
      </w:r>
      <w:r>
        <w:rPr>
          <w:rFonts w:ascii="Times New Roman" w:hAnsi="Times New Roman" w:cs="Times New Roman" w:eastAsia="Times New Roman"/>
          <w:sz w:val="23"/>
          <w:szCs w:val="23"/>
          <w:spacing w:val="36"/>
          <w:w w:val="12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4"/>
        </w:rPr>
        <w:t>information</w:t>
      </w:r>
      <w:r>
        <w:rPr>
          <w:rFonts w:ascii="Times New Roman" w:hAnsi="Times New Roman" w:cs="Times New Roman" w:eastAsia="Times New Roman"/>
          <w:sz w:val="23"/>
          <w:szCs w:val="23"/>
          <w:spacing w:val="39"/>
          <w:w w:val="12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4"/>
        </w:rPr>
        <w:t>transfer</w:t>
      </w:r>
      <w:r>
        <w:rPr>
          <w:rFonts w:ascii="Times New Roman" w:hAnsi="Times New Roman" w:cs="Times New Roman" w:eastAsia="Times New Roman"/>
          <w:sz w:val="23"/>
          <w:szCs w:val="23"/>
          <w:spacing w:val="67"/>
          <w:w w:val="12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7"/>
        </w:rPr>
        <w:t>the</w:t>
      </w:r>
      <w:r>
        <w:rPr>
          <w:rFonts w:ascii="Times New Roman" w:hAnsi="Times New Roman" w:cs="Times New Roman" w:eastAsia="Times New Roman"/>
          <w:sz w:val="23"/>
          <w:szCs w:val="23"/>
          <w:spacing w:val="38"/>
          <w:w w:val="12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7"/>
        </w:rPr>
        <w:t>network</w:t>
      </w:r>
      <w:r>
        <w:rPr>
          <w:rFonts w:ascii="Times New Roman" w:hAnsi="Times New Roman" w:cs="Times New Roman" w:eastAsia="Times New Roman"/>
          <w:sz w:val="23"/>
          <w:szCs w:val="23"/>
          <w:spacing w:val="4"/>
          <w:w w:val="127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27"/>
        </w:rPr>
        <w:t>modelling</w:t>
      </w:r>
      <w:r>
        <w:rPr>
          <w:rFonts w:ascii="Times New Roman" w:hAnsi="Times New Roman" w:cs="Times New Roman" w:eastAsia="Times New Roman"/>
          <w:sz w:val="23"/>
          <w:szCs w:val="23"/>
          <w:spacing w:val="0"/>
          <w:w w:val="100"/>
        </w:rPr>
      </w:r>
    </w:p>
    <w:p>
      <w:pPr>
        <w:jc w:val="left"/>
        <w:spacing w:after="0"/>
        <w:sectPr>
          <w:pgMar w:footer="813" w:header="0" w:top="1560" w:bottom="1000" w:left="1340" w:right="1320"/>
          <w:footerReference w:type="default" r:id="rId16"/>
          <w:pgSz w:w="11920" w:h="16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exact"/>
        <w:ind w:left="2852" w:right="2813"/>
        <w:jc w:val="center"/>
        <w:tabs>
          <w:tab w:pos="4440" w:val="left"/>
          <w:tab w:pos="5060" w:val="left"/>
        </w:tabs>
        <w:rPr>
          <w:rFonts w:ascii="Adobe Fangsong Std" w:hAnsi="Adobe Fangsong Std" w:cs="Adobe Fangsong Std" w:eastAsia="Adobe Fangsong Std"/>
          <w:sz w:val="34"/>
          <w:szCs w:val="34"/>
        </w:rPr>
      </w:pPr>
      <w:rPr/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6"/>
          <w:position w:val="-3"/>
        </w:rPr>
        <w:t>Chapter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>3.</w:t>
      </w:r>
      <w:r>
        <w:rPr>
          <w:rFonts w:ascii="Adobe Fangsong Std" w:hAnsi="Adobe Fangsong Std" w:cs="Adobe Fangsong Std" w:eastAsia="Adobe Fangsong Std"/>
          <w:sz w:val="34"/>
          <w:szCs w:val="34"/>
          <w:spacing w:val="-78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5"/>
          <w:position w:val="-3"/>
        </w:rPr>
        <w:t>Results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5902"/>
        <w:jc w:val="both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3.1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   </w:t>
      </w:r>
      <w:r>
        <w:rPr>
          <w:rFonts w:ascii="Adobe Fangsong Std" w:hAnsi="Adobe Fangsong Std" w:cs="Adobe Fangsong Std" w:eastAsia="Adobe Fangsong Std"/>
          <w:sz w:val="28"/>
          <w:szCs w:val="28"/>
          <w:spacing w:val="18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Prof</w:t>
      </w:r>
      <w:r>
        <w:rPr>
          <w:rFonts w:ascii="Adobe Fangsong Std" w:hAnsi="Adobe Fangsong Std" w:cs="Adobe Fangsong Std" w:eastAsia="Adobe Fangsong Std"/>
          <w:sz w:val="28"/>
          <w:szCs w:val="28"/>
          <w:spacing w:val="35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53"/>
        </w:rPr>
        <w:t>’s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5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25"/>
          <w:w w:val="5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9"/>
        </w:rPr>
        <w:t>suggestion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89" w:lineRule="auto"/>
        <w:ind w:left="319" w:right="1604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General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If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fix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trial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some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alue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–¿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explain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enough.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meaning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se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result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ologi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system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327" w:lineRule="exact"/>
        <w:ind w:left="120" w:right="5475"/>
        <w:jc w:val="both"/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3.1.1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  </w:t>
      </w:r>
      <w:r>
        <w:rPr>
          <w:rFonts w:ascii="Adobe Fangsong Std" w:hAnsi="Adobe Fangsong Std" w:cs="Adobe Fangsong Std" w:eastAsia="Adobe Fangsong Std"/>
          <w:sz w:val="24"/>
          <w:szCs w:val="24"/>
          <w:spacing w:val="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Pr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2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2"/>
          <w:position w:val="-4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4"/>
        </w:rPr>
        <w:t>ed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112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our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8"/>
          <w:position w:val="-4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4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10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  <w:position w:val="-4"/>
        </w:rPr>
        <w:t>othesis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463" w:lineRule="exact"/>
        <w:ind w:left="120" w:right="51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1"/>
          <w:position w:val="-4"/>
        </w:rPr>
        <w:t>Hy</w:t>
      </w:r>
      <w:r>
        <w:rPr>
          <w:rFonts w:ascii="Adobe Fangsong Std" w:hAnsi="Adobe Fangsong Std" w:cs="Adobe Fangsong Std" w:eastAsia="Adobe Fangsong Std"/>
          <w:sz w:val="20"/>
          <w:szCs w:val="20"/>
          <w:spacing w:val="8"/>
          <w:w w:val="111"/>
          <w:position w:val="-4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1"/>
          <w:position w:val="-4"/>
        </w:rPr>
        <w:t>othesis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1"/>
          <w:position w:val="-4"/>
        </w:rPr>
        <w:t>  </w:t>
      </w:r>
      <w:r>
        <w:rPr>
          <w:rFonts w:ascii="Adobe Fangsong Std" w:hAnsi="Adobe Fangsong Std" w:cs="Adobe Fangsong Std" w:eastAsia="Adobe Fangsong Std"/>
          <w:sz w:val="20"/>
          <w:szCs w:val="20"/>
          <w:spacing w:val="19"/>
          <w:w w:val="111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brain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(is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-4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big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-4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general?)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need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-4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terl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-4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-4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com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-4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unication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  <w:position w:val="-4"/>
        </w:rPr>
        <w:t>optimized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71" w:after="0" w:line="310" w:lineRule="auto"/>
        <w:ind w:left="120" w:right="45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cost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-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ed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hronized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activi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8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source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statistical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wiring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diagram(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Gaussian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distribution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strength)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" w:after="0" w:line="310" w:lineRule="atLeast"/>
        <w:ind w:left="120" w:right="44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4"/>
        </w:rPr>
        <w:t>Pr</w:t>
      </w:r>
      <w:r>
        <w:rPr>
          <w:rFonts w:ascii="Adobe Fangsong Std" w:hAnsi="Adobe Fangsong Std" w:cs="Adobe Fangsong Std" w:eastAsia="Adobe Fangsong Std"/>
          <w:sz w:val="20"/>
          <w:szCs w:val="20"/>
          <w:spacing w:val="-7"/>
          <w:w w:val="114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4"/>
        </w:rPr>
        <w:t>ving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4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0"/>
          <w:szCs w:val="20"/>
          <w:spacing w:val="41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1"/>
        </w:rPr>
        <w:t>Hy</w:t>
      </w:r>
      <w:r>
        <w:rPr>
          <w:rFonts w:ascii="Adobe Fangsong Std" w:hAnsi="Adobe Fangsong Std" w:cs="Adobe Fangsong Std" w:eastAsia="Adobe Fangsong Std"/>
          <w:sz w:val="20"/>
          <w:szCs w:val="20"/>
          <w:spacing w:val="8"/>
          <w:w w:val="111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1"/>
        </w:rPr>
        <w:t>othesis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1"/>
        </w:rPr>
        <w:t>  </w:t>
      </w:r>
      <w:r>
        <w:rPr>
          <w:rFonts w:ascii="Adobe Fangsong Std" w:hAnsi="Adobe Fangsong Std" w:cs="Adobe Fangsong Std" w:eastAsia="Adobe Fangsong Std"/>
          <w:sz w:val="20"/>
          <w:szCs w:val="20"/>
          <w:spacing w:val="19"/>
          <w:w w:val="11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Compare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differences</w:t>
      </w:r>
      <w:r>
        <w:rPr>
          <w:rFonts w:ascii="Chaparral Pro" w:hAnsi="Chaparral Pro" w:cs="Chaparral Pro" w:eastAsia="Chaparral Pro"/>
          <w:sz w:val="20"/>
          <w:szCs w:val="20"/>
          <w:spacing w:val="-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these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three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cases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-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(Gaussian,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uniformly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random,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random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gati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tial)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ariations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osc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osc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;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1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aries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Amp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measureme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1)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7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2)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Correlatio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3)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attern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(Ex.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M1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activi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8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according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oscillating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att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rn,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phase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affect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result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etc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197" w:right="3161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....................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1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OLD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....................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59" w:lineRule="auto"/>
        <w:ind w:left="855" w:right="-25" w:firstLine="-735"/>
        <w:jc w:val="left"/>
        <w:tabs>
          <w:tab w:pos="980" w:val="left"/>
        </w:tabs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3.2</w:t>
      </w:r>
      <w:r>
        <w:rPr>
          <w:rFonts w:ascii="Adobe Fangsong Std" w:hAnsi="Adobe Fangsong Std" w:cs="Adobe Fangsong Std" w:eastAsia="Adobe Fangsong Std"/>
          <w:sz w:val="28"/>
          <w:szCs w:val="28"/>
          <w:spacing w:val="-7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ab/>
        <w:tab/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</w:rPr>
        <w:t>Ans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13"/>
        </w:rPr>
        <w:t>w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</w:rPr>
        <w:t>er</w:t>
      </w:r>
      <w:r>
        <w:rPr>
          <w:rFonts w:ascii="Adobe Fangsong Std" w:hAnsi="Adobe Fangsong Std" w:cs="Adobe Fangsong Std" w:eastAsia="Adobe Fangsong Std"/>
          <w:sz w:val="28"/>
          <w:szCs w:val="28"/>
          <w:spacing w:val="48"/>
          <w:w w:val="11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1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-12"/>
          <w:w w:val="129"/>
        </w:rPr>
        <w:t>R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9"/>
        </w:rPr>
        <w:t>Q1</w:t>
      </w:r>
      <w:r>
        <w:rPr>
          <w:rFonts w:ascii="Adobe Fangsong Std" w:hAnsi="Adobe Fangsong Std" w:cs="Adobe Fangsong Std" w:eastAsia="Adobe Fangsong Std"/>
          <w:sz w:val="28"/>
          <w:szCs w:val="28"/>
          <w:spacing w:val="-29"/>
          <w:w w:val="129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9"/>
        </w:rPr>
        <w:t>:</w:t>
      </w:r>
      <w:r>
        <w:rPr>
          <w:rFonts w:ascii="Adobe Fangsong Std" w:hAnsi="Adobe Fangsong Std" w:cs="Adobe Fangsong Std" w:eastAsia="Adobe Fangsong Std"/>
          <w:sz w:val="28"/>
          <w:szCs w:val="28"/>
          <w:spacing w:val="96"/>
          <w:w w:val="129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5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6"/>
        </w:rPr>
        <w:t>computer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1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6"/>
        </w:rPr>
        <w:t>si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16"/>
        </w:rPr>
        <w:t>m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6"/>
        </w:rPr>
        <w:t>ulation</w:t>
      </w:r>
      <w:r>
        <w:rPr>
          <w:rFonts w:ascii="Adobe Fangsong Std" w:hAnsi="Adobe Fangsong Std" w:cs="Adobe Fangsong Std" w:eastAsia="Adobe Fangsong Std"/>
          <w:sz w:val="28"/>
          <w:szCs w:val="28"/>
          <w:spacing w:val="1"/>
          <w:w w:val="11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6"/>
        </w:rPr>
        <w:t>rese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16"/>
        </w:rPr>
        <w:t>m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6"/>
        </w:rPr>
        <w:t>ble</w:t>
      </w:r>
      <w:r>
        <w:rPr>
          <w:rFonts w:ascii="Adobe Fangsong Std" w:hAnsi="Adobe Fangsong Std" w:cs="Adobe Fangsong Std" w:eastAsia="Adobe Fangsong Std"/>
          <w:sz w:val="28"/>
          <w:szCs w:val="28"/>
          <w:spacing w:val="-31"/>
          <w:w w:val="11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6"/>
        </w:rPr>
        <w:t>ex-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10"/>
          <w:w w:val="112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erime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12"/>
        </w:rPr>
        <w:t>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tal</w:t>
      </w:r>
      <w:r>
        <w:rPr>
          <w:rFonts w:ascii="Adobe Fangsong Std" w:hAnsi="Adobe Fangsong Std" w:cs="Adobe Fangsong Std" w:eastAsia="Adobe Fangsong Std"/>
          <w:sz w:val="28"/>
          <w:szCs w:val="28"/>
          <w:spacing w:val="32"/>
          <w:w w:val="11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results</w:t>
      </w:r>
      <w:r>
        <w:rPr>
          <w:rFonts w:ascii="Adobe Fangsong Std" w:hAnsi="Adobe Fangsong Std" w:cs="Adobe Fangsong Std" w:eastAsia="Adobe Fangsong Std"/>
          <w:sz w:val="28"/>
          <w:szCs w:val="28"/>
          <w:spacing w:val="21"/>
          <w:w w:val="11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4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4"/>
        </w:rPr>
        <w:t>animal</w:t>
      </w:r>
      <w:r>
        <w:rPr>
          <w:rFonts w:ascii="Adobe Fangsong Std" w:hAnsi="Adobe Fangsong Std" w:cs="Adobe Fangsong Std" w:eastAsia="Adobe Fangsong Std"/>
          <w:sz w:val="28"/>
          <w:szCs w:val="28"/>
          <w:spacing w:val="11"/>
          <w:w w:val="114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4"/>
        </w:rPr>
        <w:t>study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44" w:lineRule="auto"/>
        <w:ind w:left="942" w:right="-10" w:firstLine="-822"/>
        <w:jc w:val="left"/>
        <w:tabs>
          <w:tab w:pos="102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3.2.1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single</w:t>
      </w:r>
      <w:r>
        <w:rPr>
          <w:rFonts w:ascii="Adobe Fangsong Std" w:hAnsi="Adobe Fangsong Std" w:cs="Adobe Fangsong Std" w:eastAsia="Adobe Fangsong Std"/>
          <w:sz w:val="24"/>
          <w:szCs w:val="24"/>
          <w:spacing w:val="6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5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pro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08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erties</w:t>
      </w:r>
      <w:r>
        <w:rPr>
          <w:rFonts w:ascii="Adobe Fangsong Std" w:hAnsi="Adobe Fangsong Std" w:cs="Adobe Fangsong Std" w:eastAsia="Adobe Fangsong Std"/>
          <w:sz w:val="24"/>
          <w:szCs w:val="24"/>
          <w:spacing w:val="26"/>
          <w:w w:val="10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2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computational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1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nd</w:t>
      </w:r>
      <w:r>
        <w:rPr>
          <w:rFonts w:ascii="Adobe Fangsong Std" w:hAnsi="Adobe Fangsong Std" w:cs="Adobe Fangsong Std" w:eastAsia="Adobe Fangsong Std"/>
          <w:sz w:val="24"/>
          <w:szCs w:val="24"/>
          <w:spacing w:val="5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whole</w:t>
      </w:r>
      <w:r>
        <w:rPr>
          <w:rFonts w:ascii="Adobe Fangsong Std" w:hAnsi="Adobe Fangsong Std" w:cs="Adobe Fangsong Std" w:eastAsia="Adobe Fangsong Std"/>
          <w:sz w:val="24"/>
          <w:szCs w:val="24"/>
          <w:spacing w:val="6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pat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clamp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recording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sh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ws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same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10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6"/>
        </w:rPr>
        <w:t>eh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6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</w:rPr>
        <w:t>vior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20" w:right="45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.1.1: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Comparing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sample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brane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WT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2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during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1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9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3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olarize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curre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injection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olarize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curre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injection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2" w:after="0" w:line="310" w:lineRule="auto"/>
        <w:ind w:left="120" w:right="44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.1.2: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Comparing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bursting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tonic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ll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data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559" w:lineRule="exact"/>
        <w:ind w:left="120" w:right="-10"/>
        <w:jc w:val="both"/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3.2.2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   </w:t>
      </w:r>
      <w:r>
        <w:rPr>
          <w:rFonts w:ascii="Adobe Fangsong Std" w:hAnsi="Adobe Fangsong Std" w:cs="Adobe Fangsong Std" w:eastAsia="Adobe Fangsong Std"/>
          <w:sz w:val="24"/>
          <w:szCs w:val="24"/>
          <w:spacing w:val="21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cell</w:t>
      </w:r>
      <w:r>
        <w:rPr>
          <w:rFonts w:ascii="Adobe Fangsong Std" w:hAnsi="Adobe Fangsong Std" w:cs="Adobe Fangsong Std" w:eastAsia="Adobe Fangsong Std"/>
          <w:sz w:val="24"/>
          <w:szCs w:val="24"/>
          <w:spacing w:val="4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8"/>
          <w:position w:val="-8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8"/>
        </w:rPr>
        <w:t>opulation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108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8"/>
        </w:rPr>
        <w:t>pro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08"/>
          <w:position w:val="-8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  <w:position w:val="-8"/>
        </w:rPr>
        <w:t>erties</w:t>
      </w:r>
      <w:r>
        <w:rPr>
          <w:rFonts w:ascii="Adobe Fangsong Std" w:hAnsi="Adobe Fangsong Std" w:cs="Adobe Fangsong Std" w:eastAsia="Adobe Fangsong Std"/>
          <w:sz w:val="24"/>
          <w:szCs w:val="24"/>
          <w:spacing w:val="16"/>
          <w:w w:val="108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  <w:position w:val="-8"/>
        </w:rPr>
        <w:t>computational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1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m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8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del</w:t>
      </w:r>
      <w:r>
        <w:rPr>
          <w:rFonts w:ascii="Adobe Fangsong Std" w:hAnsi="Adobe Fangsong Std" w:cs="Adobe Fangsong Std" w:eastAsia="Adobe Fangsong Std"/>
          <w:sz w:val="24"/>
          <w:szCs w:val="24"/>
          <w:spacing w:val="64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5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52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4"/>
          <w:position w:val="-8"/>
        </w:rPr>
        <w:t>MUA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0" w:after="0" w:line="363" w:lineRule="exact"/>
        <w:ind w:left="942" w:right="-20"/>
        <w:jc w:val="left"/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cells</w:t>
      </w:r>
      <w:r>
        <w:rPr>
          <w:rFonts w:ascii="Adobe Fangsong Std" w:hAnsi="Adobe Fangsong Std" w:cs="Adobe Fangsong Std" w:eastAsia="Adobe Fangsong Std"/>
          <w:sz w:val="24"/>
          <w:szCs w:val="24"/>
          <w:spacing w:val="51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recording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sh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4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ws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4"/>
        </w:rPr>
        <w:t>same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10"/>
          <w:position w:val="-4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6"/>
          <w:position w:val="-4"/>
        </w:rPr>
        <w:t>eh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6"/>
          <w:position w:val="-4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  <w:position w:val="-4"/>
        </w:rPr>
        <w:t>vior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20" w:right="45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.1.3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Comparison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mean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standard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deviation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obser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ing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rate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5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computational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data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559" w:lineRule="exact"/>
        <w:ind w:left="120" w:right="939"/>
        <w:jc w:val="both"/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3.2.3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   </w:t>
      </w:r>
      <w:r>
        <w:rPr>
          <w:rFonts w:ascii="Adobe Fangsong Std" w:hAnsi="Adobe Fangsong Std" w:cs="Adobe Fangsong Std" w:eastAsia="Adobe Fangsong Std"/>
          <w:sz w:val="24"/>
          <w:szCs w:val="24"/>
          <w:spacing w:val="28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Neuron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5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  <w:position w:val="-8"/>
        </w:rPr>
        <w:t>activities</w:t>
      </w:r>
      <w:r>
        <w:rPr>
          <w:rFonts w:ascii="Adobe Fangsong Std" w:hAnsi="Adobe Fangsong Std" w:cs="Adobe Fangsong Std" w:eastAsia="Adobe Fangsong Std"/>
          <w:sz w:val="24"/>
          <w:szCs w:val="24"/>
          <w:spacing w:val="16"/>
          <w:w w:val="112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during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lig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  <w:position w:val="-8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t-off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00"/>
          <w:position w:val="-8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eri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8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-8"/>
        </w:rPr>
        <w:t>(no</w:t>
      </w:r>
      <w:r>
        <w:rPr>
          <w:rFonts w:ascii="Adobe Fangsong Std" w:hAnsi="Adobe Fangsong Std" w:cs="Adobe Fangsong Std" w:eastAsia="Adobe Fangsong Std"/>
          <w:sz w:val="24"/>
          <w:szCs w:val="24"/>
          <w:spacing w:val="64"/>
          <w:w w:val="100"/>
          <w:position w:val="-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  <w:position w:val="-8"/>
        </w:rPr>
        <w:t>photoacti</w:t>
      </w:r>
      <w:r>
        <w:rPr>
          <w:rFonts w:ascii="Adobe Fangsong Std" w:hAnsi="Adobe Fangsong Std" w:cs="Adobe Fangsong Std" w:eastAsia="Adobe Fangsong Std"/>
          <w:sz w:val="24"/>
          <w:szCs w:val="24"/>
          <w:spacing w:val="-14"/>
          <w:w w:val="111"/>
          <w:position w:val="-8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  <w:position w:val="-8"/>
        </w:rPr>
        <w:t>ation)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20" w:right="44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.1.4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baseline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activities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during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lig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t-off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significa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1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differe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WT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2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22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NumType w:start="9"/>
          <w:pgMar w:footer="792" w:header="0" w:top="1560" w:bottom="980" w:left="1320" w:right="1340"/>
          <w:footerReference w:type="default" r:id="rId17"/>
          <w:pgSz w:w="11920" w:h="16840"/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32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6.92pt;height:105.555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1" w:after="0" w:line="240" w:lineRule="auto"/>
        <w:ind w:left="3434" w:right="3415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3.1: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Sample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1" w:after="0" w:line="240" w:lineRule="auto"/>
        <w:ind w:left="100" w:right="-20"/>
        <w:jc w:val="left"/>
        <w:tabs>
          <w:tab w:pos="10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3.2.4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Neuron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5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</w:rPr>
        <w:t>activities</w:t>
      </w:r>
      <w:r>
        <w:rPr>
          <w:rFonts w:ascii="Adobe Fangsong Std" w:hAnsi="Adobe Fangsong Std" w:cs="Adobe Fangsong Std" w:eastAsia="Adobe Fangsong Std"/>
          <w:sz w:val="24"/>
          <w:szCs w:val="24"/>
          <w:spacing w:val="16"/>
          <w:w w:val="112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during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</w:rPr>
        <w:t>photoacti</w:t>
      </w:r>
      <w:r>
        <w:rPr>
          <w:rFonts w:ascii="Adobe Fangsong Std" w:hAnsi="Adobe Fangsong Std" w:cs="Adobe Fangsong Std" w:eastAsia="Adobe Fangsong Std"/>
          <w:sz w:val="24"/>
          <w:szCs w:val="24"/>
          <w:spacing w:val="-14"/>
          <w:w w:val="111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</w:rPr>
        <w:t>ation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00" w:right="44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.1.5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eak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ound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spiki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activi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8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WT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2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significa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tly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differe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WT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2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short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ounding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higher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eak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activi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8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ie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7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44" w:lineRule="auto"/>
        <w:ind w:left="922" w:right="-10" w:firstLine="-822"/>
        <w:jc w:val="both"/>
        <w:tabs>
          <w:tab w:pos="98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3.2.5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coherence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w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een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4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M1</w:t>
      </w:r>
      <w:r>
        <w:rPr>
          <w:rFonts w:ascii="Adobe Fangsong Std" w:hAnsi="Adobe Fangsong Std" w:cs="Adobe Fangsong Std" w:eastAsia="Adobe Fangsong Std"/>
          <w:sz w:val="24"/>
          <w:szCs w:val="24"/>
          <w:spacing w:val="3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l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er</w:t>
      </w:r>
      <w:r>
        <w:rPr>
          <w:rFonts w:ascii="Adobe Fangsong Std" w:hAnsi="Adobe Fangsong Std" w:cs="Adobe Fangsong Std" w:eastAsia="Adobe Fangsong Std"/>
          <w:sz w:val="24"/>
          <w:szCs w:val="24"/>
          <w:spacing w:val="55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sh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ws</w:t>
      </w:r>
      <w:r>
        <w:rPr>
          <w:rFonts w:ascii="Adobe Fangsong Std" w:hAnsi="Adobe Fangsong Std" w:cs="Adobe Fangsong Std" w:eastAsia="Adobe Fangsong Std"/>
          <w:sz w:val="24"/>
          <w:szCs w:val="24"/>
          <w:spacing w:val="3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that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correlated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neural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</w:rPr>
        <w:t>activities</w:t>
      </w:r>
      <w:r>
        <w:rPr>
          <w:rFonts w:ascii="Adobe Fangsong Std" w:hAnsi="Adobe Fangsong Std" w:cs="Adobe Fangsong Std" w:eastAsia="Adobe Fangsong Std"/>
          <w:sz w:val="24"/>
          <w:szCs w:val="24"/>
          <w:spacing w:val="32"/>
          <w:w w:val="112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after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</w:rPr>
        <w:t>photoacti</w:t>
      </w:r>
      <w:r>
        <w:rPr>
          <w:rFonts w:ascii="Adobe Fangsong Std" w:hAnsi="Adobe Fangsong Std" w:cs="Adobe Fangsong Std" w:eastAsia="Adobe Fangsong Std"/>
          <w:sz w:val="24"/>
          <w:szCs w:val="24"/>
          <w:spacing w:val="-16"/>
          <w:w w:val="115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</w:rPr>
        <w:t>ation</w:t>
      </w:r>
      <w:r>
        <w:rPr>
          <w:rFonts w:ascii="Adobe Fangsong Std" w:hAnsi="Adobe Fangsong Std" w:cs="Adobe Fangsong Std" w:eastAsia="Adobe Fangsong Std"/>
          <w:sz w:val="24"/>
          <w:szCs w:val="24"/>
          <w:spacing w:val="-35"/>
          <w:w w:val="115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</w:rPr>
        <w:t>(</w:t>
      </w:r>
      <w:r>
        <w:rPr>
          <w:rFonts w:ascii="Adobe Fangsong Std" w:hAnsi="Adobe Fangsong Std" w:cs="Adobe Fangsong Std" w:eastAsia="Adobe Fangsong Std"/>
          <w:sz w:val="24"/>
          <w:szCs w:val="24"/>
          <w:spacing w:val="44"/>
          <w:w w:val="115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re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0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ound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bursting</w:t>
      </w:r>
      <w:r>
        <w:rPr>
          <w:rFonts w:ascii="Adobe Fangsong Std" w:hAnsi="Adobe Fangsong Std" w:cs="Adobe Fangsong Std" w:eastAsia="Adobe Fangsong Std"/>
          <w:sz w:val="24"/>
          <w:szCs w:val="24"/>
          <w:spacing w:val="32"/>
          <w:w w:val="11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spi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k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es)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</w:rPr>
        <w:t>dri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13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1"/>
        </w:rPr>
        <w:t>es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1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</w:rPr>
        <w:t>activi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5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5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17"/>
          <w:w w:val="115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</w:rPr>
        <w:t>M1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9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3.2.5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coherence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6"/>
        </w:rPr>
        <w:t>VL’s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16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MUA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M1’s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1"/>
        </w:rPr>
        <w:t>LFP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59" w:lineRule="auto"/>
        <w:ind w:left="835" w:right="-25" w:firstLine="-735"/>
        <w:jc w:val="both"/>
        <w:tabs>
          <w:tab w:pos="820" w:val="left"/>
        </w:tabs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3.3</w:t>
      </w:r>
      <w:r>
        <w:rPr>
          <w:rFonts w:ascii="Adobe Fangsong Std" w:hAnsi="Adobe Fangsong Std" w:cs="Adobe Fangsong Std" w:eastAsia="Adobe Fangsong Std"/>
          <w:sz w:val="28"/>
          <w:szCs w:val="28"/>
          <w:spacing w:val="-7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</w:rPr>
        <w:t>Ans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13"/>
        </w:rPr>
        <w:t>w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</w:rPr>
        <w:t>er</w:t>
      </w:r>
      <w:r>
        <w:rPr>
          <w:rFonts w:ascii="Adobe Fangsong Std" w:hAnsi="Adobe Fangsong Std" w:cs="Adobe Fangsong Std" w:eastAsia="Adobe Fangsong Std"/>
          <w:sz w:val="28"/>
          <w:szCs w:val="28"/>
          <w:spacing w:val="10"/>
          <w:w w:val="113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to</w:t>
      </w:r>
      <w:r>
        <w:rPr>
          <w:rFonts w:ascii="Adobe Fangsong Std" w:hAnsi="Adobe Fangsong Std" w:cs="Adobe Fangsong Std" w:eastAsia="Adobe Fangsong Std"/>
          <w:sz w:val="28"/>
          <w:szCs w:val="28"/>
          <w:spacing w:val="52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-11"/>
          <w:w w:val="126"/>
        </w:rPr>
        <w:t>R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6"/>
        </w:rPr>
        <w:t>Q2</w:t>
      </w:r>
      <w:r>
        <w:rPr>
          <w:rFonts w:ascii="Adobe Fangsong Std" w:hAnsi="Adobe Fangsong Std" w:cs="Adobe Fangsong Std" w:eastAsia="Adobe Fangsong Std"/>
          <w:sz w:val="28"/>
          <w:szCs w:val="28"/>
          <w:spacing w:val="-49"/>
          <w:w w:val="12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6"/>
        </w:rPr>
        <w:t>:</w:t>
      </w:r>
      <w:r>
        <w:rPr>
          <w:rFonts w:ascii="Adobe Fangsong Std" w:hAnsi="Adobe Fangsong Std" w:cs="Adobe Fangsong Std" w:eastAsia="Adobe Fangsong Std"/>
          <w:sz w:val="28"/>
          <w:szCs w:val="28"/>
          <w:spacing w:val="48"/>
          <w:w w:val="126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Computational</w:t>
      </w:r>
      <w:r>
        <w:rPr>
          <w:rFonts w:ascii="Adobe Fangsong Std" w:hAnsi="Adobe Fangsong Std" w:cs="Adobe Fangsong Std" w:eastAsia="Adobe Fangsong Std"/>
          <w:sz w:val="28"/>
          <w:szCs w:val="28"/>
          <w:spacing w:val="77"/>
          <w:w w:val="11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si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12"/>
        </w:rPr>
        <w:t>m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ulation</w:t>
      </w:r>
      <w:r>
        <w:rPr>
          <w:rFonts w:ascii="Adobe Fangsong Std" w:hAnsi="Adobe Fangsong Std" w:cs="Adobe Fangsong Std" w:eastAsia="Adobe Fangsong Std"/>
          <w:sz w:val="28"/>
          <w:szCs w:val="28"/>
          <w:spacing w:val="17"/>
          <w:w w:val="11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predicts</w:t>
      </w:r>
      <w:r>
        <w:rPr>
          <w:rFonts w:ascii="Adobe Fangsong Std" w:hAnsi="Adobe Fangsong Std" w:cs="Adobe Fangsong Std" w:eastAsia="Adobe Fangsong Std"/>
          <w:sz w:val="28"/>
          <w:szCs w:val="28"/>
          <w:spacing w:val="4"/>
          <w:w w:val="11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causal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relationship</w:t>
      </w:r>
      <w:r>
        <w:rPr>
          <w:rFonts w:ascii="Adobe Fangsong Std" w:hAnsi="Adobe Fangsong Std" w:cs="Adobe Fangsong Std" w:eastAsia="Adobe Fangsong Std"/>
          <w:sz w:val="28"/>
          <w:szCs w:val="28"/>
          <w:spacing w:val="39"/>
          <w:w w:val="11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6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exceed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54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motor</w:t>
      </w:r>
      <w:r>
        <w:rPr>
          <w:rFonts w:ascii="Adobe Fangsong Std" w:hAnsi="Adobe Fangsong Std" w:cs="Adobe Fangsong Std" w:eastAsia="Adobe Fangsong Std"/>
          <w:sz w:val="28"/>
          <w:szCs w:val="28"/>
          <w:spacing w:val="45"/>
          <w:w w:val="11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2"/>
        </w:rPr>
        <w:t>command</w:t>
      </w:r>
      <w:r>
        <w:rPr>
          <w:rFonts w:ascii="Adobe Fangsong Std" w:hAnsi="Adobe Fangsong Std" w:cs="Adobe Fangsong Std" w:eastAsia="Adobe Fangsong Std"/>
          <w:sz w:val="28"/>
          <w:szCs w:val="28"/>
          <w:spacing w:val="26"/>
          <w:w w:val="11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1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M1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1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from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29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0"/>
        </w:rPr>
        <w:t>VL</w:t>
      </w:r>
      <w:r>
        <w:rPr>
          <w:rFonts w:ascii="Adobe Fangsong Std" w:hAnsi="Adobe Fangsong Std" w:cs="Adobe Fangsong Std" w:eastAsia="Adobe Fangsong Std"/>
          <w:sz w:val="28"/>
          <w:szCs w:val="28"/>
          <w:spacing w:val="52"/>
          <w:w w:val="12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0"/>
        </w:rPr>
        <w:t>in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2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31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5"/>
        </w:rPr>
        <w:t>arkinson’s</w:t>
      </w:r>
      <w:r>
        <w:rPr>
          <w:rFonts w:ascii="Adobe Fangsong Std" w:hAnsi="Adobe Fangsong Std" w:cs="Adobe Fangsong Std" w:eastAsia="Adobe Fangsong Std"/>
          <w:sz w:val="28"/>
          <w:szCs w:val="28"/>
          <w:spacing w:val="31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disease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23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13"/>
        </w:rPr>
        <w:t>patie</w:t>
      </w:r>
      <w:r>
        <w:rPr>
          <w:rFonts w:ascii="Adobe Fangsong Std" w:hAnsi="Adobe Fangsong Std" w:cs="Adobe Fangsong Std" w:eastAsia="Adobe Fangsong Std"/>
          <w:sz w:val="28"/>
          <w:szCs w:val="28"/>
          <w:spacing w:val="-9"/>
          <w:w w:val="113"/>
        </w:rPr>
        <w:t>n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33"/>
        </w:rPr>
        <w:t>t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144" w:lineRule="auto"/>
        <w:ind w:left="922" w:right="-10" w:firstLine="-822"/>
        <w:jc w:val="both"/>
        <w:tabs>
          <w:tab w:pos="10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3.3.1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5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high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syn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09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hronization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09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(correlated</w:t>
      </w:r>
      <w:r>
        <w:rPr>
          <w:rFonts w:ascii="Adobe Fangsong Std" w:hAnsi="Adobe Fangsong Std" w:cs="Adobe Fangsong Std" w:eastAsia="Adobe Fangsong Std"/>
          <w:sz w:val="24"/>
          <w:szCs w:val="24"/>
          <w:spacing w:val="34"/>
          <w:w w:val="109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neural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</w:rPr>
        <w:t>activitie</w:t>
      </w:r>
      <w:r>
        <w:rPr>
          <w:rFonts w:ascii="Adobe Fangsong Std" w:hAnsi="Adobe Fangsong Std" w:cs="Adobe Fangsong Std" w:eastAsia="Adobe Fangsong Std"/>
          <w:sz w:val="24"/>
          <w:szCs w:val="24"/>
          <w:spacing w:val="2"/>
          <w:w w:val="113"/>
        </w:rPr>
        <w:t>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</w:rPr>
        <w:t>)</w:t>
      </w:r>
      <w:r>
        <w:rPr>
          <w:rFonts w:ascii="Adobe Fangsong Std" w:hAnsi="Adobe Fangsong Std" w:cs="Adobe Fangsong Std" w:eastAsia="Adobe Fangsong Std"/>
          <w:sz w:val="24"/>
          <w:szCs w:val="24"/>
          <w:spacing w:val="14"/>
          <w:w w:val="11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but</w:t>
      </w:r>
      <w:r>
        <w:rPr>
          <w:rFonts w:ascii="Adobe Fangsong Std" w:hAnsi="Adobe Fangsong Std" w:cs="Adobe Fangsong Std" w:eastAsia="Adobe Fangsong Std"/>
          <w:sz w:val="24"/>
          <w:szCs w:val="24"/>
          <w:spacing w:val="65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</w:rPr>
        <w:t>not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era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ge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firing</w:t>
      </w:r>
      <w:r>
        <w:rPr>
          <w:rFonts w:ascii="Adobe Fangsong Std" w:hAnsi="Adobe Fangsong Std" w:cs="Adobe Fangsong Std" w:eastAsia="Adobe Fangsong Std"/>
          <w:sz w:val="24"/>
          <w:szCs w:val="24"/>
          <w:spacing w:val="6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rate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can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dri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80"/>
        </w:rPr>
        <w:t>M1’s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8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motor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command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00" w:right="44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.2.1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activities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during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ursting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dri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M1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WT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2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but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though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erage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firing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rate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if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WT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2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not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significa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difference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44" w:lineRule="auto"/>
        <w:ind w:left="922" w:right="-10" w:firstLine="-822"/>
        <w:jc w:val="both"/>
        <w:tabs>
          <w:tab w:pos="104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3.3.2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5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high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7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syn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08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hroniza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tion</w:t>
      </w:r>
      <w:r>
        <w:rPr>
          <w:rFonts w:ascii="Adobe Fangsong Std" w:hAnsi="Adobe Fangsong Std" w:cs="Adobe Fangsong Std" w:eastAsia="Adobe Fangsong Std"/>
          <w:sz w:val="24"/>
          <w:szCs w:val="24"/>
          <w:spacing w:val="72"/>
          <w:w w:val="10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le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8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can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00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a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hie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 </w:t>
      </w:r>
      <w:r>
        <w:rPr>
          <w:rFonts w:ascii="Adobe Fangsong Std" w:hAnsi="Adobe Fangsong Std" w:cs="Adobe Fangsong Std" w:eastAsia="Adobe Fangsong Std"/>
          <w:sz w:val="24"/>
          <w:szCs w:val="24"/>
          <w:spacing w:val="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00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</w:rPr>
        <w:t>bursting.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5"/>
          <w:w w:val="11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4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</w:rPr>
        <w:t>demolishing</w:t>
      </w:r>
      <w:r>
        <w:rPr>
          <w:rFonts w:ascii="Adobe Fangsong Std" w:hAnsi="Adobe Fangsong Std" w:cs="Adobe Fangsong Std" w:eastAsia="Adobe Fangsong Std"/>
          <w:sz w:val="24"/>
          <w:szCs w:val="24"/>
          <w:spacing w:val="45"/>
          <w:w w:val="10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bursting</w:t>
      </w:r>
      <w:r>
        <w:rPr>
          <w:rFonts w:ascii="Adobe Fangsong Std" w:hAnsi="Adobe Fangsong Std" w:cs="Adobe Fangsong Std" w:eastAsia="Adobe Fangsong Std"/>
          <w:sz w:val="24"/>
          <w:szCs w:val="24"/>
          <w:spacing w:val="42"/>
          <w:w w:val="11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2"/>
        </w:rPr>
        <w:t>WT</w:t>
      </w:r>
      <w:r>
        <w:rPr>
          <w:rFonts w:ascii="Adobe Fangsong Std" w:hAnsi="Adobe Fangsong Std" w:cs="Adobe Fangsong Std" w:eastAsia="Adobe Fangsong Std"/>
          <w:sz w:val="24"/>
          <w:szCs w:val="24"/>
          <w:spacing w:val="34"/>
          <w:w w:val="122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neurons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result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4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abse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08"/>
        </w:rPr>
        <w:t>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t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0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5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syn-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09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hronization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9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neuron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08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opulation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00" w:right="45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.2.2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hematic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diagram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bursti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activi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8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cause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5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44" w:lineRule="auto"/>
        <w:ind w:left="922" w:right="-10" w:firstLine="-822"/>
        <w:jc w:val="both"/>
        <w:tabs>
          <w:tab w:pos="10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3.3.3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2"/>
        </w:rPr>
        <w:t>Analysis</w:t>
      </w:r>
      <w:r>
        <w:rPr>
          <w:rFonts w:ascii="Adobe Fangsong Std" w:hAnsi="Adobe Fangsong Std" w:cs="Adobe Fangsong Std" w:eastAsia="Adobe Fangsong Std"/>
          <w:sz w:val="24"/>
          <w:szCs w:val="24"/>
          <w:spacing w:val="21"/>
          <w:w w:val="112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3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information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9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transfer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7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from</w:t>
      </w:r>
      <w:r>
        <w:rPr>
          <w:rFonts w:ascii="Adobe Fangsong Std" w:hAnsi="Adobe Fangsong Std" w:cs="Adobe Fangsong Std" w:eastAsia="Adobe Fangsong Std"/>
          <w:sz w:val="24"/>
          <w:szCs w:val="24"/>
          <w:spacing w:val="65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to</w:t>
      </w:r>
      <w:r>
        <w:rPr>
          <w:rFonts w:ascii="Adobe Fangsong Std" w:hAnsi="Adobe Fangsong Std" w:cs="Adobe Fangsong Std" w:eastAsia="Adobe Fangsong Std"/>
          <w:sz w:val="24"/>
          <w:szCs w:val="24"/>
          <w:spacing w:val="5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M1</w:t>
      </w:r>
      <w:r>
        <w:rPr>
          <w:rFonts w:ascii="Adobe Fangsong Std" w:hAnsi="Adobe Fangsong Std" w:cs="Adobe Fangsong Std" w:eastAsia="Adobe Fangsong Std"/>
          <w:sz w:val="24"/>
          <w:szCs w:val="24"/>
          <w:spacing w:val="5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42"/>
        </w:rPr>
        <w:t>:</w:t>
      </w:r>
      <w:r>
        <w:rPr>
          <w:rFonts w:ascii="Adobe Fangsong Std" w:hAnsi="Adobe Fangsong Std" w:cs="Adobe Fangsong Std" w:eastAsia="Adobe Fangsong Std"/>
          <w:sz w:val="24"/>
          <w:szCs w:val="24"/>
          <w:spacing w:val="36"/>
          <w:w w:val="142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8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informa-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tion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4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can</w:t>
      </w:r>
      <w:r>
        <w:rPr>
          <w:rFonts w:ascii="Adobe Fangsong Std" w:hAnsi="Adobe Fangsong Std" w:cs="Adobe Fangsong Std" w:eastAsia="Adobe Fangsong Std"/>
          <w:sz w:val="24"/>
          <w:szCs w:val="24"/>
          <w:spacing w:val="5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transfer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to</w:t>
      </w:r>
      <w:r>
        <w:rPr>
          <w:rFonts w:ascii="Adobe Fangsong Std" w:hAnsi="Adobe Fangsong Std" w:cs="Adobe Fangsong Std" w:eastAsia="Adobe Fangsong Std"/>
          <w:sz w:val="24"/>
          <w:szCs w:val="24"/>
          <w:spacing w:val="5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M1</w:t>
      </w:r>
      <w:r>
        <w:rPr>
          <w:rFonts w:ascii="Adobe Fangsong Std" w:hAnsi="Adobe Fangsong Std" w:cs="Adobe Fangsong Std" w:eastAsia="Adobe Fangsong Std"/>
          <w:sz w:val="24"/>
          <w:szCs w:val="24"/>
          <w:spacing w:val="4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when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neuron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8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opulation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29"/>
          <w:w w:val="10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4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5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</w:rPr>
        <w:t>are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6"/>
        </w:rPr>
        <w:t>syn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6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hronized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9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.2.3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information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from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transferring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M1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only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when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activi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</w:p>
    <w:p>
      <w:pPr>
        <w:spacing w:before="71" w:after="0" w:line="240" w:lineRule="auto"/>
        <w:ind w:left="10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4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hronized.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92" w:top="1560" w:bottom="980" w:left="1340" w:right="1340"/>
          <w:pgSz w:w="11920" w:h="16840"/>
        </w:sectPr>
      </w:pPr>
      <w:rPr/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1" w:lineRule="exact"/>
        <w:ind w:left="100" w:right="4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-18"/>
          <w:w w:val="111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</w:rPr>
        <w:t>able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1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3.1: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Energy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stabili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E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 </w:t>
      </w:r>
      <w:r>
        <w:rPr>
          <w:rFonts w:ascii="Times" w:hAnsi="Times" w:cs="Times" w:eastAsia="Times"/>
          <w:sz w:val="20"/>
          <w:szCs w:val="20"/>
          <w:spacing w:val="2"/>
          <w:w w:val="100"/>
          <w:i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(eV)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mole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all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eta-stable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isomer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states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60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11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ening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  <w:position w:val="0"/>
        </w:rPr>
        <w:t>pr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2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  <w:position w:val="0"/>
        </w:rPr>
        <w:t>cess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11" w:after="0" w:line="310" w:lineRule="exact"/>
        <w:ind w:left="100" w:right="26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forming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(5,5)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SW-I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</w:rPr>
        <w:t>SW-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1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</w:rPr>
        <w:t>I,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1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oth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ferromagnetic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ro)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paramagnetic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1"/>
        </w:rPr>
        <w:t>(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21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ara)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spin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configurations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obtained,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whereas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only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non-magnetic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configuration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obtained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BF,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SW-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12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11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</w:rPr>
        <w:t>I,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CAP(5,5).</w:t>
      </w:r>
      <w:r>
        <w:rPr>
          <w:rFonts w:ascii="Chaparral Pro" w:hAnsi="Chaparral Pro" w:cs="Chaparral Pro" w:eastAsia="Chaparral Pro"/>
          <w:sz w:val="20"/>
          <w:szCs w:val="20"/>
          <w:spacing w:val="48"/>
          <w:w w:val="113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M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 </w:t>
      </w:r>
      <w:r>
        <w:rPr>
          <w:rFonts w:ascii="Times" w:hAnsi="Times" w:cs="Times" w:eastAsia="Times"/>
          <w:sz w:val="20"/>
          <w:szCs w:val="20"/>
          <w:spacing w:val="18"/>
          <w:w w:val="100"/>
          <w:i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total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magnetization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0"/>
          <w:i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3"/>
        </w:rPr>
        <w:t>up</w:t>
      </w:r>
      <w:r>
        <w:rPr>
          <w:rFonts w:ascii="Adobe Fangsong Std" w:hAnsi="Adobe Fangsong Std" w:cs="Adobe Fangsong Std" w:eastAsia="Adobe Fangsong Std"/>
          <w:sz w:val="14"/>
          <w:szCs w:val="14"/>
          <w:spacing w:val="4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  <w:position w:val="0"/>
        </w:rPr>
        <w:t>-</w:t>
      </w:r>
      <w:r>
        <w:rPr>
          <w:rFonts w:ascii="Times" w:hAnsi="Times" w:cs="Times" w:eastAsia="Times"/>
          <w:sz w:val="20"/>
          <w:szCs w:val="20"/>
          <w:spacing w:val="0"/>
          <w:w w:val="109"/>
          <w:i/>
          <w:position w:val="0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9"/>
          <w:position w:val="-3"/>
        </w:rPr>
        <w:t>d</w:t>
      </w:r>
      <w:r>
        <w:rPr>
          <w:rFonts w:ascii="Adobe Fangsong Std" w:hAnsi="Adobe Fangsong Std" w:cs="Adobe Fangsong Std" w:eastAsia="Adobe Fangsong Std"/>
          <w:sz w:val="14"/>
          <w:szCs w:val="14"/>
          <w:spacing w:val="-4"/>
          <w:w w:val="109"/>
          <w:position w:val="-3"/>
        </w:rPr>
        <w:t>o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9"/>
          <w:position w:val="-3"/>
        </w:rPr>
        <w:t>wn</w:t>
      </w:r>
      <w:r>
        <w:rPr>
          <w:rFonts w:ascii="Adobe Fangsong Std" w:hAnsi="Adobe Fangsong Std" w:cs="Adobe Fangsong Std" w:eastAsia="Adobe Fangsong Std"/>
          <w:sz w:val="14"/>
          <w:szCs w:val="14"/>
          <w:spacing w:val="41"/>
          <w:w w:val="109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unit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04"/>
          <w:i/>
          <w:position w:val="0"/>
        </w:rPr>
        <w:t>µ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44"/>
          <w:position w:val="-3"/>
        </w:rPr>
        <w:t>B</w:t>
      </w:r>
      <w:r>
        <w:rPr>
          <w:rFonts w:ascii="Adobe Fangsong Std" w:hAnsi="Adobe Fangsong Std" w:cs="Adobe Fangsong Std" w:eastAsia="Adobe Fangsong Std"/>
          <w:sz w:val="14"/>
          <w:szCs w:val="14"/>
          <w:spacing w:val="-22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  <w:position w:val="0"/>
        </w:rPr>
        <w:t> </w:t>
      </w:r>
      <w:r>
        <w:rPr>
          <w:rFonts w:ascii="Times" w:hAnsi="Times" w:cs="Times" w:eastAsia="Times"/>
          <w:sz w:val="20"/>
          <w:szCs w:val="20"/>
          <w:spacing w:val="0"/>
          <w:w w:val="113"/>
          <w:i/>
          <w:position w:val="0"/>
        </w:rPr>
        <w:t>n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13"/>
          <w:position w:val="-4"/>
        </w:rPr>
        <w:t>up(d</w:t>
      </w:r>
      <w:r>
        <w:rPr>
          <w:rFonts w:ascii="Adobe Fangsong Std" w:hAnsi="Adobe Fangsong Std" w:cs="Adobe Fangsong Std" w:eastAsia="Adobe Fangsong Std"/>
          <w:sz w:val="14"/>
          <w:szCs w:val="14"/>
          <w:spacing w:val="-4"/>
          <w:w w:val="113"/>
          <w:position w:val="-4"/>
        </w:rPr>
        <w:t>o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13"/>
          <w:position w:val="-4"/>
        </w:rPr>
        <w:t>wn)</w:t>
      </w:r>
      <w:r>
        <w:rPr>
          <w:rFonts w:ascii="Adobe Fangsong Std" w:hAnsi="Adobe Fangsong Std" w:cs="Adobe Fangsong Std" w:eastAsia="Adobe Fangsong Std"/>
          <w:sz w:val="14"/>
          <w:szCs w:val="14"/>
          <w:spacing w:val="40"/>
          <w:w w:val="113"/>
          <w:position w:val="-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  <w:position w:val="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  <w:position w:val="0"/>
        </w:rPr>
        <w:t>up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(d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wn)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  <w:position w:val="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7"/>
          <w:position w:val="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  <w:position w:val="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  <w:position w:val="0"/>
        </w:rPr>
        <w:t>ins.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1" w:after="0" w:line="238" w:lineRule="exact"/>
        <w:ind w:left="2579" w:right="-20"/>
        <w:jc w:val="left"/>
        <w:tabs>
          <w:tab w:pos="3420" w:val="left"/>
          <w:tab w:pos="5120" w:val="left"/>
          <w:tab w:pos="6300" w:val="left"/>
          <w:tab w:pos="71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/>
        <w:pict>
          <v:group style="position:absolute;margin-left:131.156998pt;margin-top:-2.819989pt;width:332.963pt;height:2.391pt;mso-position-horizontal-relative:page;mso-position-vertical-relative:paragraph;z-index:-2342" coordorigin="2623,-56" coordsize="6659,48">
            <v:group style="position:absolute;left:2627;top:-52;width:6651;height:2" coordorigin="2627,-52" coordsize="6651,2">
              <v:shape style="position:absolute;left:2627;top:-52;width:6651;height:2" coordorigin="2627,-52" coordsize="6651,0" path="m2627,-52l9278,-52e" filled="f" stroked="t" strokeweight=".398pt" strokecolor="#000000">
                <v:path arrowok="t"/>
              </v:shape>
            </v:group>
            <v:group style="position:absolute;left:2627;top:-13;width:6651;height:2" coordorigin="2627,-13" coordsize="6651,2">
              <v:shape style="position:absolute;left:2627;top:-13;width:6651;height:2" coordorigin="2627,-13" coordsize="6651,0" path="m2627,-13l9278,-13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BF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SW-I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</w:rPr>
        <w:t>SW-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23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</w:rPr>
        <w:t>SW-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23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23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23"/>
        </w:rPr>
        <w:t>CAP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" w:after="0" w:line="50" w:lineRule="exact"/>
        <w:jc w:val="left"/>
        <w:rPr>
          <w:sz w:val="5"/>
          <w:szCs w:val="5"/>
        </w:rPr>
      </w:pPr>
      <w:rPr/>
      <w:r>
        <w:rPr>
          <w:sz w:val="5"/>
          <w:szCs w:val="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87.120056" w:type="dxa"/>
      </w:tblPr>
      <w:tblGrid/>
      <w:tr>
        <w:trPr>
          <w:trHeight w:val="311" w:hRule="exact"/>
        </w:trPr>
        <w:tc>
          <w:tcPr>
            <w:tcW w:w="1682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43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-5"/>
                <w:w w:val="123"/>
              </w:rPr>
              <w:t>P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8"/>
              </w:rPr>
              <w:t>ara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20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-16"/>
                <w:w w:val="122"/>
              </w:rPr>
              <w:t>F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1"/>
              </w:rPr>
              <w:t>erro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3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93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-5"/>
                <w:w w:val="123"/>
              </w:rPr>
              <w:t>P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8"/>
              </w:rPr>
              <w:t>ara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9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67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-16"/>
                <w:w w:val="122"/>
              </w:rPr>
              <w:t>F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1"/>
              </w:rPr>
              <w:t>erro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55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23" w:hRule="exact"/>
        </w:trPr>
        <w:tc>
          <w:tcPr>
            <w:tcW w:w="121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396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Times" w:hAnsi="Times" w:cs="Times" w:eastAsia="Times"/>
                <w:sz w:val="20"/>
                <w:szCs w:val="20"/>
                <w:spacing w:val="0"/>
                <w:w w:val="100"/>
                <w:i/>
              </w:rPr>
              <w:t>E</w:t>
            </w:r>
            <w:r>
              <w:rPr>
                <w:rFonts w:ascii="Times" w:hAnsi="Times" w:cs="Times" w:eastAsia="Times"/>
                <w:sz w:val="20"/>
                <w:szCs w:val="20"/>
                <w:spacing w:val="0"/>
                <w:w w:val="100"/>
                <w:i/>
              </w:rPr>
              <w:t> </w:t>
            </w:r>
            <w:r>
              <w:rPr>
                <w:rFonts w:ascii="Times" w:hAnsi="Times" w:cs="Times" w:eastAsia="Times"/>
                <w:sz w:val="20"/>
                <w:szCs w:val="20"/>
                <w:spacing w:val="2"/>
                <w:w w:val="100"/>
                <w:i/>
              </w:rPr>
              <w:t> 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13"/>
              </w:rPr>
              <w:t>(eV)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6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128" w:right="151"/>
              <w:jc w:val="center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95"/>
              </w:rPr>
              <w:t>0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9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120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7.796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122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7.832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3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119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418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9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120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10.408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247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11.5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5" w:after="0" w:line="240" w:lineRule="auto"/>
              <w:ind w:left="202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13.2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46" w:hRule="exact"/>
        </w:trPr>
        <w:tc>
          <w:tcPr>
            <w:tcW w:w="121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7" w:lineRule="exact"/>
              <w:ind w:left="359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Times" w:hAnsi="Times" w:cs="Times" w:eastAsia="Times"/>
                <w:sz w:val="20"/>
                <w:szCs w:val="20"/>
                <w:spacing w:val="0"/>
                <w:w w:val="100"/>
                <w:i/>
              </w:rPr>
              <w:t>M</w:t>
            </w:r>
            <w:r>
              <w:rPr>
                <w:rFonts w:ascii="Times" w:hAnsi="Times" w:cs="Times" w:eastAsia="Times"/>
                <w:sz w:val="20"/>
                <w:szCs w:val="20"/>
                <w:spacing w:val="0"/>
                <w:w w:val="100"/>
                <w:i/>
              </w:rPr>
              <w:t> </w:t>
            </w:r>
            <w:r>
              <w:rPr>
                <w:rFonts w:ascii="Times" w:hAnsi="Times" w:cs="Times" w:eastAsia="Times"/>
                <w:sz w:val="20"/>
                <w:szCs w:val="20"/>
                <w:spacing w:val="15"/>
                <w:w w:val="100"/>
                <w:i/>
              </w:rPr>
              <w:t> 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17"/>
              </w:rPr>
              <w:t>(</w:t>
            </w:r>
            <w:r>
              <w:rPr>
                <w:rFonts w:ascii="Times" w:hAnsi="Times" w:cs="Times" w:eastAsia="Times"/>
                <w:sz w:val="20"/>
                <w:szCs w:val="20"/>
                <w:spacing w:val="0"/>
                <w:w w:val="104"/>
                <w:i/>
              </w:rPr>
              <w:t>µ</w:t>
            </w:r>
            <w:r>
              <w:rPr>
                <w:rFonts w:ascii="Adobe Fangsong Std" w:hAnsi="Adobe Fangsong Std" w:cs="Adobe Fangsong Std" w:eastAsia="Adobe Fangsong Std"/>
                <w:sz w:val="14"/>
                <w:szCs w:val="14"/>
                <w:spacing w:val="0"/>
                <w:w w:val="144"/>
                <w:position w:val="-3"/>
              </w:rPr>
              <w:t>B</w:t>
            </w:r>
            <w:r>
              <w:rPr>
                <w:rFonts w:ascii="Adobe Fangsong Std" w:hAnsi="Adobe Fangsong Std" w:cs="Adobe Fangsong Std" w:eastAsia="Adobe Fangsong Std"/>
                <w:sz w:val="14"/>
                <w:szCs w:val="14"/>
                <w:spacing w:val="-22"/>
                <w:w w:val="100"/>
                <w:position w:val="-3"/>
              </w:rPr>
              <w:t> 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17"/>
                <w:position w:val="0"/>
              </w:rPr>
              <w:t>)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46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28" w:right="150"/>
              <w:jc w:val="center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95"/>
              </w:rPr>
              <w:t>0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9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262" w:right="242"/>
              <w:jc w:val="center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95"/>
              </w:rPr>
              <w:t>0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171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1.94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3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311" w:right="291"/>
              <w:jc w:val="center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95"/>
              </w:rPr>
              <w:t>0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9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219" w:right="-2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2.06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0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339" w:right="274"/>
              <w:jc w:val="center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95"/>
              </w:rPr>
              <w:t>0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5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auto"/>
              <w:ind w:left="293" w:right="467"/>
              <w:jc w:val="center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95"/>
              </w:rPr>
              <w:t>0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310" w:lineRule="auto"/>
        <w:ind w:left="100" w:right="44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.2.4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information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M1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pro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tionally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4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hro-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nization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9"/>
        </w:rPr>
        <w:t>VL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44" w:lineRule="auto"/>
        <w:ind w:left="922" w:right="-10" w:firstLine="-822"/>
        <w:jc w:val="both"/>
        <w:tabs>
          <w:tab w:pos="100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3.3.4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Artificially</w:t>
      </w:r>
      <w:r>
        <w:rPr>
          <w:rFonts w:ascii="Adobe Fangsong Std" w:hAnsi="Adobe Fangsong Std" w:cs="Adobe Fangsong Std" w:eastAsia="Adobe Fangsong Std"/>
          <w:sz w:val="24"/>
          <w:szCs w:val="24"/>
          <w:spacing w:val="59"/>
          <w:w w:val="11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genera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ted</w:t>
      </w:r>
      <w:r>
        <w:rPr>
          <w:rFonts w:ascii="Adobe Fangsong Std" w:hAnsi="Adobe Fangsong Std" w:cs="Adobe Fangsong Std" w:eastAsia="Adobe Fangsong Std"/>
          <w:sz w:val="24"/>
          <w:szCs w:val="24"/>
          <w:spacing w:val="-8"/>
          <w:w w:val="11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bursting</w:t>
      </w:r>
      <w:r>
        <w:rPr>
          <w:rFonts w:ascii="Adobe Fangsong Std" w:hAnsi="Adobe Fangsong Std" w:cs="Adobe Fangsong Std" w:eastAsia="Adobe Fangsong Std"/>
          <w:sz w:val="24"/>
          <w:szCs w:val="24"/>
          <w:spacing w:val="14"/>
          <w:w w:val="11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4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9"/>
          <w:w w:val="127"/>
        </w:rPr>
        <w:t>K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27"/>
        </w:rPr>
        <w:t>O</w:t>
      </w:r>
      <w:r>
        <w:rPr>
          <w:rFonts w:ascii="Adobe Fangsong Std" w:hAnsi="Adobe Fangsong Std" w:cs="Adobe Fangsong Std" w:eastAsia="Adobe Fangsong Std"/>
          <w:sz w:val="24"/>
          <w:szCs w:val="24"/>
          <w:spacing w:val="6"/>
          <w:w w:val="127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neurons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6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result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4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high</w:t>
      </w:r>
      <w:r>
        <w:rPr>
          <w:rFonts w:ascii="Adobe Fangsong Std" w:hAnsi="Adobe Fangsong Std" w:cs="Adobe Fangsong Std" w:eastAsia="Adobe Fangsong Std"/>
          <w:sz w:val="24"/>
          <w:szCs w:val="24"/>
          <w:spacing w:val="5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6"/>
        </w:rPr>
        <w:t>syn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6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hro-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1"/>
        </w:rPr>
        <w:t>nization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11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le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4"/>
          <w:szCs w:val="24"/>
          <w:spacing w:val="3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neuron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8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opulation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30"/>
          <w:w w:val="10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whi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c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h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can</w:t>
      </w:r>
      <w:r>
        <w:rPr>
          <w:rFonts w:ascii="Adobe Fangsong Std" w:hAnsi="Adobe Fangsong Std" w:cs="Adobe Fangsong Std" w:eastAsia="Adobe Fangsong Std"/>
          <w:sz w:val="24"/>
          <w:szCs w:val="24"/>
          <w:spacing w:val="5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dri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5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80"/>
        </w:rPr>
        <w:t>M1’s</w:t>
      </w:r>
      <w:r>
        <w:rPr>
          <w:rFonts w:ascii="Adobe Fangsong Std" w:hAnsi="Adobe Fangsong Std" w:cs="Adobe Fangsong Std" w:eastAsia="Adobe Fangsong Std"/>
          <w:sz w:val="24"/>
          <w:szCs w:val="24"/>
          <w:spacing w:val="39"/>
          <w:w w:val="8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motor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com-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mand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10" w:lineRule="auto"/>
        <w:ind w:left="100" w:right="45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.2.5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successfully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generated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bursting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vior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similar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bursting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vior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generated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-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13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3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annel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20"/>
        </w:rPr>
        <w:t>WT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2" w:after="0" w:line="310" w:lineRule="auto"/>
        <w:ind w:left="100" w:right="45" w:firstLine="398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Figure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.2.6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artificial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bursting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vior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result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this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dri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M1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44" w:lineRule="auto"/>
        <w:ind w:left="922" w:right="-10" w:firstLine="-822"/>
        <w:jc w:val="both"/>
        <w:tabs>
          <w:tab w:pos="980" w:val="left"/>
        </w:tabs>
        <w:rPr>
          <w:rFonts w:ascii="Adobe Fangsong Std" w:hAnsi="Adobe Fangsong Std" w:cs="Adobe Fangsong Std" w:eastAsia="Adobe Fangsong Std"/>
          <w:sz w:val="24"/>
          <w:szCs w:val="24"/>
        </w:rPr>
      </w:pPr>
      <w:rPr/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3.3.5</w:t>
      </w:r>
      <w:r>
        <w:rPr>
          <w:rFonts w:ascii="Adobe Fangsong Std" w:hAnsi="Adobe Fangsong Std" w:cs="Adobe Fangsong Std" w:eastAsia="Adobe Fangsong Std"/>
          <w:sz w:val="24"/>
          <w:szCs w:val="24"/>
          <w:spacing w:val="-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ab/>
        <w:tab/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</w:rPr>
        <w:t>Artificially</w:t>
      </w:r>
      <w:r>
        <w:rPr>
          <w:rFonts w:ascii="Adobe Fangsong Std" w:hAnsi="Adobe Fangsong Std" w:cs="Adobe Fangsong Std" w:eastAsia="Adobe Fangsong Std"/>
          <w:sz w:val="24"/>
          <w:szCs w:val="24"/>
          <w:spacing w:val="13"/>
          <w:w w:val="11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</w:rPr>
        <w:t>acti</w:t>
      </w:r>
      <w:r>
        <w:rPr>
          <w:rFonts w:ascii="Adobe Fangsong Std" w:hAnsi="Adobe Fangsong Std" w:cs="Adobe Fangsong Std" w:eastAsia="Adobe Fangsong Std"/>
          <w:sz w:val="24"/>
          <w:szCs w:val="24"/>
          <w:spacing w:val="-16"/>
          <w:w w:val="113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</w:rPr>
        <w:t>ated</w:t>
      </w:r>
      <w:r>
        <w:rPr>
          <w:rFonts w:ascii="Adobe Fangsong Std" w:hAnsi="Adobe Fangsong Std" w:cs="Adobe Fangsong Std" w:eastAsia="Adobe Fangsong Std"/>
          <w:sz w:val="24"/>
          <w:szCs w:val="24"/>
          <w:spacing w:val="-6"/>
          <w:w w:val="113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VL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neural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5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8"/>
          <w:w w:val="108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opulation</w:t>
      </w:r>
      <w:r>
        <w:rPr>
          <w:rFonts w:ascii="Adobe Fangsong Std" w:hAnsi="Adobe Fangsong Std" w:cs="Adobe Fangsong Std" w:eastAsia="Adobe Fangsong Std"/>
          <w:sz w:val="24"/>
          <w:szCs w:val="24"/>
          <w:spacing w:val="15"/>
          <w:w w:val="10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3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theta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and</w:t>
      </w:r>
      <w:r>
        <w:rPr>
          <w:rFonts w:ascii="Adobe Fangsong Std" w:hAnsi="Adobe Fangsong Std" w:cs="Adobe Fangsong Std" w:eastAsia="Adobe Fangsong Std"/>
          <w:sz w:val="24"/>
          <w:szCs w:val="24"/>
          <w:spacing w:val="45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7"/>
          <w:w w:val="100"/>
        </w:rPr>
        <w:t>b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eta</w:t>
      </w:r>
      <w:r>
        <w:rPr>
          <w:rFonts w:ascii="Adobe Fangsong Std" w:hAnsi="Adobe Fangsong Std" w:cs="Adobe Fangsong Std" w:eastAsia="Adobe Fangsong Std"/>
          <w:sz w:val="24"/>
          <w:szCs w:val="24"/>
          <w:spacing w:val="59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2"/>
        </w:rPr>
        <w:t>f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3"/>
        </w:rPr>
        <w:t>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2"/>
        </w:rPr>
        <w:t>e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quen-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cies</w:t>
      </w:r>
      <w:r>
        <w:rPr>
          <w:rFonts w:ascii="Adobe Fangsong Std" w:hAnsi="Adobe Fangsong Std" w:cs="Adobe Fangsong Std" w:eastAsia="Adobe Fangsong Std"/>
          <w:sz w:val="24"/>
          <w:szCs w:val="24"/>
          <w:spacing w:val="4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result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7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4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motor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8"/>
        </w:rPr>
        <w:t>command</w:t>
      </w:r>
      <w:r>
        <w:rPr>
          <w:rFonts w:ascii="Adobe Fangsong Std" w:hAnsi="Adobe Fangsong Std" w:cs="Adobe Fangsong Std" w:eastAsia="Adobe Fangsong Std"/>
          <w:sz w:val="24"/>
          <w:szCs w:val="24"/>
          <w:spacing w:val="19"/>
          <w:w w:val="108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from</w:t>
      </w:r>
      <w:r>
        <w:rPr>
          <w:rFonts w:ascii="Adobe Fangsong Std" w:hAnsi="Adobe Fangsong Std" w:cs="Adobe Fangsong Std" w:eastAsia="Adobe Fangsong Std"/>
          <w:sz w:val="24"/>
          <w:szCs w:val="24"/>
          <w:spacing w:val="6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M1with</w:t>
      </w:r>
      <w:r>
        <w:rPr>
          <w:rFonts w:ascii="Adobe Fangsong Std" w:hAnsi="Adobe Fangsong Std" w:cs="Adobe Fangsong Std" w:eastAsia="Adobe Fangsong Std"/>
          <w:sz w:val="24"/>
          <w:szCs w:val="24"/>
          <w:spacing w:val="17"/>
          <w:w w:val="11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4"/>
          <w:szCs w:val="24"/>
          <w:spacing w:val="6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s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ame</w:t>
      </w:r>
      <w:r>
        <w:rPr>
          <w:rFonts w:ascii="Adobe Fangsong Std" w:hAnsi="Adobe Fangsong Std" w:cs="Adobe Fangsong Std" w:eastAsia="Adobe Fangsong Std"/>
          <w:sz w:val="24"/>
          <w:szCs w:val="24"/>
          <w:spacing w:val="55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frequency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3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band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9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with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1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what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1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obser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00"/>
        </w:rPr>
        <w:t>v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ed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2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4"/>
          <w:szCs w:val="24"/>
          <w:spacing w:val="43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27"/>
        </w:rPr>
        <w:t>P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92"/>
        </w:rPr>
        <w:t>arkinson’s</w:t>
      </w:r>
      <w:r>
        <w:rPr>
          <w:rFonts w:ascii="Adobe Fangsong Std" w:hAnsi="Adobe Fangsong Std" w:cs="Adobe Fangsong Std" w:eastAsia="Adobe Fangsong Std"/>
          <w:sz w:val="24"/>
          <w:szCs w:val="24"/>
          <w:spacing w:val="24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  <w:t>disease</w:t>
      </w:r>
      <w:r>
        <w:rPr>
          <w:rFonts w:ascii="Adobe Fangsong Std" w:hAnsi="Adobe Fangsong Std" w:cs="Adobe Fangsong Std" w:eastAsia="Adobe Fangsong Std"/>
          <w:sz w:val="24"/>
          <w:szCs w:val="24"/>
          <w:spacing w:val="62"/>
          <w:w w:val="100"/>
        </w:rPr>
        <w:t> 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10"/>
        </w:rPr>
        <w:t>patie</w:t>
      </w:r>
      <w:r>
        <w:rPr>
          <w:rFonts w:ascii="Adobe Fangsong Std" w:hAnsi="Adobe Fangsong Std" w:cs="Adobe Fangsong Std" w:eastAsia="Adobe Fangsong Std"/>
          <w:sz w:val="24"/>
          <w:szCs w:val="24"/>
          <w:spacing w:val="-7"/>
          <w:w w:val="110"/>
        </w:rPr>
        <w:t>n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34"/>
        </w:rPr>
        <w:t>t.</w:t>
      </w:r>
      <w:r>
        <w:rPr>
          <w:rFonts w:ascii="Adobe Fangsong Std" w:hAnsi="Adobe Fangsong Std" w:cs="Adobe Fangsong Std" w:eastAsia="Adobe Fangsong Std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792" w:top="1560" w:bottom="980" w:left="1340" w:right="1340"/>
          <w:pgSz w:w="11920" w:h="16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exact"/>
        <w:ind w:left="2594" w:right="-20"/>
        <w:jc w:val="left"/>
        <w:tabs>
          <w:tab w:pos="4180" w:val="left"/>
          <w:tab w:pos="4800" w:val="left"/>
        </w:tabs>
        <w:rPr>
          <w:rFonts w:ascii="Adobe Fangsong Std" w:hAnsi="Adobe Fangsong Std" w:cs="Adobe Fangsong Std" w:eastAsia="Adobe Fangsong Std"/>
          <w:sz w:val="34"/>
          <w:szCs w:val="34"/>
        </w:rPr>
      </w:pPr>
      <w:rPr/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6"/>
          <w:position w:val="-3"/>
        </w:rPr>
        <w:t>Chapter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>4.</w:t>
      </w:r>
      <w:r>
        <w:rPr>
          <w:rFonts w:ascii="Adobe Fangsong Std" w:hAnsi="Adobe Fangsong Std" w:cs="Adobe Fangsong Std" w:eastAsia="Adobe Fangsong Std"/>
          <w:sz w:val="34"/>
          <w:szCs w:val="34"/>
          <w:spacing w:val="-78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1"/>
          <w:position w:val="-3"/>
        </w:rPr>
        <w:t>Conclusion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0" w:lineRule="auto"/>
        <w:ind w:left="120" w:right="4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mean?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Successfully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regenerate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results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computational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1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unctional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thala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motor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cortex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animal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otheses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dispr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ed?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 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computational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ble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data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13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13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hannel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generate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bursting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vior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single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highly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hronized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during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bursting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ior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igh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information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from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one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another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What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did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learn?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4"/>
        </w:rPr>
        <w:t>ma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4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computational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at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regenerate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data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use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predict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new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pro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erties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system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differenc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s?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predicts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functional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connection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8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3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5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</w:rPr>
        <w:t>een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M1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neuronal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ers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ulation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ugge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st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testing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cells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ble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WT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1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can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also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dri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motor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command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M1.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findin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suggests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bursting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orta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factor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high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syn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hronization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opulation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ey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for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transfer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data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from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9"/>
        </w:rPr>
        <w:t>VL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9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M1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12" w:after="0" w:line="310" w:lineRule="auto"/>
        <w:ind w:left="120" w:right="44" w:firstLine="398"/>
        <w:jc w:val="both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Add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new,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higher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el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analysis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Indicate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explicitly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significance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7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98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ws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using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computational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regenerate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data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silico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empl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manipulate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pro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erties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neuron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that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are</w:t>
      </w:r>
      <w:r>
        <w:rPr>
          <w:rFonts w:ascii="Chaparral Pro" w:hAnsi="Chaparral Pro" w:cs="Chaparral Pro" w:eastAsia="Chaparral Pro"/>
          <w:sz w:val="20"/>
          <w:szCs w:val="20"/>
          <w:spacing w:val="2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do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erime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ts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use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predict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new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1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9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9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othesis</w:t>
      </w:r>
    </w:p>
    <w:p>
      <w:pPr>
        <w:jc w:val="both"/>
        <w:spacing w:after="0"/>
        <w:sectPr>
          <w:pgMar w:header="0" w:footer="792" w:top="1560" w:bottom="980" w:left="1320" w:right="1340"/>
          <w:pgSz w:w="11920" w:h="16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exact"/>
        <w:ind w:left="3681" w:right="3642"/>
        <w:jc w:val="center"/>
        <w:rPr>
          <w:rFonts w:ascii="Adobe Fangsong Std" w:hAnsi="Adobe Fangsong Std" w:cs="Adobe Fangsong Std" w:eastAsia="Adobe Fangsong Std"/>
          <w:sz w:val="34"/>
          <w:szCs w:val="34"/>
        </w:rPr>
      </w:pPr>
      <w:rPr/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0"/>
          <w:position w:val="-3"/>
        </w:rPr>
        <w:t>References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1" w:lineRule="auto"/>
        <w:ind w:left="430" w:right="2" w:firstLine="-31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[1]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dgkin,</w:t>
      </w:r>
      <w:r>
        <w:rPr>
          <w:rFonts w:ascii="Chaparral Pro" w:hAnsi="Chaparral Pro" w:cs="Chaparral Pro" w:eastAsia="Chaparral Pro"/>
          <w:sz w:val="20"/>
          <w:szCs w:val="20"/>
          <w:spacing w:val="4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&amp;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Huxl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-17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qua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titati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description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brane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curre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its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application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to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conduction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excitation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ner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The</w:t>
      </w:r>
      <w:r>
        <w:rPr>
          <w:rFonts w:ascii="Adobe Fangsong Std" w:hAnsi="Adobe Fangsong Std" w:cs="Adobe Fangsong Std" w:eastAsia="Adobe Fangsong Std"/>
          <w:sz w:val="20"/>
          <w:szCs w:val="20"/>
          <w:spacing w:val="15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Journal</w:t>
      </w:r>
      <w:r>
        <w:rPr>
          <w:rFonts w:ascii="Adobe Fangsong Std" w:hAnsi="Adobe Fangsong Std" w:cs="Adobe Fangsong Std" w:eastAsia="Adobe Fangsong Std"/>
          <w:sz w:val="20"/>
          <w:szCs w:val="20"/>
          <w:spacing w:val="16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1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1"/>
        </w:rPr>
        <w:t>physiol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91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1"/>
        </w:rPr>
        <w:t>gy</w:t>
      </w:r>
      <w:r>
        <w:rPr>
          <w:rFonts w:ascii="Adobe Fangsong Std" w:hAnsi="Adobe Fangsong Std" w:cs="Adobe Fangsong Std" w:eastAsia="Adobe Fangsong Std"/>
          <w:sz w:val="20"/>
          <w:szCs w:val="20"/>
          <w:spacing w:val="41"/>
          <w:w w:val="9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117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500–544</w:t>
      </w:r>
      <w:r>
        <w:rPr>
          <w:rFonts w:ascii="Chaparral Pro" w:hAnsi="Chaparral Pro" w:cs="Chaparral Pro" w:eastAsia="Chaparral Pro"/>
          <w:sz w:val="20"/>
          <w:szCs w:val="20"/>
          <w:spacing w:val="-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(1952).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1" w:lineRule="auto"/>
        <w:ind w:left="430" w:right="1" w:firstLine="-31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[2]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ang,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</w:rPr>
        <w:t>X.-J.,</w:t>
      </w:r>
      <w:r>
        <w:rPr>
          <w:rFonts w:ascii="Chaparral Pro" w:hAnsi="Chaparral Pro" w:cs="Chaparral Pro" w:eastAsia="Chaparral Pro"/>
          <w:sz w:val="20"/>
          <w:szCs w:val="20"/>
          <w:spacing w:val="43"/>
          <w:w w:val="11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Rinzel,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J.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&amp;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Rog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7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wski,</w:t>
      </w:r>
      <w:r>
        <w:rPr>
          <w:rFonts w:ascii="Chaparral Pro" w:hAnsi="Chaparral Pro" w:cs="Chaparral Pro" w:eastAsia="Chaparral Pro"/>
          <w:sz w:val="20"/>
          <w:szCs w:val="20"/>
          <w:spacing w:val="45"/>
          <w:w w:val="10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t-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calcium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curre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1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w-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threshold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spi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thalamic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neurons.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Journal</w:t>
      </w:r>
      <w:r>
        <w:rPr>
          <w:rFonts w:ascii="Adobe Fangsong Std" w:hAnsi="Adobe Fangsong Std" w:cs="Adobe Fangsong Std" w:eastAsia="Adobe Fangsong Std"/>
          <w:sz w:val="20"/>
          <w:szCs w:val="20"/>
          <w:spacing w:val="16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1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3"/>
        </w:rPr>
        <w:t>neu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93"/>
        </w:rPr>
        <w:t>r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3"/>
        </w:rPr>
        <w:t>ophysiol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93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3"/>
        </w:rPr>
        <w:t>gy</w:t>
      </w:r>
      <w:r>
        <w:rPr>
          <w:rFonts w:ascii="Adobe Fangsong Std" w:hAnsi="Adobe Fangsong Std" w:cs="Adobe Fangsong Std" w:eastAsia="Adobe Fangsong Std"/>
          <w:sz w:val="20"/>
          <w:szCs w:val="20"/>
          <w:spacing w:val="32"/>
          <w:w w:val="9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66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839–850</w:t>
      </w:r>
      <w:r>
        <w:rPr>
          <w:rFonts w:ascii="Chaparral Pro" w:hAnsi="Chaparral Pro" w:cs="Chaparral Pro" w:eastAsia="Chaparral Pro"/>
          <w:sz w:val="20"/>
          <w:szCs w:val="20"/>
          <w:spacing w:val="-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(1991).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1" w:lineRule="auto"/>
        <w:ind w:left="430" w:right="1" w:firstLine="-31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[3]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aik,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</w:rPr>
        <w:t>S.-B.,</w:t>
      </w:r>
      <w:r>
        <w:rPr>
          <w:rFonts w:ascii="Chaparral Pro" w:hAnsi="Chaparral Pro" w:cs="Chaparral Pro" w:eastAsia="Chaparral Pro"/>
          <w:sz w:val="20"/>
          <w:szCs w:val="20"/>
          <w:spacing w:val="46"/>
          <w:w w:val="11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</w:rPr>
        <w:t>Kumar,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1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&amp;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Glaser,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taneous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gamma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osc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llation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selecti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enhances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neural</w:t>
      </w:r>
      <w:r>
        <w:rPr>
          <w:rFonts w:ascii="Chaparral Pro" w:hAnsi="Chaparral Pro" w:cs="Chaparral Pro" w:eastAsia="Chaparral Pro"/>
          <w:sz w:val="20"/>
          <w:szCs w:val="20"/>
          <w:spacing w:val="3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res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onsi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eness.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L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oS</w:t>
      </w:r>
      <w:r>
        <w:rPr>
          <w:rFonts w:ascii="Adobe Fangsong Std" w:hAnsi="Adobe Fangsong Std" w:cs="Adobe Fangsong Std" w:eastAsia="Adobe Fangsong Std"/>
          <w:sz w:val="20"/>
          <w:szCs w:val="20"/>
          <w:spacing w:val="43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92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2"/>
        </w:rPr>
        <w:t>omputational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19"/>
          <w:w w:val="9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2"/>
        </w:rPr>
        <w:t>biol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92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2"/>
        </w:rPr>
        <w:t>gy</w:t>
      </w:r>
      <w:r>
        <w:rPr>
          <w:rFonts w:ascii="Adobe Fangsong Std" w:hAnsi="Adobe Fangsong Std" w:cs="Adobe Fangsong Std" w:eastAsia="Adobe Fangsong Std"/>
          <w:sz w:val="20"/>
          <w:szCs w:val="20"/>
          <w:spacing w:val="23"/>
          <w:w w:val="9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5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</w:rPr>
        <w:t>e1000342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9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</w:rPr>
        <w:t>(2009).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518" w:lineRule="exact"/>
        <w:ind w:left="12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[4]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  <w:position w:val="-5"/>
        </w:rPr>
        <w:t>Carne</w:t>
      </w:r>
      <w:r>
        <w:rPr>
          <w:rFonts w:ascii="Chaparral Pro" w:hAnsi="Chaparral Pro" w:cs="Chaparral Pro" w:eastAsia="Chaparral Pro"/>
          <w:sz w:val="20"/>
          <w:szCs w:val="20"/>
          <w:spacing w:val="-12"/>
          <w:w w:val="107"/>
          <w:position w:val="-5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  <w:position w:val="-5"/>
        </w:rPr>
        <w:t>ale,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7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N.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T.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5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&amp;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Hines,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M.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L.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  <w:position w:val="-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5"/>
        </w:rPr>
        <w:t>The</w:t>
      </w:r>
      <w:r>
        <w:rPr>
          <w:rFonts w:ascii="Adobe Fangsong Std" w:hAnsi="Adobe Fangsong Std" w:cs="Adobe Fangsong Std" w:eastAsia="Adobe Fangsong Std"/>
          <w:sz w:val="20"/>
          <w:szCs w:val="20"/>
          <w:spacing w:val="15"/>
          <w:w w:val="100"/>
          <w:position w:val="-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8"/>
          <w:position w:val="-5"/>
        </w:rPr>
        <w:t>NEU</w:t>
      </w:r>
      <w:r>
        <w:rPr>
          <w:rFonts w:ascii="Adobe Fangsong Std" w:hAnsi="Adobe Fangsong Std" w:cs="Adobe Fangsong Std" w:eastAsia="Adobe Fangsong Std"/>
          <w:sz w:val="20"/>
          <w:szCs w:val="20"/>
          <w:spacing w:val="-5"/>
          <w:w w:val="108"/>
          <w:position w:val="-5"/>
        </w:rPr>
        <w:t>R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8"/>
          <w:position w:val="-5"/>
        </w:rPr>
        <w:t>ON</w:t>
      </w:r>
      <w:r>
        <w:rPr>
          <w:rFonts w:ascii="Adobe Fangsong Std" w:hAnsi="Adobe Fangsong Std" w:cs="Adobe Fangsong Std" w:eastAsia="Adobe Fangsong Std"/>
          <w:sz w:val="20"/>
          <w:szCs w:val="20"/>
          <w:spacing w:val="19"/>
          <w:w w:val="108"/>
          <w:position w:val="-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87"/>
          <w:position w:val="-5"/>
        </w:rPr>
        <w:t>b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87"/>
          <w:position w:val="-5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7"/>
          <w:position w:val="-5"/>
        </w:rPr>
        <w:t>ok</w:t>
      </w:r>
      <w:r>
        <w:rPr>
          <w:rFonts w:ascii="Adobe Fangsong Std" w:hAnsi="Adobe Fangsong Std" w:cs="Adobe Fangsong Std" w:eastAsia="Adobe Fangsong Std"/>
          <w:sz w:val="20"/>
          <w:szCs w:val="20"/>
          <w:spacing w:val="41"/>
          <w:w w:val="87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  <w:position w:val="-5"/>
        </w:rPr>
        <w:t>(Ca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7"/>
          <w:position w:val="-5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  <w:position w:val="-5"/>
        </w:rPr>
        <w:t>bridge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7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Un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-5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ersi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  <w:position w:val="-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Press,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  <w:position w:val="-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5"/>
        </w:rPr>
        <w:t>2006).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5" w:right="46"/>
        <w:jc w:val="center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[5]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Ringa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7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7"/>
        </w:rPr>
        <w:t>h,</w:t>
      </w:r>
      <w:r>
        <w:rPr>
          <w:rFonts w:ascii="Chaparral Pro" w:hAnsi="Chaparral Pro" w:cs="Chaparral Pro" w:eastAsia="Chaparral Pro"/>
          <w:sz w:val="20"/>
          <w:szCs w:val="20"/>
          <w:spacing w:val="24"/>
          <w:w w:val="10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D.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Haphazard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wiring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simple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rec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ti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v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field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orie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tation</w:t>
      </w:r>
      <w:r>
        <w:rPr>
          <w:rFonts w:ascii="Chaparral Pro" w:hAnsi="Chaparral Pro" w:cs="Chaparral Pro" w:eastAsia="Chaparral Pro"/>
          <w:sz w:val="20"/>
          <w:szCs w:val="20"/>
          <w:spacing w:val="3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columns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visual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cortex.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311" w:lineRule="exact"/>
        <w:ind w:left="43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Journal</w:t>
      </w:r>
      <w:r>
        <w:rPr>
          <w:rFonts w:ascii="Adobe Fangsong Std" w:hAnsi="Adobe Fangsong Std" w:cs="Adobe Fangsong Std" w:eastAsia="Adobe Fangsong Std"/>
          <w:sz w:val="20"/>
          <w:szCs w:val="20"/>
          <w:spacing w:val="16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1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2"/>
          <w:position w:val="-1"/>
        </w:rPr>
        <w:t>n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2"/>
          <w:position w:val="-1"/>
        </w:rPr>
        <w:t>eu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92"/>
          <w:position w:val="-1"/>
        </w:rPr>
        <w:t>r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2"/>
          <w:position w:val="-1"/>
        </w:rPr>
        <w:t>ophysiol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92"/>
          <w:position w:val="-1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2"/>
          <w:position w:val="-1"/>
        </w:rPr>
        <w:t>gy</w:t>
      </w:r>
      <w:r>
        <w:rPr>
          <w:rFonts w:ascii="Adobe Fangsong Std" w:hAnsi="Adobe Fangsong Std" w:cs="Adobe Fangsong Std" w:eastAsia="Adobe Fangsong Std"/>
          <w:sz w:val="20"/>
          <w:szCs w:val="20"/>
          <w:spacing w:val="46"/>
          <w:w w:val="92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92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468–476</w:t>
      </w:r>
      <w:r>
        <w:rPr>
          <w:rFonts w:ascii="Chaparral Pro" w:hAnsi="Chaparral Pro" w:cs="Chaparral Pro" w:eastAsia="Chaparral Pro"/>
          <w:sz w:val="20"/>
          <w:szCs w:val="20"/>
          <w:spacing w:val="-13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  <w:position w:val="-1"/>
        </w:rPr>
        <w:t>(2004).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" w:lineRule="auto"/>
        <w:ind w:left="430" w:right="1" w:firstLine="-310"/>
        <w:jc w:val="left"/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[6]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</w:rPr>
        <w:t>McLaughlin,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6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D.,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Shaple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R.,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Shelle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&amp;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8"/>
        </w:rPr>
        <w:t>Wielaard,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neuronal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ne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-6"/>
          <w:w w:val="100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ork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m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o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del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of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macaque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primary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vi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u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al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cortex</w:t>
      </w:r>
      <w:r>
        <w:rPr>
          <w:rFonts w:ascii="Chaparral Pro" w:hAnsi="Chaparral Pro" w:cs="Chaparral Pro" w:eastAsia="Chaparral Pro"/>
          <w:sz w:val="20"/>
          <w:szCs w:val="20"/>
          <w:spacing w:val="4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(v1):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Orie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tation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selectivi</w:t>
      </w:r>
      <w:r>
        <w:rPr>
          <w:rFonts w:ascii="Chaparral Pro" w:hAnsi="Chaparral Pro" w:cs="Chaparral Pro" w:eastAsia="Chaparral Pro"/>
          <w:sz w:val="20"/>
          <w:szCs w:val="20"/>
          <w:spacing w:val="-4"/>
          <w:w w:val="100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dynamics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the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input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l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a</w:t>
      </w:r>
      <w:r>
        <w:rPr>
          <w:rFonts w:ascii="Chaparral Pro" w:hAnsi="Chaparral Pro" w:cs="Chaparral Pro" w:eastAsia="Chaparral Pro"/>
          <w:sz w:val="20"/>
          <w:szCs w:val="20"/>
          <w:spacing w:val="-5"/>
          <w:w w:val="100"/>
        </w:rPr>
        <w:t>y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4c</w:t>
      </w:r>
      <w:r>
        <w:rPr>
          <w:rFonts w:ascii="Times" w:hAnsi="Times" w:cs="Times" w:eastAsia="Times"/>
          <w:sz w:val="20"/>
          <w:szCs w:val="20"/>
          <w:spacing w:val="1"/>
          <w:w w:val="100"/>
          <w:i/>
        </w:rPr>
        <w:t>α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9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r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e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e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dings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</w:r>
    </w:p>
    <w:p>
      <w:pPr>
        <w:spacing w:before="0" w:after="0" w:line="358" w:lineRule="exact"/>
        <w:ind w:left="43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1"/>
          <w:w w:val="10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the</w:t>
      </w:r>
      <w:r>
        <w:rPr>
          <w:rFonts w:ascii="Adobe Fangsong Std" w:hAnsi="Adobe Fangsong Std" w:cs="Adobe Fangsong Std" w:eastAsia="Adobe Fangsong Std"/>
          <w:sz w:val="20"/>
          <w:szCs w:val="20"/>
          <w:spacing w:val="-8"/>
          <w:w w:val="10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National</w:t>
      </w:r>
      <w:r>
        <w:rPr>
          <w:rFonts w:ascii="Adobe Fangsong Std" w:hAnsi="Adobe Fangsong Std" w:cs="Adobe Fangsong Std" w:eastAsia="Adobe Fangsong Std"/>
          <w:sz w:val="20"/>
          <w:szCs w:val="20"/>
          <w:spacing w:val="16"/>
          <w:w w:val="10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  <w:position w:val="-2"/>
        </w:rPr>
        <w:t>A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  <w:position w:val="-2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ademy</w:t>
      </w:r>
      <w:r>
        <w:rPr>
          <w:rFonts w:ascii="Adobe Fangsong Std" w:hAnsi="Adobe Fangsong Std" w:cs="Adobe Fangsong Std" w:eastAsia="Adobe Fangsong Std"/>
          <w:sz w:val="20"/>
          <w:szCs w:val="20"/>
          <w:spacing w:val="-5"/>
          <w:w w:val="10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1"/>
          <w:w w:val="10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Scien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  <w:position w:val="-2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es</w:t>
      </w:r>
      <w:r>
        <w:rPr>
          <w:rFonts w:ascii="Adobe Fangsong Std" w:hAnsi="Adobe Fangsong Std" w:cs="Adobe Fangsong Std" w:eastAsia="Adobe Fangsong Std"/>
          <w:sz w:val="20"/>
          <w:szCs w:val="20"/>
          <w:spacing w:val="6"/>
          <w:w w:val="100"/>
          <w:position w:val="-2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2"/>
        </w:rPr>
        <w:t>97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2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12"/>
          <w:w w:val="100"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2"/>
        </w:rPr>
        <w:t>8087–8092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95"/>
          <w:position w:val="-2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  <w:position w:val="-2"/>
        </w:rPr>
        <w:t>(2000).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792" w:top="1560" w:bottom="980" w:left="1320" w:right="1340"/>
          <w:pgSz w:w="11920" w:h="1684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exact"/>
        <w:ind w:left="3773" w:right="3735"/>
        <w:jc w:val="center"/>
        <w:rPr>
          <w:rFonts w:ascii="Adobe Fangsong Std" w:hAnsi="Adobe Fangsong Std" w:cs="Adobe Fangsong Std" w:eastAsia="Adobe Fangsong Std"/>
          <w:sz w:val="34"/>
          <w:szCs w:val="34"/>
        </w:rPr>
      </w:pPr>
      <w:rPr/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13"/>
          <w:position w:val="-3"/>
        </w:rPr>
        <w:t>Summary</w:t>
      </w:r>
      <w:r>
        <w:rPr>
          <w:rFonts w:ascii="Adobe Fangsong Std" w:hAnsi="Adobe Fangsong Std" w:cs="Adobe Fangsong Std" w:eastAsia="Adobe Fangsong Std"/>
          <w:sz w:val="34"/>
          <w:szCs w:val="34"/>
          <w:spacing w:val="0"/>
          <w:w w:val="100"/>
          <w:position w:val="0"/>
        </w:rPr>
      </w:r>
    </w:p>
    <w:p>
      <w:pPr>
        <w:spacing w:before="0" w:after="0" w:line="240" w:lineRule="auto"/>
        <w:ind w:left="1070" w:right="936"/>
        <w:jc w:val="center"/>
        <w:rPr>
          <w:rFonts w:ascii="Adobe Fangsong Std" w:hAnsi="Adobe Fangsong Std" w:cs="Adobe Fangsong Std" w:eastAsia="Adobe Fangsong Std"/>
          <w:sz w:val="28"/>
          <w:szCs w:val="28"/>
        </w:rPr>
      </w:pPr>
      <w:rPr/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2"/>
        </w:rPr>
        <w:t>The</w:t>
      </w:r>
      <w:r>
        <w:rPr>
          <w:rFonts w:ascii="Adobe Fangsong Std" w:hAnsi="Adobe Fangsong Std" w:cs="Adobe Fangsong Std" w:eastAsia="Adobe Fangsong Std"/>
          <w:sz w:val="28"/>
          <w:szCs w:val="28"/>
          <w:spacing w:val="-6"/>
          <w:w w:val="92"/>
        </w:rPr>
        <w:t>o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2"/>
        </w:rPr>
        <w:t>retical</w:t>
      </w:r>
      <w:r>
        <w:rPr>
          <w:rFonts w:ascii="Adobe Fangsong Std" w:hAnsi="Adobe Fangsong Std" w:cs="Adobe Fangsong Std" w:eastAsia="Adobe Fangsong Std"/>
          <w:sz w:val="28"/>
          <w:szCs w:val="28"/>
          <w:spacing w:val="47"/>
          <w:w w:val="9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2"/>
        </w:rPr>
        <w:t>study</w:t>
      </w:r>
      <w:r>
        <w:rPr>
          <w:rFonts w:ascii="Adobe Fangsong Std" w:hAnsi="Adobe Fangsong Std" w:cs="Adobe Fangsong Std" w:eastAsia="Adobe Fangsong Std"/>
          <w:sz w:val="28"/>
          <w:szCs w:val="28"/>
          <w:spacing w:val="15"/>
          <w:w w:val="92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on</w:t>
      </w:r>
      <w:r>
        <w:rPr>
          <w:rFonts w:ascii="Adobe Fangsong Std" w:hAnsi="Adobe Fangsong Std" w:cs="Adobe Fangsong Std" w:eastAsia="Adobe Fangsong Std"/>
          <w:sz w:val="28"/>
          <w:szCs w:val="28"/>
          <w:spacing w:val="-16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89"/>
        </w:rPr>
        <w:t>physical</w:t>
      </w:r>
      <w:r>
        <w:rPr>
          <w:rFonts w:ascii="Adobe Fangsong Std" w:hAnsi="Adobe Fangsong Std" w:cs="Adobe Fangsong Std" w:eastAsia="Adobe Fangsong Std"/>
          <w:sz w:val="28"/>
          <w:szCs w:val="28"/>
          <w:spacing w:val="35"/>
          <w:w w:val="89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89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89"/>
        </w:rPr>
        <w:t>ro</w:t>
      </w:r>
      <w:r>
        <w:rPr>
          <w:rFonts w:ascii="Adobe Fangsong Std" w:hAnsi="Adobe Fangsong Std" w:cs="Adobe Fangsong Std" w:eastAsia="Adobe Fangsong Std"/>
          <w:sz w:val="28"/>
          <w:szCs w:val="28"/>
          <w:spacing w:val="7"/>
          <w:w w:val="89"/>
        </w:rPr>
        <w:t>p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89"/>
        </w:rPr>
        <w:t>erties</w:t>
      </w:r>
      <w:r>
        <w:rPr>
          <w:rFonts w:ascii="Adobe Fangsong Std" w:hAnsi="Adobe Fangsong Std" w:cs="Adobe Fangsong Std" w:eastAsia="Adobe Fangsong Std"/>
          <w:sz w:val="28"/>
          <w:szCs w:val="28"/>
          <w:spacing w:val="31"/>
          <w:w w:val="89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8"/>
          <w:szCs w:val="28"/>
          <w:spacing w:val="-7"/>
          <w:w w:val="10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0"/>
        </w:rPr>
        <w:t>c</w:t>
      </w:r>
      <w:r>
        <w:rPr>
          <w:rFonts w:ascii="Adobe Fangsong Std" w:hAnsi="Adobe Fangsong Std" w:cs="Adobe Fangsong Std" w:eastAsia="Adobe Fangsong Std"/>
          <w:sz w:val="28"/>
          <w:szCs w:val="28"/>
          <w:spacing w:val="-6"/>
          <w:w w:val="90"/>
        </w:rPr>
        <w:t>a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0"/>
        </w:rPr>
        <w:t>r</w:t>
      </w:r>
      <w:r>
        <w:rPr>
          <w:rFonts w:ascii="Adobe Fangsong Std" w:hAnsi="Adobe Fangsong Std" w:cs="Adobe Fangsong Std" w:eastAsia="Adobe Fangsong Std"/>
          <w:sz w:val="28"/>
          <w:szCs w:val="28"/>
          <w:spacing w:val="7"/>
          <w:w w:val="90"/>
        </w:rPr>
        <w:t>b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0"/>
        </w:rPr>
        <w:t>on</w:t>
      </w:r>
      <w:r>
        <w:rPr>
          <w:rFonts w:ascii="Adobe Fangsong Std" w:hAnsi="Adobe Fangsong Std" w:cs="Adobe Fangsong Std" w:eastAsia="Adobe Fangsong Std"/>
          <w:sz w:val="28"/>
          <w:szCs w:val="28"/>
          <w:spacing w:val="28"/>
          <w:w w:val="90"/>
        </w:rPr>
        <w:t> 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92"/>
        </w:rPr>
        <w:t>nanotu</w:t>
      </w:r>
      <w:r>
        <w:rPr>
          <w:rFonts w:ascii="Adobe Fangsong Std" w:hAnsi="Adobe Fangsong Std" w:cs="Adobe Fangsong Std" w:eastAsia="Adobe Fangsong Std"/>
          <w:sz w:val="28"/>
          <w:szCs w:val="28"/>
          <w:spacing w:val="9"/>
          <w:w w:val="92"/>
        </w:rPr>
        <w:t>b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88"/>
        </w:rPr>
        <w:t>es</w:t>
      </w:r>
      <w:r>
        <w:rPr>
          <w:rFonts w:ascii="Adobe Fangsong Std" w:hAnsi="Adobe Fangsong Std" w:cs="Adobe Fangsong Std" w:eastAsia="Adobe Fangsong Std"/>
          <w:sz w:val="28"/>
          <w:szCs w:val="28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69.279995" w:type="dxa"/>
      </w:tblPr>
      <w:tblGrid/>
      <w:tr>
        <w:trPr>
          <w:trHeight w:val="361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3" w:after="0" w:line="240" w:lineRule="auto"/>
              <w:ind w:left="10" w:right="-20"/>
              <w:jc w:val="left"/>
              <w:rPr>
                <w:rFonts w:ascii="Menlo" w:hAnsi="Menlo" w:cs="Menlo" w:eastAsia="Menlo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73"/>
                <w:w w:val="100"/>
              </w:rPr>
              <w:t> 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95"/>
              </w:rPr>
              <w:t>10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73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52"/>
              </w:rPr>
              <w:t>1{!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4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3" w:after="0" w:line="240" w:lineRule="auto"/>
              <w:ind w:left="717" w:right="-20"/>
              <w:jc w:val="left"/>
              <w:tabs>
                <w:tab w:pos="1560" w:val="left"/>
                <w:tab w:pos="2180" w:val="left"/>
                <w:tab w:pos="2740" w:val="left"/>
                <w:tab w:pos="3040" w:val="left"/>
              </w:tabs>
              <w:rPr>
                <w:rFonts w:ascii="Menlo" w:hAnsi="Menlo" w:cs="Menlo" w:eastAsia="Menlo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73"/>
                <w:w w:val="100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-38"/>
                <w:w w:val="100"/>
              </w:rPr>
              <w:t> 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57"/>
              </w:rPr>
              <w:t>�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10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10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79" w:right="-20"/>
              <w:jc w:val="left"/>
              <w:rPr>
                <w:rFonts w:ascii="Menlo" w:hAnsi="Menlo" w:cs="Menlo" w:eastAsia="Menlo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73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95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1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15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</w:tr>
      <w:tr>
        <w:trPr>
          <w:trHeight w:val="361" w:hRule="exact"/>
        </w:trPr>
        <w:tc>
          <w:tcPr>
            <w:tcW w:w="23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0" w:after="0" w:line="240" w:lineRule="auto"/>
              <w:ind w:left="40" w:right="-6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17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625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51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4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512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51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-53"/>
                <w:w w:val="100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12"/>
              </w:rPr>
              <w:t>.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3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51"/>
                <w:w w:val="100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-53"/>
                <w:w w:val="100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53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0" w:after="0" w:line="240" w:lineRule="auto"/>
              <w:ind w:left="128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10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8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53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36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Menlo" w:hAnsi="Menlo" w:cs="Menlo" w:eastAsia="Menlo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</w:tr>
    </w:tbl>
    <w:p>
      <w:pPr>
        <w:spacing w:before="0" w:after="0" w:line="213" w:lineRule="exact"/>
        <w:ind w:left="120" w:right="-20"/>
        <w:jc w:val="left"/>
        <w:tabs>
          <w:tab w:pos="720" w:val="left"/>
          <w:tab w:pos="3260" w:val="left"/>
          <w:tab w:pos="4400" w:val="left"/>
          <w:tab w:pos="5060" w:val="left"/>
          <w:tab w:pos="7440" w:val="left"/>
        </w:tabs>
        <w:rPr>
          <w:rFonts w:ascii="Courier" w:hAnsi="Courier" w:cs="Courier" w:eastAsia="Courier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w w:val="105"/>
          <w:position w:val="1"/>
        </w:rPr>
        <w:t>1eV</w:t>
      </w:r>
      <w:r>
        <w:rPr>
          <w:rFonts w:ascii="Chaparral Pro" w:hAnsi="Chaparral Pro" w:cs="Chaparral Pro" w:eastAsia="Chaparral Pro"/>
          <w:sz w:val="20"/>
          <w:szCs w:val="20"/>
          <w:w w:val="100"/>
          <w:position w:val="1"/>
        </w:rPr>
        <w:tab/>
      </w:r>
      <w:r>
        <w:rPr>
          <w:rFonts w:ascii="Chaparral Pro" w:hAnsi="Chaparral Pro" w:cs="Chaparral Pro" w:eastAsia="Chaparral Pro"/>
          <w:sz w:val="20"/>
          <w:szCs w:val="20"/>
          <w:w w:val="100"/>
          <w:position w:val="1"/>
        </w:rPr>
      </w:r>
      <w:r>
        <w:rPr>
          <w:rFonts w:ascii="Courier" w:hAnsi="Courier" w:cs="Courier" w:eastAsia="Courier"/>
          <w:sz w:val="20"/>
          <w:szCs w:val="20"/>
          <w:w w:val="157"/>
          <w:position w:val="1"/>
        </w:rPr>
        <w:t> </w:t>
      </w:r>
      <w:r>
        <w:rPr>
          <w:rFonts w:ascii="Menlo" w:hAnsi="Menlo" w:cs="Menlo" w:eastAsia="Menlo"/>
          <w:sz w:val="20"/>
          <w:szCs w:val="20"/>
          <w:w w:val="157"/>
          <w:position w:val="1"/>
        </w:rPr>
        <w:t>  </w:t>
      </w:r>
      <w:r>
        <w:rPr>
          <w:rFonts w:ascii="Menlo" w:hAnsi="Menlo" w:cs="Menlo" w:eastAsia="Menlo"/>
          <w:sz w:val="20"/>
          <w:szCs w:val="20"/>
          <w:w w:val="157"/>
          <w:position w:val="1"/>
        </w:rPr>
        <w:t> </w:t>
      </w:r>
      <w:r>
        <w:rPr>
          <w:rFonts w:ascii="Menlo" w:hAnsi="Menlo" w:cs="Menlo" w:eastAsia="Menlo"/>
          <w:sz w:val="20"/>
          <w:szCs w:val="20"/>
          <w:spacing w:val="-30"/>
          <w:w w:val="100"/>
          <w:position w:val="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-30"/>
          <w:w w:val="100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1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1"/>
        </w:rPr>
      </w:r>
      <w:r>
        <w:rPr>
          <w:rFonts w:ascii="Menlo" w:hAnsi="Menlo" w:cs="Menlo" w:eastAsia="Menlo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-30"/>
          <w:w w:val="100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1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1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1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1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  <w:position w:val="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  <w:position w:val="1"/>
        </w:rPr>
        <w:t> </w:t>
      </w:r>
      <w:r>
        <w:rPr>
          <w:rFonts w:ascii="Menlo" w:hAnsi="Menlo" w:cs="Menlo" w:eastAsia="Menlo"/>
          <w:sz w:val="20"/>
          <w:szCs w:val="20"/>
          <w:spacing w:val="-52"/>
          <w:w w:val="100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  <w:position w:val="1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1"/>
        </w:rPr>
        <w:t>   </w:t>
      </w:r>
      <w:r>
        <w:rPr>
          <w:rFonts w:ascii="Chaparral Pro" w:hAnsi="Chaparral Pro" w:cs="Chaparral Pro" w:eastAsia="Chaparral Pro"/>
          <w:sz w:val="20"/>
          <w:szCs w:val="20"/>
          <w:spacing w:val="-16"/>
          <w:w w:val="100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1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1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0"/>
        </w:rPr>
      </w:r>
    </w:p>
    <w:p>
      <w:pPr>
        <w:spacing w:before="71" w:after="0" w:line="240" w:lineRule="auto"/>
        <w:ind w:left="120" w:right="-20"/>
        <w:jc w:val="left"/>
        <w:tabs>
          <w:tab w:pos="1360" w:val="left"/>
          <w:tab w:pos="1980" w:val="left"/>
          <w:tab w:pos="3480" w:val="left"/>
          <w:tab w:pos="4300" w:val="left"/>
          <w:tab w:pos="5120" w:val="left"/>
          <w:tab w:pos="6560" w:val="left"/>
          <w:tab w:pos="7760" w:val="left"/>
          <w:tab w:pos="8560" w:val="left"/>
        </w:tabs>
        <w:rPr>
          <w:rFonts w:ascii="Courier" w:hAnsi="Courier" w:cs="Courier" w:eastAsia="Courier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w w:val="100"/>
        </w:rPr>
        <w:tab/>
      </w:r>
      <w:r>
        <w:rPr>
          <w:rFonts w:ascii="Courier" w:hAnsi="Courier" w:cs="Courier" w:eastAsia="Courier"/>
          <w:sz w:val="20"/>
          <w:szCs w:val="20"/>
          <w:w w:val="100"/>
        </w:rPr>
      </w:r>
      <w:r>
        <w:rPr>
          <w:rFonts w:ascii="Courier" w:hAnsi="Courier" w:cs="Courier" w:eastAsia="Courier"/>
          <w:sz w:val="20"/>
          <w:szCs w:val="2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w w:val="100"/>
        </w:rPr>
        <w:tab/>
      </w:r>
      <w:r>
        <w:rPr>
          <w:rFonts w:ascii="Courier" w:hAnsi="Courier" w:cs="Courier" w:eastAsia="Courier"/>
          <w:sz w:val="20"/>
          <w:szCs w:val="20"/>
          <w:w w:val="100"/>
        </w:rPr>
      </w:r>
      <w:r>
        <w:rPr>
          <w:rFonts w:ascii="Courier" w:hAnsi="Courier" w:cs="Courier" w:eastAsia="Courier"/>
          <w:sz w:val="20"/>
          <w:szCs w:val="2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-62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-51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ab/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</w:rPr>
        <w:t>�</w:t>
      </w:r>
      <w:r>
        <w:rPr>
          <w:rFonts w:ascii="Menlo" w:hAnsi="Menlo" w:cs="Menlo" w:eastAsia="Menlo"/>
          <w:sz w:val="20"/>
          <w:szCs w:val="20"/>
          <w:spacing w:val="0"/>
          <w:w w:val="100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</w:rPr>
      </w:r>
      <w:r>
        <w:rPr>
          <w:rFonts w:ascii="Menlo" w:hAnsi="Menlo" w:cs="Menlo" w:eastAsia="Menlo"/>
          <w:sz w:val="20"/>
          <w:szCs w:val="20"/>
          <w:spacing w:val="0"/>
          <w:w w:val="157"/>
        </w:rPr>
        <w:t>%</w:t>
      </w:r>
      <w:r>
        <w:rPr>
          <w:rFonts w:ascii="Menlo" w:hAnsi="Menlo" w:cs="Menlo" w:eastAsia="Menlo"/>
          <w:sz w:val="20"/>
          <w:szCs w:val="20"/>
          <w:spacing w:val="0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-52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</w:r>
    </w:p>
    <w:p>
      <w:pPr>
        <w:spacing w:before="71" w:after="0" w:line="240" w:lineRule="auto"/>
        <w:ind w:left="120" w:right="-20"/>
        <w:jc w:val="left"/>
        <w:tabs>
          <w:tab w:pos="1380" w:val="left"/>
          <w:tab w:pos="3600" w:val="left"/>
          <w:tab w:pos="5180" w:val="left"/>
          <w:tab w:pos="66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w w:val="100"/>
        </w:rPr>
        <w:tab/>
      </w:r>
      <w:r>
        <w:rPr>
          <w:rFonts w:ascii="Courier" w:hAnsi="Courier" w:cs="Courier" w:eastAsia="Courier"/>
          <w:sz w:val="20"/>
          <w:szCs w:val="20"/>
          <w:w w:val="100"/>
        </w:rPr>
      </w:r>
      <w:r>
        <w:rPr>
          <w:rFonts w:ascii="Courier" w:hAnsi="Courier" w:cs="Courier" w:eastAsia="Courier"/>
          <w:sz w:val="20"/>
          <w:szCs w:val="2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-54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-54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-31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73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</w:rPr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-32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>  </w:t>
      </w:r>
      <w:r>
        <w:rPr>
          <w:rFonts w:ascii="Courier" w:hAnsi="Courier" w:cs="Courier" w:eastAsia="Courier"/>
          <w:sz w:val="20"/>
          <w:szCs w:val="20"/>
          <w:spacing w:val="70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</w:rPr>
        <w:t> </w:t>
      </w:r>
      <w:r>
        <w:rPr>
          <w:rFonts w:ascii="Menlo" w:hAnsi="Menlo" w:cs="Menlo" w:eastAsia="Menlo"/>
          <w:sz w:val="20"/>
          <w:szCs w:val="20"/>
          <w:spacing w:val="71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69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69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</w:rPr>
        <w:t> </w:t>
      </w:r>
      <w:r>
        <w:rPr>
          <w:rFonts w:ascii="Menlo" w:hAnsi="Menlo" w:cs="Menlo" w:eastAsia="Menlo"/>
          <w:sz w:val="20"/>
          <w:szCs w:val="20"/>
          <w:spacing w:val="-54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792" w:top="1560" w:bottom="980" w:left="1320" w:right="1340"/>
          <w:pgSz w:w="11920" w:h="16840"/>
        </w:sectPr>
      </w:pPr>
      <w:rPr/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188" w:right="-20"/>
        <w:jc w:val="left"/>
        <w:tabs>
          <w:tab w:pos="3200" w:val="left"/>
          <w:tab w:pos="3640" w:val="left"/>
          <w:tab w:pos="4660" w:val="left"/>
          <w:tab w:pos="5300" w:val="left"/>
          <w:tab w:pos="57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Menlo" w:hAnsi="Menlo" w:cs="Menlo" w:eastAsia="Menlo"/>
          <w:sz w:val="20"/>
          <w:szCs w:val="20"/>
          <w:w w:val="157"/>
        </w:rPr>
        <w:t> </w:t>
      </w:r>
      <w:r>
        <w:rPr>
          <w:rFonts w:ascii="Menlo" w:hAnsi="Menlo" w:cs="Menlo" w:eastAsia="Menlo"/>
          <w:sz w:val="20"/>
          <w:szCs w:val="20"/>
          <w:w w:val="100"/>
        </w:rPr>
        <w:tab/>
      </w:r>
      <w:r>
        <w:rPr>
          <w:rFonts w:ascii="Menlo" w:hAnsi="Menlo" w:cs="Menlo" w:eastAsia="Menlo"/>
          <w:sz w:val="20"/>
          <w:szCs w:val="20"/>
          <w:w w:val="100"/>
        </w:rPr>
      </w:r>
      <w:r>
        <w:rPr>
          <w:rFonts w:ascii="Courier" w:hAnsi="Courier" w:cs="Courier" w:eastAsia="Courier"/>
          <w:sz w:val="20"/>
          <w:szCs w:val="2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w w:val="100"/>
        </w:rPr>
        <w:tab/>
      </w:r>
      <w:r>
        <w:rPr>
          <w:rFonts w:ascii="Courier" w:hAnsi="Courier" w:cs="Courier" w:eastAsia="Courier"/>
          <w:sz w:val="20"/>
          <w:szCs w:val="2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-51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134"/>
        </w:rPr>
        <w:t>m</w:t>
      </w:r>
      <w:r>
        <w:rPr>
          <w:rFonts w:ascii="Courier" w:hAnsi="Courier" w:cs="Courier" w:eastAsia="Courier"/>
          <w:sz w:val="20"/>
          <w:szCs w:val="20"/>
          <w:spacing w:val="-133"/>
          <w:w w:val="134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</w:r>
      <w:r>
        <w:rPr>
          <w:rFonts w:ascii="Menlo" w:hAnsi="Menlo" w:cs="Menlo" w:eastAsia="Menlo"/>
          <w:sz w:val="20"/>
          <w:szCs w:val="20"/>
          <w:spacing w:val="0"/>
          <w:w w:val="134"/>
        </w:rPr>
        <w:t>0</w:t>
      </w:r>
      <w:r>
        <w:rPr>
          <w:rFonts w:ascii="Menlo" w:hAnsi="Menlo" w:cs="Menlo" w:eastAsia="Menlo"/>
          <w:sz w:val="20"/>
          <w:szCs w:val="20"/>
          <w:spacing w:val="-134"/>
          <w:w w:val="134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7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> </w:t>
      </w:r>
      <w:r>
        <w:rPr>
          <w:rFonts w:ascii="Courier" w:hAnsi="Courier" w:cs="Courier" w:eastAsia="Courier"/>
          <w:sz w:val="20"/>
          <w:szCs w:val="20"/>
          <w:spacing w:val="-5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34"/>
        </w:rPr>
        <w:t>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.640326" w:type="dxa"/>
      </w:tblPr>
      <w:tblGrid/>
      <w:tr>
        <w:trPr>
          <w:trHeight w:val="361" w:hRule="exact"/>
        </w:trPr>
        <w:tc>
          <w:tcPr>
            <w:tcW w:w="5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83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E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68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529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2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25" w:right="-62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2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39" w:right="-59"/>
              <w:jc w:val="left"/>
              <w:rPr>
                <w:rFonts w:ascii="Menlo" w:hAnsi="Menlo" w:cs="Menlo" w:eastAsia="Menlo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w w:val="100"/>
              </w:rPr>
            </w:r>
          </w:p>
        </w:tc>
        <w:tc>
          <w:tcPr>
            <w:tcW w:w="4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2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-60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19" w:right="-20"/>
              <w:jc w:val="left"/>
              <w:rPr>
                <w:rFonts w:ascii="Menlo" w:hAnsi="Menlo" w:cs="Menlo" w:eastAsia="Menlo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51"/>
                <w:w w:val="100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1" w:after="0" w:line="240" w:lineRule="auto"/>
              <w:ind w:left="219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51"/>
                <w:w w:val="100"/>
              </w:rPr>
              <w:t> 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12"/>
              </w:rPr>
              <w:t>.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1" w:hRule="exact"/>
        </w:trPr>
        <w:tc>
          <w:tcPr>
            <w:tcW w:w="5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3" w:after="0" w:line="240" w:lineRule="auto"/>
              <w:ind w:left="40" w:right="-20"/>
              <w:jc w:val="left"/>
              <w:rPr>
                <w:rFonts w:ascii="Menlo" w:hAnsi="Menlo" w:cs="Menlo" w:eastAsia="Menlo"/>
                <w:sz w:val="20"/>
                <w:szCs w:val="20"/>
              </w:rPr>
            </w:pPr>
            <w:rPr/>
            <w:r>
              <w:rPr>
                <w:rFonts w:ascii="Menlo" w:hAnsi="Menlo" w:cs="Menlo" w:eastAsia="Menlo"/>
                <w:sz w:val="20"/>
                <w:szCs w:val="2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w w:val="100"/>
              </w:rPr>
            </w:r>
          </w:p>
        </w:tc>
        <w:tc>
          <w:tcPr>
            <w:tcW w:w="4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8" w:after="0" w:line="240" w:lineRule="auto"/>
              <w:ind w:left="151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41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54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w w:val="157"/>
              </w:rPr>
              <w:t> </w:t>
            </w:r>
            <w:r>
              <w:rPr>
                <w:rFonts w:ascii="Menlo" w:hAnsi="Menlo" w:cs="Menlo" w:eastAsia="Menlo"/>
                <w:sz w:val="20"/>
                <w:szCs w:val="20"/>
                <w:spacing w:val="-54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4" w:right="-45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-54"/>
                <w:w w:val="100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8" w:after="0" w:line="240" w:lineRule="auto"/>
              <w:ind w:left="8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5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8" w:after="0" w:line="240" w:lineRule="auto"/>
              <w:ind w:left="95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4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1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1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1" w:after="0" w:line="240" w:lineRule="auto"/>
              <w:ind w:left="95" w:right="-50"/>
              <w:jc w:val="left"/>
              <w:rPr>
                <w:rFonts w:ascii="Chaparral Pro" w:hAnsi="Chaparral Pro" w:cs="Chaparral Pro" w:eastAsia="Chaparral Pro"/>
                <w:sz w:val="20"/>
                <w:szCs w:val="20"/>
              </w:rPr>
            </w:pPr>
            <w:rPr/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12"/>
              </w:rPr>
              <w:t>.</w:t>
            </w:r>
            <w:r>
              <w:rPr>
                <w:rFonts w:ascii="Chaparral Pro" w:hAnsi="Chaparral Pro" w:cs="Chaparral Pro" w:eastAsia="Chaparral Pro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after="0"/>
        <w:sectPr>
          <w:pgMar w:header="0" w:footer="792" w:top="1560" w:bottom="980" w:left="1540" w:right="1480"/>
          <w:pgSz w:w="11920" w:h="1684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3" w:lineRule="exact"/>
        <w:ind w:left="160" w:right="-20"/>
        <w:jc w:val="left"/>
        <w:tabs>
          <w:tab w:pos="1100" w:val="left"/>
        </w:tabs>
        <w:rPr>
          <w:rFonts w:ascii="Menlo" w:hAnsi="Menlo" w:cs="Menlo" w:eastAsia="Menlo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spacing w:val="0"/>
          <w:w w:val="141"/>
          <w:position w:val="-1"/>
        </w:rPr>
        <w:t>0</w:t>
      </w:r>
      <w:r>
        <w:rPr>
          <w:rFonts w:ascii="Courier" w:hAnsi="Courier" w:cs="Courier" w:eastAsia="Courier"/>
          <w:sz w:val="20"/>
          <w:szCs w:val="20"/>
          <w:spacing w:val="-151"/>
          <w:w w:val="141"/>
          <w:position w:val="-1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-1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-1"/>
        </w:rPr>
      </w:r>
      <w:r>
        <w:rPr>
          <w:rFonts w:ascii="Courier" w:hAnsi="Courier" w:cs="Courier" w:eastAsia="Courier"/>
          <w:sz w:val="20"/>
          <w:szCs w:val="20"/>
          <w:spacing w:val="0"/>
          <w:w w:val="156"/>
          <w:position w:val="-1"/>
        </w:rPr>
        <w:t> </w:t>
      </w:r>
      <w:r>
        <w:rPr>
          <w:rFonts w:ascii="Courier" w:hAnsi="Courier" w:cs="Courier" w:eastAsia="Courier"/>
          <w:sz w:val="20"/>
          <w:szCs w:val="20"/>
          <w:spacing w:val="13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41"/>
          <w:position w:val="-1"/>
        </w:rPr>
        <w:t>: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41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2"/>
          <w:w w:val="141"/>
          <w:position w:val="-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  <w:position w:val="-1"/>
        </w:rPr>
        <w:t>�</w:t>
      </w:r>
      <w:r>
        <w:rPr>
          <w:rFonts w:ascii="Menlo" w:hAnsi="Menlo" w:cs="Menlo" w:eastAsia="Menlo"/>
          <w:sz w:val="20"/>
          <w:szCs w:val="20"/>
          <w:spacing w:val="-54"/>
          <w:w w:val="100"/>
          <w:position w:val="-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  <w:position w:val="-1"/>
        </w:rPr>
        <w:t>%</w:t>
      </w:r>
      <w:r>
        <w:rPr>
          <w:rFonts w:ascii="Menlo" w:hAnsi="Menlo" w:cs="Menlo" w:eastAsia="Menlo"/>
          <w:sz w:val="20"/>
          <w:szCs w:val="20"/>
          <w:spacing w:val="-54"/>
          <w:w w:val="100"/>
          <w:position w:val="-1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57"/>
          <w:position w:val="-1"/>
        </w:rPr>
        <w:t>�</w:t>
      </w:r>
      <w:r>
        <w:rPr>
          <w:rFonts w:ascii="Menlo" w:hAnsi="Menlo" w:cs="Menlo" w:eastAsia="Menlo"/>
          <w:sz w:val="20"/>
          <w:szCs w:val="20"/>
          <w:spacing w:val="0"/>
          <w:w w:val="100"/>
          <w:position w:val="0"/>
        </w:rPr>
      </w:r>
    </w:p>
    <w:p>
      <w:pPr>
        <w:spacing w:before="0" w:after="0" w:line="393" w:lineRule="exact"/>
        <w:ind w:left="160" w:right="-20"/>
        <w:jc w:val="left"/>
        <w:rPr>
          <w:rFonts w:ascii="Menlo" w:hAnsi="Menlo" w:cs="Menlo" w:eastAsia="Menlo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w w:val="156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10"/>
          <w:w w:val="100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6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10"/>
          <w:w w:val="100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6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10"/>
          <w:w w:val="100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56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1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26"/>
          <w:position w:val="-3"/>
        </w:rPr>
        <w:t>: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26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25"/>
          <w:w w:val="126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3"/>
        </w:rPr>
        <w:t>1972</w:t>
      </w:r>
      <w:r>
        <w:rPr>
          <w:rFonts w:ascii="Courier" w:hAnsi="Courier" w:cs="Courier" w:eastAsia="Courier"/>
          <w:sz w:val="20"/>
          <w:szCs w:val="20"/>
          <w:spacing w:val="0"/>
          <w:w w:val="52"/>
          <w:position w:val="-3"/>
        </w:rPr>
        <w:t>1{!</w:t>
      </w:r>
      <w:r>
        <w:rPr>
          <w:rFonts w:ascii="Courier" w:hAnsi="Courier" w:cs="Courier" w:eastAsia="Courier"/>
          <w:sz w:val="20"/>
          <w:szCs w:val="20"/>
          <w:spacing w:val="-54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3"/>
        </w:rPr>
        <w:t>3</w:t>
      </w:r>
      <w:r>
        <w:rPr>
          <w:rFonts w:ascii="Menlo" w:hAnsi="Menlo" w:cs="Menlo" w:eastAsia="Menlo"/>
          <w:sz w:val="20"/>
          <w:szCs w:val="20"/>
          <w:spacing w:val="0"/>
          <w:w w:val="157"/>
          <w:position w:val="-3"/>
        </w:rPr>
        <w:t>�</w:t>
      </w:r>
      <w:r>
        <w:rPr>
          <w:rFonts w:ascii="Menlo" w:hAnsi="Menlo" w:cs="Menlo" w:eastAsia="Menlo"/>
          <w:sz w:val="20"/>
          <w:szCs w:val="20"/>
          <w:spacing w:val="-54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5"/>
          <w:position w:val="-3"/>
        </w:rPr>
        <w:t>25</w:t>
      </w:r>
      <w:r>
        <w:rPr>
          <w:rFonts w:ascii="Menlo" w:hAnsi="Menlo" w:cs="Menlo" w:eastAsia="Menlo"/>
          <w:sz w:val="20"/>
          <w:szCs w:val="20"/>
          <w:spacing w:val="0"/>
          <w:w w:val="157"/>
          <w:position w:val="-3"/>
        </w:rPr>
        <w:t>�</w:t>
      </w:r>
      <w:r>
        <w:rPr>
          <w:rFonts w:ascii="Menlo" w:hAnsi="Menlo" w:cs="Menlo" w:eastAsia="Menlo"/>
          <w:sz w:val="20"/>
          <w:szCs w:val="20"/>
          <w:spacing w:val="0"/>
          <w:w w:val="100"/>
          <w:position w:val="0"/>
        </w:rPr>
      </w:r>
    </w:p>
    <w:p>
      <w:pPr>
        <w:spacing w:before="0" w:after="0" w:line="391" w:lineRule="exact"/>
        <w:ind w:left="160" w:right="-20"/>
        <w:jc w:val="left"/>
        <w:tabs>
          <w:tab w:pos="620" w:val="left"/>
          <w:tab w:pos="1100" w:val="left"/>
          <w:tab w:pos="2280" w:val="left"/>
          <w:tab w:pos="272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w w:val="156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w w:val="100"/>
          <w:position w:val="-3"/>
        </w:rPr>
        <w:tab/>
      </w:r>
      <w:r>
        <w:rPr>
          <w:rFonts w:ascii="Courier" w:hAnsi="Courier" w:cs="Courier" w:eastAsia="Courier"/>
          <w:sz w:val="20"/>
          <w:szCs w:val="20"/>
          <w:w w:val="100"/>
          <w:position w:val="-3"/>
        </w:rPr>
      </w:r>
      <w:r>
        <w:rPr>
          <w:rFonts w:ascii="Courier" w:hAnsi="Courier" w:cs="Courier" w:eastAsia="Courier"/>
          <w:sz w:val="20"/>
          <w:szCs w:val="20"/>
          <w:w w:val="156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w w:val="100"/>
          <w:position w:val="-3"/>
        </w:rPr>
        <w:tab/>
      </w:r>
      <w:r>
        <w:rPr>
          <w:rFonts w:ascii="Courier" w:hAnsi="Courier" w:cs="Courier" w:eastAsia="Courier"/>
          <w:sz w:val="20"/>
          <w:szCs w:val="20"/>
          <w:w w:val="100"/>
          <w:position w:val="-3"/>
        </w:rPr>
      </w:r>
      <w:r>
        <w:rPr>
          <w:rFonts w:ascii="Courier" w:hAnsi="Courier" w:cs="Courier" w:eastAsia="Courier"/>
          <w:sz w:val="20"/>
          <w:szCs w:val="20"/>
          <w:w w:val="156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1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26"/>
          <w:position w:val="-3"/>
        </w:rPr>
        <w:t>: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-3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  <w:position w:val="-3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-3"/>
        </w:rPr>
        <w:t>0</w:t>
      </w:r>
      <w:r>
        <w:rPr>
          <w:rFonts w:ascii="Courier" w:hAnsi="Courier" w:cs="Courier" w:eastAsia="Courier"/>
          <w:sz w:val="20"/>
          <w:szCs w:val="20"/>
          <w:spacing w:val="0"/>
          <w:w w:val="52"/>
          <w:position w:val="-3"/>
        </w:rPr>
        <w:t>'--</w:t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-3"/>
        </w:rPr>
        <w:t>0</w:t>
      </w:r>
      <w:r>
        <w:rPr>
          <w:rFonts w:ascii="Courier" w:hAnsi="Courier" w:cs="Courier" w:eastAsia="Courier"/>
          <w:sz w:val="20"/>
          <w:szCs w:val="20"/>
          <w:spacing w:val="-54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  <w:position w:val="-3"/>
        </w:rPr>
        <w:t>...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91" w:lineRule="exact"/>
        <w:ind w:left="160" w:right="-20"/>
        <w:jc w:val="left"/>
        <w:tabs>
          <w:tab w:pos="620" w:val="left"/>
          <w:tab w:pos="1100" w:val="left"/>
          <w:tab w:pos="2080" w:val="left"/>
          <w:tab w:pos="310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ourier" w:hAnsi="Courier" w:cs="Courier" w:eastAsia="Courier"/>
          <w:sz w:val="20"/>
          <w:szCs w:val="20"/>
          <w:w w:val="156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w w:val="100"/>
          <w:position w:val="-3"/>
        </w:rPr>
        <w:tab/>
      </w:r>
      <w:r>
        <w:rPr>
          <w:rFonts w:ascii="Courier" w:hAnsi="Courier" w:cs="Courier" w:eastAsia="Courier"/>
          <w:sz w:val="20"/>
          <w:szCs w:val="20"/>
          <w:w w:val="100"/>
          <w:position w:val="-3"/>
        </w:rPr>
      </w:r>
      <w:r>
        <w:rPr>
          <w:rFonts w:ascii="Menlo" w:hAnsi="Menlo" w:cs="Menlo" w:eastAsia="Menlo"/>
          <w:sz w:val="20"/>
          <w:szCs w:val="20"/>
          <w:spacing w:val="0"/>
          <w:w w:val="140"/>
          <w:position w:val="-3"/>
        </w:rPr>
        <w:t>�</w:t>
      </w:r>
      <w:r>
        <w:rPr>
          <w:rFonts w:ascii="Menlo" w:hAnsi="Menlo" w:cs="Menlo" w:eastAsia="Menlo"/>
          <w:sz w:val="20"/>
          <w:szCs w:val="20"/>
          <w:spacing w:val="-150"/>
          <w:w w:val="140"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  <w:position w:val="-3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  <w:position w:val="-3"/>
        </w:rPr>
      </w:r>
      <w:r>
        <w:rPr>
          <w:rFonts w:ascii="Courier" w:hAnsi="Courier" w:cs="Courier" w:eastAsia="Courier"/>
          <w:sz w:val="20"/>
          <w:szCs w:val="20"/>
          <w:spacing w:val="0"/>
          <w:w w:val="156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13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40"/>
          <w:position w:val="-3"/>
        </w:rPr>
        <w:t>: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</w:r>
      <w:r>
        <w:rPr>
          <w:rFonts w:ascii="Menlo" w:hAnsi="Menlo" w:cs="Menlo" w:eastAsia="Menlo"/>
          <w:sz w:val="20"/>
          <w:szCs w:val="20"/>
          <w:spacing w:val="0"/>
          <w:w w:val="78"/>
          <w:position w:val="-3"/>
        </w:rPr>
        <w:t>IT</w:t>
      </w:r>
      <w:r>
        <w:rPr>
          <w:rFonts w:ascii="Menlo" w:hAnsi="Menlo" w:cs="Menlo" w:eastAsia="Menlo"/>
          <w:sz w:val="20"/>
          <w:szCs w:val="20"/>
          <w:spacing w:val="0"/>
          <w:w w:val="100"/>
          <w:position w:val="-3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  <w:position w:val="-3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-3"/>
        </w:rPr>
        <w:t>0</w:t>
      </w:r>
      <w:r>
        <w:rPr>
          <w:rFonts w:ascii="Courier" w:hAnsi="Courier" w:cs="Courier" w:eastAsia="Courier"/>
          <w:sz w:val="20"/>
          <w:szCs w:val="20"/>
          <w:spacing w:val="-54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  <w:position w:val="-3"/>
        </w:rPr>
        <w:t>...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91" w:lineRule="exact"/>
        <w:ind w:left="160" w:right="-20"/>
        <w:jc w:val="left"/>
        <w:tabs>
          <w:tab w:pos="1100" w:val="left"/>
          <w:tab w:pos="2080" w:val="left"/>
          <w:tab w:pos="310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Menlo" w:hAnsi="Menlo" w:cs="Menlo" w:eastAsia="Menlo"/>
          <w:sz w:val="20"/>
          <w:szCs w:val="20"/>
          <w:w w:val="155"/>
          <w:position w:val="-3"/>
        </w:rPr>
        <w:t> </w:t>
      </w:r>
      <w:r>
        <w:rPr>
          <w:rFonts w:ascii="Menlo" w:hAnsi="Menlo" w:cs="Menlo" w:eastAsia="Menlo"/>
          <w:sz w:val="20"/>
          <w:szCs w:val="20"/>
          <w:w w:val="100"/>
          <w:position w:val="-3"/>
        </w:rPr>
        <w:tab/>
      </w:r>
      <w:r>
        <w:rPr>
          <w:rFonts w:ascii="Menlo" w:hAnsi="Menlo" w:cs="Menlo" w:eastAsia="Menlo"/>
          <w:sz w:val="20"/>
          <w:szCs w:val="20"/>
          <w:w w:val="100"/>
          <w:position w:val="-3"/>
        </w:rPr>
      </w:r>
      <w:r>
        <w:rPr>
          <w:rFonts w:ascii="Courier" w:hAnsi="Courier" w:cs="Courier" w:eastAsia="Courier"/>
          <w:sz w:val="20"/>
          <w:szCs w:val="20"/>
          <w:spacing w:val="0"/>
          <w:w w:val="81"/>
          <w:position w:val="-3"/>
        </w:rPr>
        <w:t>±.</w:t>
      </w:r>
      <w:r>
        <w:rPr>
          <w:rFonts w:ascii="Courier" w:hAnsi="Courier" w:cs="Courier" w:eastAsia="Courier"/>
          <w:sz w:val="20"/>
          <w:szCs w:val="20"/>
          <w:spacing w:val="36"/>
          <w:w w:val="81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26"/>
          <w:position w:val="-3"/>
        </w:rPr>
        <w:t>: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</w:r>
      <w:r>
        <w:rPr>
          <w:rFonts w:ascii="Menlo" w:hAnsi="Menlo" w:cs="Menlo" w:eastAsia="Menlo"/>
          <w:sz w:val="20"/>
          <w:szCs w:val="20"/>
          <w:spacing w:val="0"/>
          <w:w w:val="78"/>
          <w:position w:val="-3"/>
        </w:rPr>
        <w:t>IT</w:t>
      </w:r>
      <w:r>
        <w:rPr>
          <w:rFonts w:ascii="Menlo" w:hAnsi="Menlo" w:cs="Menlo" w:eastAsia="Menlo"/>
          <w:sz w:val="20"/>
          <w:szCs w:val="20"/>
          <w:spacing w:val="0"/>
          <w:w w:val="100"/>
          <w:position w:val="-3"/>
        </w:rPr>
        <w:tab/>
      </w:r>
      <w:r>
        <w:rPr>
          <w:rFonts w:ascii="Menlo" w:hAnsi="Menlo" w:cs="Menlo" w:eastAsia="Menlo"/>
          <w:sz w:val="20"/>
          <w:szCs w:val="20"/>
          <w:spacing w:val="0"/>
          <w:w w:val="100"/>
          <w:position w:val="-3"/>
        </w:rPr>
      </w:r>
      <w:r>
        <w:rPr>
          <w:rFonts w:ascii="Courier" w:hAnsi="Courier" w:cs="Courier" w:eastAsia="Courier"/>
          <w:sz w:val="20"/>
          <w:szCs w:val="20"/>
          <w:spacing w:val="0"/>
          <w:w w:val="157"/>
          <w:position w:val="-3"/>
        </w:rPr>
        <w:t>0</w:t>
      </w:r>
      <w:r>
        <w:rPr>
          <w:rFonts w:ascii="Courier" w:hAnsi="Courier" w:cs="Courier" w:eastAsia="Courier"/>
          <w:sz w:val="20"/>
          <w:szCs w:val="20"/>
          <w:spacing w:val="-54"/>
          <w:w w:val="100"/>
          <w:position w:val="-3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2"/>
          <w:position w:val="-3"/>
        </w:rPr>
        <w:t>...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88" w:lineRule="exact"/>
        <w:ind w:left="160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E-mail</w:t>
      </w:r>
      <w:r>
        <w:rPr>
          <w:rFonts w:ascii="Adobe Fangsong Std" w:hAnsi="Adobe Fangsong Std" w:cs="Adobe Fangsong Std" w:eastAsia="Adobe Fangsong Std"/>
          <w:sz w:val="20"/>
          <w:szCs w:val="20"/>
          <w:spacing w:val="-14"/>
          <w:w w:val="100"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0"/>
          <w:w w:val="100"/>
          <w:position w:val="-3"/>
        </w:rPr>
        <w:t> </w:t>
      </w:r>
      <w:r>
        <w:rPr>
          <w:rFonts w:ascii="Menlo" w:hAnsi="Menlo" w:cs="Menlo" w:eastAsia="Menlo"/>
          <w:sz w:val="20"/>
          <w:szCs w:val="20"/>
          <w:spacing w:val="49"/>
          <w:w w:val="100"/>
          <w:position w:val="-3"/>
        </w:rPr>
        <w:t> </w:t>
      </w:r>
      <w:r>
        <w:rPr>
          <w:rFonts w:ascii="Courier" w:hAnsi="Courier" w:cs="Courier" w:eastAsia="Courier"/>
          <w:sz w:val="20"/>
          <w:szCs w:val="20"/>
          <w:spacing w:val="0"/>
          <w:w w:val="81"/>
          <w:position w:val="-3"/>
        </w:rPr>
        <w:t>±.</w:t>
      </w:r>
      <w:r>
        <w:rPr>
          <w:rFonts w:ascii="Courier" w:hAnsi="Courier" w:cs="Courier" w:eastAsia="Courier"/>
          <w:sz w:val="20"/>
          <w:szCs w:val="20"/>
          <w:spacing w:val="36"/>
          <w:w w:val="81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26"/>
          <w:position w:val="-3"/>
        </w:rPr>
        <w:t>: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26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25"/>
          <w:w w:val="126"/>
          <w:position w:val="-3"/>
        </w:rPr>
        <w:t> </w:t>
      </w:r>
      <w:hyperlink r:id="rId19">
        <w:r>
          <w:rPr>
            <w:rFonts w:ascii="Chaparral Pro" w:hAnsi="Chaparral Pro" w:cs="Chaparral Pro" w:eastAsia="Chaparral Pro"/>
            <w:sz w:val="20"/>
            <w:szCs w:val="20"/>
            <w:spacing w:val="-5"/>
            <w:w w:val="113"/>
            <w:position w:val="-3"/>
          </w:rPr>
          <w:t>y</w:t>
        </w:r>
        <w:r>
          <w:rPr>
            <w:rFonts w:ascii="Chaparral Pro" w:hAnsi="Chaparral Pro" w:cs="Chaparral Pro" w:eastAsia="Chaparral Pro"/>
            <w:sz w:val="20"/>
            <w:szCs w:val="20"/>
            <w:spacing w:val="0"/>
            <w:w w:val="101"/>
            <w:position w:val="-3"/>
          </w:rPr>
          <w:t>ong</w:t>
        </w:r>
        <w:r>
          <w:rPr>
            <w:rFonts w:ascii="Chaparral Pro" w:hAnsi="Chaparral Pro" w:cs="Chaparral Pro" w:eastAsia="Chaparral Pro"/>
            <w:sz w:val="20"/>
            <w:szCs w:val="20"/>
            <w:spacing w:val="-5"/>
            <w:w w:val="101"/>
            <w:position w:val="-3"/>
          </w:rPr>
          <w:t>h</w:t>
        </w:r>
        <w:r>
          <w:rPr>
            <w:rFonts w:ascii="Chaparral Pro" w:hAnsi="Chaparral Pro" w:cs="Chaparral Pro" w:eastAsia="Chaparral Pro"/>
            <w:sz w:val="20"/>
            <w:szCs w:val="20"/>
            <w:spacing w:val="0"/>
            <w:w w:val="106"/>
            <w:position w:val="-3"/>
          </w:rPr>
          <w:t>yunkim@test.</w:t>
        </w:r>
        <w:r>
          <w:rPr>
            <w:rFonts w:ascii="Chaparral Pro" w:hAnsi="Chaparral Pro" w:cs="Chaparral Pro" w:eastAsia="Chaparral Pro"/>
            <w:sz w:val="20"/>
            <w:szCs w:val="20"/>
            <w:spacing w:val="-9"/>
            <w:w w:val="106"/>
            <w:position w:val="-3"/>
          </w:rPr>
          <w:t>k</w:t>
        </w:r>
        <w:r>
          <w:rPr>
            <w:rFonts w:ascii="Chaparral Pro" w:hAnsi="Chaparral Pro" w:cs="Chaparral Pro" w:eastAsia="Chaparral Pro"/>
            <w:sz w:val="20"/>
            <w:szCs w:val="20"/>
            <w:spacing w:val="0"/>
            <w:w w:val="107"/>
            <w:position w:val="-3"/>
          </w:rPr>
          <w:t>aist.ac.kr</w:t>
        </w:r>
        <w:r>
          <w:rPr>
            <w:rFonts w:ascii="Chaparral Pro" w:hAnsi="Chaparral Pro" w:cs="Chaparral Pro" w:eastAsia="Chaparral Pro"/>
            <w:sz w:val="20"/>
            <w:szCs w:val="20"/>
            <w:spacing w:val="0"/>
            <w:w w:val="100"/>
            <w:position w:val="0"/>
          </w:rPr>
        </w:r>
      </w:hyperlink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3" w:lineRule="exact"/>
        <w:ind w:left="160" w:right="-20"/>
        <w:jc w:val="left"/>
        <w:tabs>
          <w:tab w:pos="3460" w:val="left"/>
          <w:tab w:pos="434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5"/>
        </w:rPr>
        <w:t>1988.</w:t>
      </w:r>
      <w:r>
        <w:rPr>
          <w:rFonts w:ascii="Adobe Fangsong Std" w:hAnsi="Adobe Fangsong Std" w:cs="Adobe Fangsong Std" w:eastAsia="Adobe Fangsong Std"/>
          <w:sz w:val="20"/>
          <w:szCs w:val="20"/>
          <w:spacing w:val="41"/>
          <w:w w:val="8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3.</w:t>
      </w:r>
      <w:r>
        <w:rPr>
          <w:rFonts w:ascii="Adobe Fangsong Std" w:hAnsi="Adobe Fangsong Std" w:cs="Adobe Fangsong Std" w:eastAsia="Adobe Fangsong Std"/>
          <w:sz w:val="20"/>
          <w:szCs w:val="20"/>
          <w:spacing w:val="-1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49"/>
        </w:rPr>
        <w:t>–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49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11"/>
          <w:w w:val="49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5"/>
        </w:rPr>
        <w:t>1990.</w:t>
      </w:r>
      <w:r>
        <w:rPr>
          <w:rFonts w:ascii="Adobe Fangsong Std" w:hAnsi="Adobe Fangsong Std" w:cs="Adobe Fangsong Std" w:eastAsia="Adobe Fangsong Std"/>
          <w:sz w:val="20"/>
          <w:szCs w:val="20"/>
          <w:spacing w:val="41"/>
          <w:w w:val="8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2.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52"/>
        </w:rPr>
        <w:t>.lJ</w:t>
      </w:r>
      <w:r>
        <w:rPr>
          <w:rFonts w:ascii="Courier" w:hAnsi="Courier" w:cs="Courier" w:eastAsia="Courier"/>
          <w:sz w:val="20"/>
          <w:szCs w:val="20"/>
          <w:spacing w:val="-5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3"/>
        </w:rPr>
        <w:t>(2</w:t>
      </w:r>
      <w:r>
        <w:rPr>
          <w:rFonts w:ascii="Courier" w:hAnsi="Courier" w:cs="Courier" w:eastAsia="Courier"/>
          <w:sz w:val="20"/>
          <w:szCs w:val="20"/>
          <w:spacing w:val="0"/>
          <w:w w:val="52"/>
        </w:rPr>
        <w:t>1{!</w:t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  <w:tab/>
      </w:r>
      <w:r>
        <w:rPr>
          <w:rFonts w:ascii="Courier" w:hAnsi="Courier" w:cs="Courier" w:eastAsia="Courier"/>
          <w:sz w:val="20"/>
          <w:szCs w:val="20"/>
          <w:spacing w:val="0"/>
          <w:w w:val="100"/>
        </w:rPr>
      </w:r>
      <w:r>
        <w:rPr>
          <w:rFonts w:ascii="Courier" w:hAnsi="Courier" w:cs="Courier" w:eastAsia="Courier"/>
          <w:sz w:val="20"/>
          <w:szCs w:val="20"/>
          <w:spacing w:val="0"/>
          <w:w w:val="78"/>
        </w:rPr>
        <w:t>li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7"/>
        </w:rPr>
        <w:t>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391" w:lineRule="exact"/>
        <w:ind w:left="160" w:right="-20"/>
        <w:jc w:val="left"/>
        <w:tabs>
          <w:tab w:pos="436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5"/>
          <w:position w:val="-3"/>
        </w:rPr>
        <w:t>1990.</w:t>
      </w:r>
      <w:r>
        <w:rPr>
          <w:rFonts w:ascii="Adobe Fangsong Std" w:hAnsi="Adobe Fangsong Std" w:cs="Adobe Fangsong Std" w:eastAsia="Adobe Fangsong Std"/>
          <w:sz w:val="20"/>
          <w:szCs w:val="20"/>
          <w:spacing w:val="41"/>
          <w:w w:val="85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3.</w:t>
      </w:r>
      <w:r>
        <w:rPr>
          <w:rFonts w:ascii="Adobe Fangsong Std" w:hAnsi="Adobe Fangsong Std" w:cs="Adobe Fangsong Std" w:eastAsia="Adobe Fangsong Std"/>
          <w:sz w:val="20"/>
          <w:szCs w:val="20"/>
          <w:spacing w:val="-1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49"/>
          <w:position w:val="-3"/>
        </w:rPr>
        <w:t>–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49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11"/>
          <w:w w:val="49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5"/>
          <w:position w:val="-3"/>
        </w:rPr>
        <w:t>1997.</w:t>
      </w:r>
      <w:r>
        <w:rPr>
          <w:rFonts w:ascii="Adobe Fangsong Std" w:hAnsi="Adobe Fangsong Std" w:cs="Adobe Fangsong Std" w:eastAsia="Adobe Fangsong Std"/>
          <w:sz w:val="20"/>
          <w:szCs w:val="20"/>
          <w:spacing w:val="41"/>
          <w:w w:val="85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2.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</w:r>
      <w:r>
        <w:rPr>
          <w:rFonts w:ascii="Chaparral Pro" w:hAnsi="Chaparral Pro" w:cs="Chaparral Pro" w:eastAsia="Chaparral Pro"/>
          <w:sz w:val="20"/>
          <w:szCs w:val="20"/>
          <w:spacing w:val="0"/>
          <w:w w:val="116"/>
          <w:position w:val="-3"/>
        </w:rPr>
        <w:t>(B.S.)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388" w:lineRule="exact"/>
        <w:ind w:left="160" w:right="-20"/>
        <w:jc w:val="left"/>
        <w:tabs>
          <w:tab w:pos="4360" w:val="left"/>
        </w:tabs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5"/>
          <w:position w:val="-3"/>
        </w:rPr>
        <w:t>1997.</w:t>
      </w:r>
      <w:r>
        <w:rPr>
          <w:rFonts w:ascii="Adobe Fangsong Std" w:hAnsi="Adobe Fangsong Std" w:cs="Adobe Fangsong Std" w:eastAsia="Adobe Fangsong Std"/>
          <w:sz w:val="20"/>
          <w:szCs w:val="20"/>
          <w:spacing w:val="41"/>
          <w:w w:val="85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3.</w:t>
      </w:r>
      <w:r>
        <w:rPr>
          <w:rFonts w:ascii="Adobe Fangsong Std" w:hAnsi="Adobe Fangsong Std" w:cs="Adobe Fangsong Std" w:eastAsia="Adobe Fangsong Std"/>
          <w:sz w:val="20"/>
          <w:szCs w:val="20"/>
          <w:spacing w:val="-1"/>
          <w:w w:val="100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49"/>
          <w:position w:val="-3"/>
        </w:rPr>
        <w:t>–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49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11"/>
          <w:w w:val="49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85"/>
          <w:position w:val="-3"/>
        </w:rPr>
        <w:t>1999.</w:t>
      </w:r>
      <w:r>
        <w:rPr>
          <w:rFonts w:ascii="Adobe Fangsong Std" w:hAnsi="Adobe Fangsong Std" w:cs="Adobe Fangsong Std" w:eastAsia="Adobe Fangsong Std"/>
          <w:sz w:val="20"/>
          <w:szCs w:val="20"/>
          <w:spacing w:val="41"/>
          <w:w w:val="85"/>
          <w:position w:val="-3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>2.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  <w:tab/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3"/>
        </w:rPr>
      </w:r>
      <w:r>
        <w:rPr>
          <w:rFonts w:ascii="Chaparral Pro" w:hAnsi="Chaparral Pro" w:cs="Chaparral Pro" w:eastAsia="Chaparral Pro"/>
          <w:sz w:val="20"/>
          <w:szCs w:val="20"/>
          <w:spacing w:val="0"/>
          <w:w w:val="111"/>
          <w:position w:val="-3"/>
        </w:rPr>
        <w:t>(M.S.)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0" w:type="dxa"/>
      </w:tblPr>
      <w:tblGrid/>
      <w:tr>
        <w:trPr>
          <w:trHeight w:val="490" w:hRule="exact"/>
        </w:trPr>
        <w:tc>
          <w:tcPr>
            <w:tcW w:w="3672" w:type="dxa"/>
            <w:vMerge w:val="restart"/>
            <w:gridSpan w:val="3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0"/>
                <w:szCs w:val="20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85"/>
              </w:rPr>
              <w:t>1997.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41"/>
                <w:w w:val="85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100"/>
              </w:rPr>
              <w:t>3.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49"/>
              </w:rPr>
              <w:t>–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49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11"/>
                <w:w w:val="49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85"/>
              </w:rPr>
              <w:t>1999.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41"/>
                <w:w w:val="85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100"/>
              </w:rPr>
              <w:t>2.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14" w:right="-20"/>
              <w:jc w:val="left"/>
              <w:tabs>
                <w:tab w:pos="1220" w:val="left"/>
              </w:tabs>
              <w:rPr>
                <w:rFonts w:ascii="Courier" w:hAnsi="Courier" w:cs="Courier" w:eastAsia="Courier"/>
                <w:sz w:val="24"/>
                <w:szCs w:val="24"/>
              </w:rPr>
            </w:pPr>
            <w:rPr/>
            <w:r>
              <w:rPr>
                <w:rFonts w:ascii="Courier" w:hAnsi="Courier" w:cs="Courier" w:eastAsia="Courier"/>
                <w:sz w:val="24"/>
                <w:szCs w:val="24"/>
                <w:w w:val="157"/>
              </w:rPr>
              <w:t> </w:t>
            </w:r>
            <w:r>
              <w:rPr>
                <w:rFonts w:ascii="Courier" w:hAnsi="Courier" w:cs="Courier" w:eastAsia="Courier"/>
                <w:sz w:val="24"/>
                <w:szCs w:val="24"/>
                <w:w w:val="100"/>
              </w:rPr>
              <w:tab/>
            </w:r>
            <w:r>
              <w:rPr>
                <w:rFonts w:ascii="Courier" w:hAnsi="Courier" w:cs="Courier" w:eastAsia="Courier"/>
                <w:sz w:val="24"/>
                <w:szCs w:val="24"/>
                <w:w w:val="100"/>
              </w:rPr>
            </w:r>
            <w:r>
              <w:rPr>
                <w:rFonts w:ascii="Courier" w:hAnsi="Courier" w:cs="Courier" w:eastAsia="Courier"/>
                <w:sz w:val="24"/>
                <w:szCs w:val="24"/>
                <w:w w:val="157"/>
              </w:rPr>
              <w:t> </w:t>
            </w:r>
            <w:r>
              <w:rPr>
                <w:rFonts w:ascii="Courier" w:hAnsi="Courier" w:cs="Courier" w:eastAsia="Courier"/>
                <w:sz w:val="24"/>
                <w:szCs w:val="24"/>
                <w:w w:val="100"/>
              </w:rPr>
            </w:r>
          </w:p>
        </w:tc>
        <w:tc>
          <w:tcPr>
            <w:tcW w:w="45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46" w:hRule="exact"/>
        </w:trPr>
        <w:tc>
          <w:tcPr>
            <w:tcW w:w="3672" w:type="dxa"/>
            <w:vMerge/>
            <w:gridSpan w:val="3"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8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76" w:right="-20"/>
              <w:jc w:val="left"/>
              <w:tabs>
                <w:tab w:pos="1140" w:val="left"/>
              </w:tabs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Menlo" w:hAnsi="Menlo" w:cs="Menlo" w:eastAsia="Menlo"/>
                <w:sz w:val="20"/>
                <w:szCs w:val="20"/>
                <w:spacing w:val="0"/>
                <w:w w:val="157"/>
              </w:rPr>
              <w:t>�</w:t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Menlo" w:hAnsi="Menlo" w:cs="Menlo" w:eastAsia="Menlo"/>
                <w:sz w:val="20"/>
                <w:szCs w:val="20"/>
                <w:spacing w:val="0"/>
                <w:w w:val="100"/>
              </w:rPr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52"/>
              </w:rPr>
              <w:t>.lJ</w:t>
            </w:r>
            <w:r>
              <w:rPr>
                <w:rFonts w:ascii="Courier" w:hAnsi="Courier" w:cs="Courier" w:eastAsia="Courier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52" w:type="dxa"/>
            <w:vMerge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96" w:hRule="exact"/>
        </w:trPr>
        <w:tc>
          <w:tcPr>
            <w:tcW w:w="20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81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0"/>
                <w:szCs w:val="20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85"/>
                <w:position w:val="-3"/>
              </w:rPr>
              <w:t>2001.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41"/>
                <w:w w:val="85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100"/>
                <w:position w:val="-3"/>
              </w:rPr>
              <w:t>7.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-1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49"/>
                <w:position w:val="-3"/>
              </w:rPr>
              <w:t>–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49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11"/>
                <w:w w:val="49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85"/>
                <w:position w:val="-3"/>
              </w:rPr>
              <w:t>2002.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41"/>
                <w:w w:val="85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100"/>
                <w:position w:val="-3"/>
              </w:rPr>
              <w:t>1.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89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18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509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4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223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</w:tr>
      <w:tr>
        <w:trPr>
          <w:trHeight w:val="401" w:hRule="exact"/>
        </w:trPr>
        <w:tc>
          <w:tcPr>
            <w:tcW w:w="20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5" w:lineRule="exact"/>
              <w:ind w:left="40" w:right="-20"/>
              <w:jc w:val="left"/>
              <w:rPr>
                <w:rFonts w:ascii="Adobe Fangsong Std" w:hAnsi="Adobe Fangsong Std" w:cs="Adobe Fangsong Std" w:eastAsia="Adobe Fangsong Std"/>
                <w:sz w:val="20"/>
                <w:szCs w:val="20"/>
              </w:rPr>
            </w:pPr>
            <w:rPr/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85"/>
                <w:position w:val="-3"/>
              </w:rPr>
              <w:t>2002.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41"/>
                <w:w w:val="85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100"/>
                <w:position w:val="-3"/>
              </w:rPr>
              <w:t>8.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-1"/>
                <w:w w:val="100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49"/>
                <w:position w:val="-3"/>
              </w:rPr>
              <w:t>–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49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11"/>
                <w:w w:val="49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85"/>
                <w:position w:val="-3"/>
              </w:rPr>
              <w:t>2002.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41"/>
                <w:w w:val="85"/>
                <w:position w:val="-3"/>
              </w:rPr>
              <w:t> 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100"/>
                <w:position w:val="-3"/>
              </w:rPr>
              <w:t>12.</w:t>
            </w:r>
            <w:r>
              <w:rPr>
                <w:rFonts w:ascii="Adobe Fangsong Std" w:hAnsi="Adobe Fangsong Std" w:cs="Adobe Fangsong Std" w:eastAsia="Adobe Fangsong Std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1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22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6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8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509" w:right="-20"/>
              <w:jc w:val="left"/>
              <w:rPr>
                <w:rFonts w:ascii="Courier" w:hAnsi="Courier" w:cs="Courier" w:eastAsia="Courier"/>
                <w:sz w:val="20"/>
                <w:szCs w:val="20"/>
              </w:rPr>
            </w:pPr>
            <w:rPr/>
            <w:r>
              <w:rPr>
                <w:rFonts w:ascii="Courier" w:hAnsi="Courier" w:cs="Courier" w:eastAsia="Courier"/>
                <w:sz w:val="20"/>
                <w:szCs w:val="20"/>
                <w:w w:val="157"/>
              </w:rPr>
              <w:t> </w:t>
            </w:r>
            <w:r>
              <w:rPr>
                <w:rFonts w:ascii="Courier" w:hAnsi="Courier" w:cs="Courier" w:eastAsia="Courier"/>
                <w:sz w:val="20"/>
                <w:szCs w:val="20"/>
                <w:w w:val="100"/>
              </w:rPr>
            </w:r>
          </w:p>
        </w:tc>
        <w:tc>
          <w:tcPr>
            <w:tcW w:w="4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exact"/>
        <w:ind w:left="160" w:right="-20"/>
        <w:jc w:val="left"/>
        <w:tabs>
          <w:tab w:pos="540" w:val="left"/>
        </w:tabs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1.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J.</w:t>
      </w:r>
      <w:r>
        <w:rPr>
          <w:rFonts w:ascii="Chaparral Pro" w:hAnsi="Chaparral Pro" w:cs="Chaparral Pro" w:eastAsia="Chaparral Pro"/>
          <w:sz w:val="20"/>
          <w:szCs w:val="20"/>
          <w:spacing w:val="2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Choi,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0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22"/>
          <w:w w:val="118"/>
        </w:rPr>
        <w:t>Y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8"/>
        </w:rPr>
        <w:t>ong-Hyun</w:t>
      </w:r>
      <w:r>
        <w:rPr>
          <w:rFonts w:ascii="Adobe Fangsong Std" w:hAnsi="Adobe Fangsong Std" w:cs="Adobe Fangsong Std" w:eastAsia="Adobe Fangsong Std"/>
          <w:sz w:val="20"/>
          <w:szCs w:val="20"/>
          <w:spacing w:val="-19"/>
          <w:w w:val="118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8"/>
        </w:rPr>
        <w:t>Kim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8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1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K.J.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h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ang,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3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D.</w:t>
      </w:r>
      <w:r>
        <w:rPr>
          <w:rFonts w:ascii="Chaparral Pro" w:hAnsi="Chaparral Pro" w:cs="Chaparral Pro" w:eastAsia="Chaparral Pro"/>
          <w:sz w:val="20"/>
          <w:szCs w:val="20"/>
          <w:spacing w:val="38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7"/>
          <w:w w:val="10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omanek,</w:t>
      </w:r>
      <w:r>
        <w:rPr>
          <w:rFonts w:ascii="Chaparral Pro" w:hAnsi="Chaparral Pro" w:cs="Chaparral Pro" w:eastAsia="Chaparral Pro"/>
          <w:sz w:val="20"/>
          <w:szCs w:val="20"/>
          <w:spacing w:val="21"/>
          <w:w w:val="10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cur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r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en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e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of</w:t>
      </w:r>
      <w:r>
        <w:rPr>
          <w:rFonts w:ascii="Adobe Fangsong Std" w:hAnsi="Adobe Fangsong Std" w:cs="Adobe Fangsong Std" w:eastAsia="Adobe Fangsong Std"/>
          <w:sz w:val="20"/>
          <w:szCs w:val="20"/>
          <w:spacing w:val="-2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itine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r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ant</w:t>
      </w:r>
      <w:r>
        <w:rPr>
          <w:rFonts w:ascii="Adobe Fangsong Std" w:hAnsi="Adobe Fangsong Std" w:cs="Adobe Fangsong Std" w:eastAsia="Adobe Fangsong Std"/>
          <w:sz w:val="20"/>
          <w:szCs w:val="20"/>
          <w:spacing w:val="14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fer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r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omagnetism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</w:r>
    </w:p>
    <w:p>
      <w:pPr>
        <w:spacing w:before="0" w:after="0" w:line="311" w:lineRule="exact"/>
        <w:ind w:left="55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in</w:t>
      </w:r>
      <w:r>
        <w:rPr>
          <w:rFonts w:ascii="Adobe Fangsong Std" w:hAnsi="Adobe Fangsong Std" w:cs="Adobe Fangsong Std" w:eastAsia="Adobe Fangsong Std"/>
          <w:sz w:val="20"/>
          <w:szCs w:val="20"/>
          <w:spacing w:val="20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C/BN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13"/>
          <w:w w:val="100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4"/>
          <w:position w:val="-1"/>
        </w:rPr>
        <w:t>su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94"/>
          <w:position w:val="-1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4"/>
          <w:position w:val="-1"/>
        </w:rPr>
        <w:t>erlatti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94"/>
          <w:position w:val="-1"/>
        </w:rPr>
        <w:t>c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4"/>
          <w:position w:val="-1"/>
        </w:rPr>
        <w:t>e</w:t>
      </w:r>
      <w:r>
        <w:rPr>
          <w:rFonts w:ascii="Adobe Fangsong Std" w:hAnsi="Adobe Fangsong Std" w:cs="Adobe Fangsong Std" w:eastAsia="Adobe Fangsong Std"/>
          <w:sz w:val="20"/>
          <w:szCs w:val="20"/>
          <w:spacing w:val="39"/>
          <w:w w:val="94"/>
          <w:position w:val="-1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4"/>
          <w:position w:val="-1"/>
        </w:rPr>
        <w:t>nanotu</w:t>
      </w:r>
      <w:r>
        <w:rPr>
          <w:rFonts w:ascii="Adobe Fangsong Std" w:hAnsi="Adobe Fangsong Std" w:cs="Adobe Fangsong Std" w:eastAsia="Adobe Fangsong Std"/>
          <w:sz w:val="20"/>
          <w:szCs w:val="20"/>
          <w:spacing w:val="-9"/>
          <w:w w:val="94"/>
          <w:position w:val="-1"/>
        </w:rPr>
        <w:t>b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94"/>
          <w:position w:val="-1"/>
        </w:rPr>
        <w:t>es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94"/>
          <w:position w:val="-1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32"/>
          <w:w w:val="94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5th</w:t>
      </w:r>
      <w:r>
        <w:rPr>
          <w:rFonts w:ascii="Chaparral Pro" w:hAnsi="Chaparral Pro" w:cs="Chaparral Pro" w:eastAsia="Chaparral Pro"/>
          <w:sz w:val="20"/>
          <w:szCs w:val="20"/>
          <w:spacing w:val="25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Asian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3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7"/>
          <w:w w:val="100"/>
          <w:position w:val="-1"/>
        </w:rPr>
        <w:t>W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orkshop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6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on</w:t>
      </w:r>
      <w:r>
        <w:rPr>
          <w:rFonts w:ascii="Chaparral Pro" w:hAnsi="Chaparral Pro" w:cs="Chaparral Pro" w:eastAsia="Chaparral Pro"/>
          <w:sz w:val="20"/>
          <w:szCs w:val="20"/>
          <w:spacing w:val="20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6"/>
          <w:position w:val="-1"/>
        </w:rPr>
        <w:t>First-Principles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6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Electronic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0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Structure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7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3"/>
          <w:position w:val="-1"/>
        </w:rPr>
        <w:t>Cal-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p>
      <w:pPr>
        <w:spacing w:before="71" w:after="0" w:line="238" w:lineRule="exact"/>
        <w:ind w:left="55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culations,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Seoul</w:t>
      </w:r>
      <w:r>
        <w:rPr>
          <w:rFonts w:ascii="Chaparral Pro" w:hAnsi="Chaparral Pro" w:cs="Chaparral Pro" w:eastAsia="Chaparral Pro"/>
          <w:sz w:val="20"/>
          <w:szCs w:val="20"/>
          <w:spacing w:val="4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0"/>
        </w:rPr>
        <w:t>(Korea),</w:t>
      </w:r>
      <w:r>
        <w:rPr>
          <w:rFonts w:ascii="Chaparral Pro" w:hAnsi="Chaparral Pro" w:cs="Chaparral Pro" w:eastAsia="Chaparral Pro"/>
          <w:sz w:val="20"/>
          <w:szCs w:val="20"/>
          <w:spacing w:val="19"/>
          <w:w w:val="11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Octo</w:t>
      </w:r>
      <w:r>
        <w:rPr>
          <w:rFonts w:ascii="Chaparral Pro" w:hAnsi="Chaparral Pro" w:cs="Chaparral Pro" w:eastAsia="Chaparral Pro"/>
          <w:sz w:val="20"/>
          <w:szCs w:val="20"/>
          <w:spacing w:val="6"/>
          <w:w w:val="100"/>
        </w:rPr>
        <w:t>b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er.,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22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2002.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exact"/>
        <w:ind w:left="160" w:right="-20"/>
        <w:jc w:val="left"/>
        <w:tabs>
          <w:tab w:pos="540" w:val="left"/>
        </w:tabs>
        <w:rPr>
          <w:rFonts w:ascii="Adobe Fangsong Std" w:hAnsi="Adobe Fangsong Std" w:cs="Adobe Fangsong Std" w:eastAsia="Adobe Fangsong Std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1.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ab/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</w:r>
      <w:r>
        <w:rPr>
          <w:rFonts w:ascii="Adobe Fangsong Std" w:hAnsi="Adobe Fangsong Std" w:cs="Adobe Fangsong Std" w:eastAsia="Adobe Fangsong Std"/>
          <w:sz w:val="20"/>
          <w:szCs w:val="20"/>
          <w:spacing w:val="-22"/>
          <w:w w:val="118"/>
        </w:rPr>
        <w:t>Y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8"/>
        </w:rPr>
        <w:t>ong-Hyun</w:t>
      </w:r>
      <w:r>
        <w:rPr>
          <w:rFonts w:ascii="Adobe Fangsong Std" w:hAnsi="Adobe Fangsong Std" w:cs="Adobe Fangsong Std" w:eastAsia="Adobe Fangsong Std"/>
          <w:sz w:val="20"/>
          <w:szCs w:val="20"/>
          <w:spacing w:val="4"/>
          <w:w w:val="118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18"/>
        </w:rPr>
        <w:t>Kim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8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1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18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J.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Choi,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3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K.J.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3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Chang,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 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and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7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D.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14"/>
          <w:w w:val="100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-18"/>
          <w:w w:val="105"/>
        </w:rPr>
        <w:t>T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</w:rPr>
        <w:t>omanek,</w:t>
      </w:r>
      <w:r>
        <w:rPr>
          <w:rFonts w:ascii="Chaparral Pro" w:hAnsi="Chaparral Pro" w:cs="Chaparral Pro" w:eastAsia="Chaparral Pro"/>
          <w:sz w:val="20"/>
          <w:szCs w:val="20"/>
          <w:spacing w:val="44"/>
          <w:w w:val="105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Magnetic</w:t>
      </w:r>
      <w:r>
        <w:rPr>
          <w:rFonts w:ascii="Adobe Fangsong Std" w:hAnsi="Adobe Fangsong Std" w:cs="Adobe Fangsong Std" w:eastAsia="Adobe Fangsong Std"/>
          <w:sz w:val="20"/>
          <w:szCs w:val="20"/>
          <w:spacing w:val="5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instabil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ity</w:t>
      </w:r>
      <w:r>
        <w:rPr>
          <w:rFonts w:ascii="Adobe Fangsong Std" w:hAnsi="Adobe Fangsong Std" w:cs="Adobe Fangsong Std" w:eastAsia="Adobe Fangsong Std"/>
          <w:sz w:val="20"/>
          <w:szCs w:val="20"/>
          <w:spacing w:val="8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in</w:t>
      </w:r>
      <w:r>
        <w:rPr>
          <w:rFonts w:ascii="Adobe Fangsong Std" w:hAnsi="Adobe Fangsong Std" w:cs="Adobe Fangsong Std" w:eastAsia="Adobe Fangsong Std"/>
          <w:sz w:val="20"/>
          <w:szCs w:val="20"/>
          <w:spacing w:val="33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artly</w:t>
      </w:r>
      <w:r>
        <w:rPr>
          <w:rFonts w:ascii="Adobe Fangsong Std" w:hAnsi="Adobe Fangsong Std" w:cs="Adobe Fangsong Std" w:eastAsia="Adobe Fangsong Std"/>
          <w:sz w:val="20"/>
          <w:szCs w:val="20"/>
          <w:spacing w:val="9"/>
          <w:w w:val="100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o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p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en</w:t>
      </w:r>
      <w:r>
        <w:rPr>
          <w:rFonts w:ascii="Adobe Fangsong Std" w:hAnsi="Adobe Fangsong Std" w:cs="Adobe Fangsong Std" w:eastAsia="Adobe Fangsong Std"/>
          <w:sz w:val="20"/>
          <w:szCs w:val="20"/>
          <w:spacing w:val="-10"/>
          <w:w w:val="100"/>
        </w:rPr>
        <w:t>e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  <w:t>d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</w:rPr>
      </w:r>
    </w:p>
    <w:p>
      <w:pPr>
        <w:spacing w:before="0" w:after="0" w:line="311" w:lineRule="exact"/>
        <w:ind w:left="558" w:right="-20"/>
        <w:jc w:val="left"/>
        <w:rPr>
          <w:rFonts w:ascii="Chaparral Pro" w:hAnsi="Chaparral Pro" w:cs="Chaparral Pro" w:eastAsia="Chaparral Pro"/>
          <w:sz w:val="20"/>
          <w:szCs w:val="20"/>
        </w:rPr>
      </w:pPr>
      <w:rPr/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C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4"/>
        </w:rPr>
        <w:t>60</w:t>
      </w:r>
      <w:r>
        <w:rPr>
          <w:rFonts w:ascii="Adobe Fangsong Std" w:hAnsi="Adobe Fangsong Std" w:cs="Adobe Fangsong Std" w:eastAsia="Adobe Fangsong Std"/>
          <w:sz w:val="14"/>
          <w:szCs w:val="14"/>
          <w:spacing w:val="0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14"/>
          <w:szCs w:val="14"/>
          <w:spacing w:val="8"/>
          <w:w w:val="100"/>
          <w:position w:val="-4"/>
        </w:rPr>
        <w:t> </w:t>
      </w:r>
      <w:r>
        <w:rPr>
          <w:rFonts w:ascii="Adobe Fangsong Std" w:hAnsi="Adobe Fangsong Std" w:cs="Adobe Fangsong Std" w:eastAsia="Adobe Fangsong Std"/>
          <w:sz w:val="20"/>
          <w:szCs w:val="20"/>
          <w:spacing w:val="0"/>
          <w:w w:val="100"/>
          <w:position w:val="-1"/>
        </w:rPr>
        <w:t>isomer</w:t>
      </w:r>
      <w:r>
        <w:rPr>
          <w:rFonts w:ascii="Adobe Fangsong Std" w:hAnsi="Adobe Fangsong Std" w:cs="Adobe Fangsong Std" w:eastAsia="Adobe Fangsong Std"/>
          <w:sz w:val="20"/>
          <w:szCs w:val="20"/>
          <w:spacing w:val="1"/>
          <w:w w:val="100"/>
          <w:position w:val="-1"/>
        </w:rPr>
        <w:t>s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,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-1"/>
        </w:rPr>
        <w:t>in</w:t>
      </w:r>
      <w:r>
        <w:rPr>
          <w:rFonts w:ascii="Chaparral Pro" w:hAnsi="Chaparral Pro" w:cs="Chaparral Pro" w:eastAsia="Chaparral Pro"/>
          <w:sz w:val="20"/>
          <w:szCs w:val="20"/>
          <w:spacing w:val="23"/>
          <w:w w:val="100"/>
          <w:position w:val="-1"/>
        </w:rPr>
        <w:t> 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5"/>
          <w:position w:val="-1"/>
        </w:rPr>
        <w:t>preparat</w:t>
      </w:r>
      <w:r>
        <w:rPr>
          <w:rFonts w:ascii="Chaparral Pro" w:hAnsi="Chaparral Pro" w:cs="Chaparral Pro" w:eastAsia="Chaparral Pro"/>
          <w:sz w:val="20"/>
          <w:szCs w:val="20"/>
          <w:spacing w:val="1"/>
          <w:w w:val="105"/>
          <w:position w:val="-1"/>
        </w:rPr>
        <w:t>i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1"/>
          <w:position w:val="-1"/>
        </w:rPr>
        <w:t>on.</w:t>
      </w:r>
      <w:r>
        <w:rPr>
          <w:rFonts w:ascii="Chaparral Pro" w:hAnsi="Chaparral Pro" w:cs="Chaparral Pro" w:eastAsia="Chaparral Pro"/>
          <w:sz w:val="20"/>
          <w:szCs w:val="20"/>
          <w:spacing w:val="0"/>
          <w:w w:val="100"/>
          <w:position w:val="0"/>
        </w:rPr>
      </w:r>
    </w:p>
    <w:sectPr>
      <w:pgMar w:header="0" w:footer="792" w:top="1560" w:bottom="980" w:left="1280" w:right="132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auto"/>
    <w:pitch w:val="default"/>
  </w:font>
  <w:font w:name="Courier New">
    <w:charset w:val="0"/>
    <w:family w:val="roman"/>
    <w:pitch w:val="fixed"/>
  </w:font>
  <w:font w:name="Courier">
    <w:charset w:val="0"/>
    <w:family w:val="roman"/>
    <w:pitch w:val="fixed"/>
  </w:font>
  <w:font w:name="Adobe Fangsong Std">
    <w:charset w:val="0"/>
    <w:family w:val="roman"/>
    <w:pitch w:val="variable"/>
  </w:font>
  <w:font w:name="Times">
    <w:charset w:val="0"/>
    <w:family w:val="roman"/>
    <w:pitch w:val="variable"/>
  </w:font>
  <w:font w:name="Corsiva Hebrew">
    <w:charset w:val="0"/>
    <w:family w:val="roman"/>
    <w:pitch w:val="variable"/>
  </w:font>
  <w:font w:name="Cambria Math">
    <w:charset w:val="0"/>
    <w:family w:val="roman"/>
    <w:pitch w:val="variable"/>
  </w:font>
  <w:font w:name="Menlo">
    <w:charset w:val="0"/>
    <w:family w:val="auto"/>
    <w:pitch w:val="default"/>
  </w:font>
  <w:font w:name="Chaparral Pro"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253998pt;margin-top:791.306091pt;width:4.75964pt;height:11.9626pt;mso-position-horizontal-relative:page;mso-position-vertical-relative:page;z-index:-2367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Chaparral Pro" w:hAnsi="Chaparral Pro" w:cs="Chaparral Pro" w:eastAsia="Chaparral Pro"/>
                    <w:sz w:val="20"/>
                    <w:szCs w:val="20"/>
                  </w:rPr>
                </w:pPr>
                <w:rPr/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3"/>
                    <w:position w:val="1"/>
                  </w:rPr>
                  <w:t>i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869995pt;margin-top:791.306091pt;width:7.519281pt;height:11.9626pt;mso-position-horizontal-relative:page;mso-position-vertical-relative:page;z-index:-2366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Chaparral Pro" w:hAnsi="Chaparral Pro" w:cs="Chaparral Pro" w:eastAsia="Chaparral Pro"/>
                    <w:sz w:val="20"/>
                    <w:szCs w:val="20"/>
                  </w:rPr>
                </w:pPr>
                <w:rPr/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3"/>
                    <w:position w:val="1"/>
                  </w:rPr>
                  <w:t>ii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523987pt;margin-top:791.306091pt;width:26.910486pt;height:11.9626pt;mso-position-horizontal-relative:page;mso-position-vertical-relative:page;z-index:-2365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Chaparral Pro" w:hAnsi="Chaparral Pro" w:cs="Chaparral Pro" w:eastAsia="Chaparral Pro"/>
                    <w:sz w:val="20"/>
                    <w:szCs w:val="20"/>
                  </w:rPr>
                </w:pPr>
                <w:rPr/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21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28"/>
                    <w:w w:val="100"/>
                    <w:position w:val="1"/>
                  </w:rPr>
                  <w:t> 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25pt;margin-top:791.306091pt;width:12.025871pt;height:11.9626pt;mso-position-horizontal-relative:page;mso-position-vertical-relative:page;z-index:-2364" type="#_x0000_t202" filled="f" stroked="f">
          <v:textbox inset="0,0,0,0">
            <w:txbxContent>
              <w:p>
                <w:pPr>
                  <w:spacing w:before="0" w:after="0" w:line="221" w:lineRule="exact"/>
                  <w:ind w:left="40" w:right="-20"/>
                  <w:jc w:val="left"/>
                  <w:rPr>
                    <w:rFonts w:ascii="Chaparral Pro" w:hAnsi="Chaparral Pro" w:cs="Chaparral Pro" w:eastAsia="Chaparral Pro"/>
                    <w:sz w:val="20"/>
                    <w:szCs w:val="20"/>
                  </w:rPr>
                </w:pPr>
                <w:rPr/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w w:val="108"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8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.0" w:lineRule="exact"/>
      <w:jc w:val="left"/>
      <w:rPr>
        <w:sz w:val="19.998047"/>
        <w:szCs w:val="19.998047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18399pt;margin-top:791.306091pt;width:23.588955pt;height:11.9626pt;mso-position-horizontal-relative:page;mso-position-vertical-relative:page;z-index:-2363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Chaparral Pro" w:hAnsi="Chaparral Pro" w:cs="Chaparral Pro" w:eastAsia="Chaparral Pro"/>
                    <w:sz w:val="20"/>
                    <w:szCs w:val="20"/>
                  </w:rPr>
                </w:pPr>
                <w:rPr/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21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18"/>
                    <w:w w:val="100"/>
                    <w:position w:val="1"/>
                  </w:rPr>
                  <w:t> 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19.998047"/>
        <w:szCs w:val="19.998047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3.909302pt;margin-top:790.215454pt;width:26.381001pt;height:12.5pt;mso-position-horizontal-relative:page;mso-position-vertical-relative:page;z-index:-2362" type="#_x0000_t202" filled="f" stroked="f">
          <v:textbox inset="0,0,0,0">
            <w:txbxContent>
              <w:p>
                <w:pPr>
                  <w:spacing w:before="0" w:after="0" w:line="237" w:lineRule="exact"/>
                  <w:ind w:left="20" w:right="-51"/>
                  <w:jc w:val="left"/>
                  <w:rPr>
                    <w:rFonts w:ascii="Courier New" w:hAnsi="Courier New" w:cs="Courier New" w:eastAsia="Courier New"/>
                    <w:sz w:val="21"/>
                    <w:szCs w:val="21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1"/>
                    <w:szCs w:val="21"/>
                    <w:spacing w:val="0"/>
                    <w:w w:val="129"/>
                    <w:position w:val="2"/>
                  </w:rPr>
                  <w:t>-8-</w:t>
                </w:r>
                <w:r>
                  <w:rPr>
                    <w:rFonts w:ascii="Courier New" w:hAnsi="Courier New" w:cs="Courier New" w:eastAsia="Courier New"/>
                    <w:sz w:val="21"/>
                    <w:szCs w:val="21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694pt;margin-top:791.306091pt;width:28.570255pt;height:11.9626pt;mso-position-horizontal-relative:page;mso-position-vertical-relative:page;z-index:-2361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Chaparral Pro" w:hAnsi="Chaparral Pro" w:cs="Chaparral Pro" w:eastAsia="Chaparral Pro"/>
                    <w:sz w:val="20"/>
                    <w:szCs w:val="20"/>
                  </w:rPr>
                </w:pPr>
                <w:rPr/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21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13"/>
                    <w:w w:val="100"/>
                    <w:position w:val="1"/>
                  </w:rPr>
                  <w:t> 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1"/>
                  </w:rPr>
                  <w:t>–</w:t>
                </w:r>
                <w:r>
                  <w:rPr>
                    <w:rFonts w:ascii="Chaparral Pro" w:hAnsi="Chaparral Pro" w:cs="Chaparral Pro" w:eastAsia="Chaparral Pro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image" Target="media/image5.png"/><Relationship Id="rId19" Type="http://schemas.openxmlformats.org/officeDocument/2006/relationships/hyperlink" Target="mailto:yonghyunkim@test.kaist.ac.k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2015-07-04T23:21:53Z</dcterms:created>
  <dcterms:modified xsi:type="dcterms:W3CDTF">2015-07-04T23:21:53Z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2015-07-03T00:00:00Z</vt:filetime>
  </property>
  <property fmtid="{D5CDD505-2E9C-101B-9397-08002B2CF9AE}" pid="3" name="LastSaved">
    <vt:filetime>2015-07-04T00:00:00Z</vt:filetime>
  </property>
</Properties>
</file>